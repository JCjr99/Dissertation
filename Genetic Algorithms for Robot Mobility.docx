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994F68">
      <w:pPr>
        <w:pStyle w:val="Photo"/>
        <w:spacing w:line="276" w:lineRule="au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61189D" w:rsidRPr="00731C01" w:rsidRDefault="00731C01" w:rsidP="00994F68">
      <w:pPr>
        <w:pStyle w:val="Title"/>
        <w:spacing w:after="0" w:line="276" w:lineRule="auto"/>
        <w:rPr>
          <w:sz w:val="48"/>
          <w:szCs w:val="48"/>
        </w:rPr>
      </w:pPr>
      <w:r w:rsidRPr="00731C01">
        <w:rPr>
          <w:sz w:val="48"/>
          <w:szCs w:val="48"/>
        </w:rPr>
        <w:t>Push Implementation of Biped</w:t>
      </w:r>
      <w:r w:rsidR="00BC2942">
        <w:rPr>
          <w:sz w:val="48"/>
          <w:szCs w:val="48"/>
        </w:rPr>
        <w:t xml:space="preserve"> Locomotion Control</w:t>
      </w:r>
    </w:p>
    <w:p w:rsidR="00C6554A" w:rsidRPr="00D5413C" w:rsidRDefault="0000750F" w:rsidP="00994F68">
      <w:pPr>
        <w:pStyle w:val="Subtitle"/>
        <w:spacing w:after="0" w:line="276" w:lineRule="auto"/>
      </w:pPr>
      <w:r>
        <w:t>Deliverable 1: Final Year Dissertation</w:t>
      </w:r>
    </w:p>
    <w:p w:rsidR="003D0B33" w:rsidRDefault="0000750F" w:rsidP="00994F68">
      <w:pPr>
        <w:pStyle w:val="ContactInfo"/>
        <w:spacing w:line="276" w:lineRule="auto"/>
      </w:pPr>
      <w:r>
        <w:t>Jacob Cooper - H00251723</w:t>
      </w:r>
      <w:r w:rsidR="00C6554A">
        <w:t xml:space="preserve"> |</w:t>
      </w:r>
      <w:r>
        <w:t xml:space="preserve"> </w:t>
      </w:r>
      <w:r w:rsidR="00724998">
        <w:t xml:space="preserve">Dr </w:t>
      </w:r>
      <w:r>
        <w:t xml:space="preserve">Michael </w:t>
      </w:r>
      <w:r w:rsidR="00BC2942">
        <w:t>Lon</w:t>
      </w:r>
      <w:r w:rsidR="00F36DF2">
        <w:t>e</w:t>
      </w:r>
      <w:r w:rsidR="00BC2942">
        <w:t>s</w:t>
      </w:r>
      <w:r>
        <w:t xml:space="preserve"> |</w:t>
      </w:r>
      <w:r w:rsidR="00C6554A">
        <w:t xml:space="preserve"> </w:t>
      </w:r>
      <w:r>
        <w:t>Computer Science</w:t>
      </w:r>
      <w:r w:rsidR="00C6554A">
        <w:t>|</w:t>
      </w:r>
      <w:r w:rsidR="00C6554A" w:rsidRPr="00D5413C">
        <w:t xml:space="preserve"> </w:t>
      </w:r>
      <w:r w:rsidR="00C6554A">
        <w:br w:type="page"/>
      </w:r>
    </w:p>
    <w:sdt>
      <w:sdtPr>
        <w:rPr>
          <w:rFonts w:asciiTheme="minorHAnsi" w:eastAsiaTheme="minorHAnsi" w:hAnsiTheme="minorHAnsi" w:cstheme="minorBidi"/>
          <w:color w:val="595959" w:themeColor="text1" w:themeTint="A6"/>
          <w:sz w:val="22"/>
          <w:szCs w:val="22"/>
        </w:rPr>
        <w:id w:val="490841954"/>
        <w:docPartObj>
          <w:docPartGallery w:val="Table of Contents"/>
          <w:docPartUnique/>
        </w:docPartObj>
      </w:sdtPr>
      <w:sdtEndPr>
        <w:rPr>
          <w:b/>
          <w:bCs/>
          <w:noProof/>
          <w:color w:val="auto"/>
        </w:rPr>
      </w:sdtEndPr>
      <w:sdtContent>
        <w:p w:rsidR="008E45DA" w:rsidRDefault="008E45DA" w:rsidP="00994F68">
          <w:pPr>
            <w:pStyle w:val="TOCHeading"/>
            <w:spacing w:line="276" w:lineRule="auto"/>
          </w:pPr>
          <w:r>
            <w:t>Contents</w:t>
          </w:r>
        </w:p>
        <w:p w:rsidR="00CE0817" w:rsidRPr="005E310A" w:rsidRDefault="008E45DA" w:rsidP="00994F68">
          <w:pPr>
            <w:pStyle w:val="TOC1"/>
            <w:tabs>
              <w:tab w:val="right" w:leader="dot" w:pos="9350"/>
            </w:tabs>
            <w:spacing w:line="276" w:lineRule="auto"/>
            <w:rPr>
              <w:rFonts w:eastAsiaTheme="minorEastAsia"/>
              <w:noProof/>
              <w:color w:val="auto"/>
              <w:lang w:val="en-GB" w:eastAsia="en-GB"/>
            </w:rPr>
          </w:pPr>
          <w:r w:rsidRPr="005E310A">
            <w:rPr>
              <w:color w:val="auto"/>
            </w:rPr>
            <w:fldChar w:fldCharType="begin"/>
          </w:r>
          <w:r w:rsidRPr="005E310A">
            <w:rPr>
              <w:color w:val="auto"/>
            </w:rPr>
            <w:instrText xml:space="preserve"> TOC \o "1-3" \h \z \u </w:instrText>
          </w:r>
          <w:r w:rsidRPr="005E310A">
            <w:rPr>
              <w:color w:val="auto"/>
            </w:rPr>
            <w:fldChar w:fldCharType="separate"/>
          </w:r>
          <w:hyperlink w:anchor="_Toc24569117" w:history="1">
            <w:r w:rsidR="00CE0817" w:rsidRPr="005E310A">
              <w:rPr>
                <w:rStyle w:val="Hyperlink"/>
                <w:noProof/>
                <w:color w:val="auto"/>
              </w:rPr>
              <w:t>1 Introduction</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_Toc24569117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18" w:history="1">
            <w:r w:rsidR="00CE0817" w:rsidRPr="005E310A">
              <w:rPr>
                <w:rStyle w:val="Hyperlink"/>
                <w:noProof/>
                <w:color w:val="auto"/>
              </w:rPr>
              <w:t>1.1 Aim</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_Toc24569118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19" w:history="1">
            <w:r w:rsidR="00CE0817" w:rsidRPr="005E310A">
              <w:rPr>
                <w:rStyle w:val="Hyperlink"/>
                <w:noProof/>
                <w:color w:val="auto"/>
              </w:rPr>
              <w:t>1.2 Objectives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_Toc24569119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20" w:history="1">
            <w:r w:rsidR="00CE0817" w:rsidRPr="005E310A">
              <w:rPr>
                <w:rStyle w:val="Hyperlink"/>
                <w:noProof/>
                <w:color w:val="auto"/>
              </w:rPr>
              <w:t>1.3 Stakeholders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_Toc24569120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w:t>
            </w:r>
            <w:r w:rsidR="00CE0817" w:rsidRPr="005E310A">
              <w:rPr>
                <w:noProof/>
                <w:webHidden/>
                <w:color w:val="auto"/>
              </w:rPr>
              <w:fldChar w:fldCharType="end"/>
            </w:r>
          </w:hyperlink>
        </w:p>
        <w:p w:rsidR="00CE0817" w:rsidRPr="005E310A" w:rsidRDefault="00EC7F88" w:rsidP="00994F68">
          <w:pPr>
            <w:pStyle w:val="TOC1"/>
            <w:tabs>
              <w:tab w:val="right" w:leader="dot" w:pos="9350"/>
            </w:tabs>
            <w:spacing w:line="276" w:lineRule="auto"/>
            <w:rPr>
              <w:rFonts w:eastAsiaTheme="minorEastAsia"/>
              <w:noProof/>
              <w:color w:val="auto"/>
              <w:lang w:val="en-GB" w:eastAsia="en-GB"/>
            </w:rPr>
          </w:pPr>
          <w:hyperlink w:anchor="_Toc24569121" w:history="1">
            <w:r w:rsidR="00CE0817" w:rsidRPr="005E310A">
              <w:rPr>
                <w:rStyle w:val="Hyperlink"/>
                <w:noProof/>
                <w:color w:val="auto"/>
              </w:rPr>
              <w:t>2 Background</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_Toc24569121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3</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22" w:history="1">
            <w:r w:rsidR="00CE0817" w:rsidRPr="005E310A">
              <w:rPr>
                <w:rStyle w:val="Hyperlink"/>
                <w:noProof/>
                <w:color w:val="auto"/>
              </w:rPr>
              <w:t>2.1 Evolutionary Algorithms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_Toc24569122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3</w:t>
            </w:r>
            <w:r w:rsidR="00CE0817" w:rsidRPr="005E310A">
              <w:rPr>
                <w:noProof/>
                <w:webHidden/>
                <w:color w:val="auto"/>
              </w:rPr>
              <w:fldChar w:fldCharType="end"/>
            </w:r>
          </w:hyperlink>
        </w:p>
        <w:p w:rsidR="00CE0817" w:rsidRPr="005E310A" w:rsidRDefault="00EC7F88" w:rsidP="00994F68">
          <w:pPr>
            <w:pStyle w:val="TOC3"/>
            <w:spacing w:line="276" w:lineRule="auto"/>
            <w:rPr>
              <w:rFonts w:eastAsiaTheme="minorEastAsia"/>
              <w:noProof/>
              <w:color w:val="auto"/>
              <w:lang w:val="en-GB" w:eastAsia="en-GB"/>
            </w:rPr>
          </w:pPr>
          <w:hyperlink w:anchor="_Toc24569123" w:history="1">
            <w:r w:rsidR="00CE0817" w:rsidRPr="005E310A">
              <w:rPr>
                <w:rStyle w:val="Hyperlink"/>
                <w:noProof/>
                <w:color w:val="auto"/>
              </w:rPr>
              <w:t>2.1.1 Genetic Algorithms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_Toc24569123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4</w:t>
            </w:r>
            <w:r w:rsidR="00CE0817" w:rsidRPr="005E310A">
              <w:rPr>
                <w:noProof/>
                <w:webHidden/>
                <w:color w:val="auto"/>
              </w:rPr>
              <w:fldChar w:fldCharType="end"/>
            </w:r>
          </w:hyperlink>
        </w:p>
        <w:p w:rsidR="00CE0817" w:rsidRPr="005E310A" w:rsidRDefault="00EC7F88" w:rsidP="00994F68">
          <w:pPr>
            <w:pStyle w:val="TOC3"/>
            <w:spacing w:line="276" w:lineRule="auto"/>
            <w:rPr>
              <w:rFonts w:eastAsiaTheme="minorEastAsia"/>
              <w:noProof/>
              <w:color w:val="auto"/>
              <w:lang w:val="en-GB" w:eastAsia="en-GB"/>
            </w:rPr>
          </w:pPr>
          <w:hyperlink w:anchor="_Toc24569124" w:history="1">
            <w:r w:rsidR="00CE0817" w:rsidRPr="005E310A">
              <w:rPr>
                <w:rStyle w:val="Hyperlink"/>
                <w:noProof/>
                <w:color w:val="auto"/>
              </w:rPr>
              <w:t>2.1.2 Genetic Programming</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_Toc24569124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5</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25" w:history="1">
            <w:r w:rsidR="00CE0817" w:rsidRPr="005E310A">
              <w:rPr>
                <w:rStyle w:val="Hyperlink"/>
                <w:noProof/>
                <w:color w:val="auto"/>
              </w:rPr>
              <w:t>2.2 Push</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_Toc24569125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13</w:t>
            </w:r>
            <w:r w:rsidR="00CE0817" w:rsidRPr="005E310A">
              <w:rPr>
                <w:noProof/>
                <w:webHidden/>
                <w:color w:val="auto"/>
              </w:rPr>
              <w:fldChar w:fldCharType="end"/>
            </w:r>
          </w:hyperlink>
        </w:p>
        <w:p w:rsidR="00CE0817" w:rsidRPr="005E310A" w:rsidRDefault="00EC7F88" w:rsidP="00994F68">
          <w:pPr>
            <w:pStyle w:val="TOC3"/>
            <w:spacing w:line="276" w:lineRule="auto"/>
            <w:rPr>
              <w:rFonts w:eastAsiaTheme="minorEastAsia"/>
              <w:noProof/>
              <w:color w:val="auto"/>
              <w:lang w:val="en-GB" w:eastAsia="en-GB"/>
            </w:rPr>
          </w:pPr>
          <w:hyperlink w:anchor="_Toc24569126" w:history="1">
            <w:r w:rsidR="00CE0817" w:rsidRPr="005E310A">
              <w:rPr>
                <w:rStyle w:val="Hyperlink"/>
                <w:noProof/>
                <w:color w:val="auto"/>
              </w:rPr>
              <w:t>2.2.1 PushGP</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_Toc24569126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16</w:t>
            </w:r>
            <w:r w:rsidR="00CE0817" w:rsidRPr="005E310A">
              <w:rPr>
                <w:noProof/>
                <w:webHidden/>
                <w:color w:val="auto"/>
              </w:rPr>
              <w:fldChar w:fldCharType="end"/>
            </w:r>
          </w:hyperlink>
        </w:p>
        <w:p w:rsidR="00CE0817" w:rsidRPr="005E310A" w:rsidRDefault="00EC7F88" w:rsidP="00994F68">
          <w:pPr>
            <w:pStyle w:val="TOC3"/>
            <w:spacing w:line="276" w:lineRule="auto"/>
            <w:rPr>
              <w:rFonts w:eastAsiaTheme="minorEastAsia"/>
              <w:noProof/>
              <w:color w:val="auto"/>
              <w:lang w:val="en-GB" w:eastAsia="en-GB"/>
            </w:rPr>
          </w:pPr>
          <w:hyperlink w:anchor="_Toc24569127" w:history="1">
            <w:r w:rsidR="00CE0817" w:rsidRPr="005E310A">
              <w:rPr>
                <w:rStyle w:val="Hyperlink"/>
                <w:noProof/>
                <w:color w:val="auto"/>
              </w:rPr>
              <w:t>2.2.2 Push3</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_Toc24569127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16</w:t>
            </w:r>
            <w:r w:rsidR="00CE0817" w:rsidRPr="005E310A">
              <w:rPr>
                <w:noProof/>
                <w:webHidden/>
                <w:color w:val="auto"/>
              </w:rPr>
              <w:fldChar w:fldCharType="end"/>
            </w:r>
          </w:hyperlink>
        </w:p>
        <w:p w:rsidR="00CE0817" w:rsidRPr="005E310A" w:rsidRDefault="00EC7F88" w:rsidP="00994F68">
          <w:pPr>
            <w:pStyle w:val="TOC3"/>
            <w:spacing w:line="276" w:lineRule="auto"/>
            <w:rPr>
              <w:rFonts w:eastAsiaTheme="minorEastAsia"/>
              <w:noProof/>
              <w:color w:val="auto"/>
              <w:lang w:val="en-GB" w:eastAsia="en-GB"/>
            </w:rPr>
          </w:pPr>
          <w:hyperlink w:anchor="_Toc24569128" w:history="1">
            <w:r w:rsidR="00CE0817" w:rsidRPr="005E310A">
              <w:rPr>
                <w:rStyle w:val="Hyperlink"/>
                <w:noProof/>
                <w:color w:val="auto"/>
              </w:rPr>
              <w:t>2.2.3 Linear Push (Plush)</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_Toc24569128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17</w:t>
            </w:r>
            <w:r w:rsidR="00CE0817" w:rsidRPr="005E310A">
              <w:rPr>
                <w:noProof/>
                <w:webHidden/>
                <w:color w:val="auto"/>
              </w:rPr>
              <w:fldChar w:fldCharType="end"/>
            </w:r>
          </w:hyperlink>
        </w:p>
        <w:p w:rsidR="00CE0817" w:rsidRPr="005E310A" w:rsidRDefault="00EC7F88" w:rsidP="00994F68">
          <w:pPr>
            <w:pStyle w:val="TOC3"/>
            <w:spacing w:line="276" w:lineRule="auto"/>
            <w:rPr>
              <w:rFonts w:eastAsiaTheme="minorEastAsia"/>
              <w:noProof/>
              <w:color w:val="auto"/>
              <w:lang w:val="en-GB" w:eastAsia="en-GB"/>
            </w:rPr>
          </w:pPr>
          <w:hyperlink w:anchor="_Toc24569129" w:history="1">
            <w:r w:rsidR="00CE0817" w:rsidRPr="005E310A">
              <w:rPr>
                <w:rStyle w:val="Hyperlink"/>
                <w:noProof/>
                <w:color w:val="auto"/>
              </w:rPr>
              <w:t>2.2.4 PyshGP</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_Toc24569129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18</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30" w:history="1">
            <w:r w:rsidR="00CE0817" w:rsidRPr="005E310A">
              <w:rPr>
                <w:rStyle w:val="Hyperlink"/>
                <w:noProof/>
                <w:color w:val="auto"/>
              </w:rPr>
              <w:t>2.3 Evolutionary Robotics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_Toc24569130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20</w:t>
            </w:r>
            <w:r w:rsidR="00CE0817" w:rsidRPr="005E310A">
              <w:rPr>
                <w:noProof/>
                <w:webHidden/>
                <w:color w:val="auto"/>
              </w:rPr>
              <w:fldChar w:fldCharType="end"/>
            </w:r>
          </w:hyperlink>
        </w:p>
        <w:p w:rsidR="00CE0817" w:rsidRPr="005E310A" w:rsidRDefault="00EC7F88" w:rsidP="00994F68">
          <w:pPr>
            <w:pStyle w:val="TOC3"/>
            <w:spacing w:line="276" w:lineRule="auto"/>
            <w:rPr>
              <w:rFonts w:eastAsiaTheme="minorEastAsia"/>
              <w:noProof/>
              <w:color w:val="auto"/>
              <w:lang w:val="en-GB" w:eastAsia="en-GB"/>
            </w:rPr>
          </w:pPr>
          <w:hyperlink w:anchor="_Toc24569131" w:history="1">
            <w:r w:rsidR="00CE0817" w:rsidRPr="005E310A">
              <w:rPr>
                <w:rStyle w:val="Hyperlink"/>
                <w:noProof/>
                <w:color w:val="auto"/>
              </w:rPr>
              <w:t>2.3.1 Applications in Genetic programming</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_Toc24569131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21</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32" w:history="1">
            <w:r w:rsidR="00CE0817" w:rsidRPr="005E310A">
              <w:rPr>
                <w:rStyle w:val="Hyperlink"/>
                <w:noProof/>
                <w:color w:val="auto"/>
              </w:rPr>
              <w:t>2.4 Webots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_Toc24569132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21</w:t>
            </w:r>
            <w:r w:rsidR="00CE0817" w:rsidRPr="005E310A">
              <w:rPr>
                <w:noProof/>
                <w:webHidden/>
                <w:color w:val="auto"/>
              </w:rPr>
              <w:fldChar w:fldCharType="end"/>
            </w:r>
          </w:hyperlink>
        </w:p>
        <w:p w:rsidR="00CE0817" w:rsidRPr="005E310A" w:rsidRDefault="00EC7F88" w:rsidP="00994F68">
          <w:pPr>
            <w:pStyle w:val="TOC3"/>
            <w:spacing w:line="276" w:lineRule="auto"/>
            <w:rPr>
              <w:rFonts w:eastAsiaTheme="minorEastAsia"/>
              <w:noProof/>
              <w:color w:val="auto"/>
              <w:lang w:val="en-GB" w:eastAsia="en-GB"/>
            </w:rPr>
          </w:pPr>
          <w:hyperlink w:anchor="_Toc24569133" w:history="1">
            <w:r w:rsidR="00CE0817" w:rsidRPr="005E310A">
              <w:rPr>
                <w:rStyle w:val="Hyperlink"/>
                <w:noProof/>
                <w:color w:val="auto"/>
              </w:rPr>
              <w:t>2.4.1 Application of Webots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_Toc24569133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22</w:t>
            </w:r>
            <w:r w:rsidR="00CE0817" w:rsidRPr="005E310A">
              <w:rPr>
                <w:noProof/>
                <w:webHidden/>
                <w:color w:val="auto"/>
              </w:rPr>
              <w:fldChar w:fldCharType="end"/>
            </w:r>
          </w:hyperlink>
        </w:p>
        <w:p w:rsidR="00CE0817" w:rsidRPr="005E310A" w:rsidRDefault="00EC7F88" w:rsidP="00994F68">
          <w:pPr>
            <w:pStyle w:val="TOC1"/>
            <w:tabs>
              <w:tab w:val="right" w:leader="dot" w:pos="9350"/>
            </w:tabs>
            <w:spacing w:line="276" w:lineRule="auto"/>
            <w:rPr>
              <w:rFonts w:eastAsiaTheme="minorEastAsia"/>
              <w:noProof/>
              <w:color w:val="auto"/>
              <w:lang w:val="en-GB" w:eastAsia="en-GB"/>
            </w:rPr>
          </w:pPr>
          <w:hyperlink w:anchor="_Toc24569134" w:history="1">
            <w:r w:rsidR="00CE0817" w:rsidRPr="005E310A">
              <w:rPr>
                <w:rStyle w:val="Hyperlink"/>
                <w:noProof/>
                <w:color w:val="auto"/>
                <w:shd w:val="clear" w:color="auto" w:fill="FFFFFF"/>
              </w:rPr>
              <w:t>3 Requirements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_Toc24569134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23</w:t>
            </w:r>
            <w:r w:rsidR="00CE0817" w:rsidRPr="005E310A">
              <w:rPr>
                <w:noProof/>
                <w:webHidden/>
                <w:color w:val="auto"/>
              </w:rPr>
              <w:fldChar w:fldCharType="end"/>
            </w:r>
          </w:hyperlink>
        </w:p>
        <w:p w:rsidR="00CE0817" w:rsidRPr="005E310A" w:rsidRDefault="00EC7F88" w:rsidP="00994F68">
          <w:pPr>
            <w:pStyle w:val="TOC1"/>
            <w:tabs>
              <w:tab w:val="right" w:leader="dot" w:pos="9350"/>
            </w:tabs>
            <w:spacing w:line="276" w:lineRule="auto"/>
            <w:rPr>
              <w:rFonts w:eastAsiaTheme="minorEastAsia"/>
              <w:noProof/>
              <w:color w:val="auto"/>
              <w:lang w:val="en-GB" w:eastAsia="en-GB"/>
            </w:rPr>
          </w:pPr>
          <w:hyperlink w:anchor="_Toc24569135" w:history="1">
            <w:r w:rsidR="00CE0817" w:rsidRPr="005E310A">
              <w:rPr>
                <w:rStyle w:val="Hyperlink"/>
                <w:noProof/>
                <w:color w:val="auto"/>
              </w:rPr>
              <w:t>4 Design</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_Toc24569135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24</w:t>
            </w:r>
            <w:r w:rsidR="00CE0817" w:rsidRPr="005E310A">
              <w:rPr>
                <w:noProof/>
                <w:webHidden/>
                <w:color w:val="auto"/>
              </w:rPr>
              <w:fldChar w:fldCharType="end"/>
            </w:r>
          </w:hyperlink>
        </w:p>
        <w:p w:rsidR="00CE0817" w:rsidRPr="005E310A" w:rsidRDefault="00EC7F88" w:rsidP="00994F68">
          <w:pPr>
            <w:pStyle w:val="TOC1"/>
            <w:tabs>
              <w:tab w:val="right" w:leader="dot" w:pos="9350"/>
            </w:tabs>
            <w:spacing w:line="276" w:lineRule="auto"/>
            <w:rPr>
              <w:rFonts w:eastAsiaTheme="minorEastAsia"/>
              <w:noProof/>
              <w:color w:val="auto"/>
              <w:lang w:val="en-GB" w:eastAsia="en-GB"/>
            </w:rPr>
          </w:pPr>
          <w:hyperlink w:anchor="_Toc24569136" w:history="1">
            <w:r w:rsidR="00CE0817" w:rsidRPr="005E310A">
              <w:rPr>
                <w:rStyle w:val="Hyperlink"/>
                <w:noProof/>
                <w:color w:val="auto"/>
              </w:rPr>
              <w:t>5 Evaluation Strategy</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_Toc24569136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25</w:t>
            </w:r>
            <w:r w:rsidR="00CE0817" w:rsidRPr="005E310A">
              <w:rPr>
                <w:noProof/>
                <w:webHidden/>
                <w:color w:val="auto"/>
              </w:rPr>
              <w:fldChar w:fldCharType="end"/>
            </w:r>
          </w:hyperlink>
        </w:p>
        <w:p w:rsidR="00CE0817" w:rsidRPr="005E310A" w:rsidRDefault="00EC7F88" w:rsidP="00994F68">
          <w:pPr>
            <w:pStyle w:val="TOC1"/>
            <w:tabs>
              <w:tab w:val="right" w:leader="dot" w:pos="9350"/>
            </w:tabs>
            <w:spacing w:line="276" w:lineRule="auto"/>
            <w:rPr>
              <w:rFonts w:eastAsiaTheme="minorEastAsia"/>
              <w:noProof/>
              <w:color w:val="auto"/>
              <w:lang w:val="en-GB" w:eastAsia="en-GB"/>
            </w:rPr>
          </w:pPr>
          <w:hyperlink w:anchor="_Toc24569137" w:history="1">
            <w:r w:rsidR="00CE0817" w:rsidRPr="005E310A">
              <w:rPr>
                <w:rStyle w:val="Hyperlink"/>
                <w:noProof/>
                <w:color w:val="auto"/>
              </w:rPr>
              <w:t>6 Project Management Plan</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_Toc24569137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w:t>
            </w:r>
            <w:r w:rsidR="00704B22" w:rsidRPr="005E310A">
              <w:rPr>
                <w:noProof/>
                <w:webHidden/>
                <w:color w:val="auto"/>
              </w:rPr>
              <w:t>f</w:t>
            </w:r>
            <w:r w:rsidR="00CE0817" w:rsidRPr="005E310A">
              <w:rPr>
                <w:noProof/>
                <w:webHidden/>
                <w:color w:val="auto"/>
              </w:rPr>
              <w:t>5</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38" w:history="1">
            <w:r w:rsidR="00CE0817" w:rsidRPr="005E310A">
              <w:rPr>
                <w:rStyle w:val="Hyperlink"/>
                <w:noProof/>
                <w:color w:val="auto"/>
              </w:rPr>
              <w:t>6.1 Timetable</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_Toc24569138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25</w:t>
            </w:r>
            <w:r w:rsidR="00CE0817" w:rsidRPr="005E310A">
              <w:rPr>
                <w:noProof/>
                <w:webHidden/>
                <w:color w:val="auto"/>
              </w:rPr>
              <w:fldChar w:fldCharType="end"/>
            </w:r>
          </w:hyperlink>
        </w:p>
        <w:p w:rsidR="00CE0817" w:rsidRPr="005E310A" w:rsidRDefault="00EC7F88" w:rsidP="00994F68">
          <w:pPr>
            <w:pStyle w:val="TOC2"/>
            <w:tabs>
              <w:tab w:val="right" w:leader="dot" w:pos="9350"/>
            </w:tabs>
            <w:spacing w:line="276" w:lineRule="auto"/>
            <w:rPr>
              <w:rFonts w:eastAsiaTheme="minorEastAsia"/>
              <w:noProof/>
              <w:color w:val="auto"/>
              <w:lang w:val="en-GB" w:eastAsia="en-GB"/>
            </w:rPr>
          </w:pPr>
          <w:hyperlink w:anchor="_Toc24569139" w:history="1">
            <w:r w:rsidR="00CE0817" w:rsidRPr="005E310A">
              <w:rPr>
                <w:rStyle w:val="Hyperlink"/>
                <w:noProof/>
                <w:color w:val="auto"/>
              </w:rPr>
              <w:t>6.2 Risk Analysis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_Toc24569139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26</w:t>
            </w:r>
            <w:r w:rsidR="00CE0817" w:rsidRPr="005E310A">
              <w:rPr>
                <w:noProof/>
                <w:webHidden/>
                <w:color w:val="auto"/>
              </w:rPr>
              <w:fldChar w:fldCharType="end"/>
            </w:r>
          </w:hyperlink>
        </w:p>
        <w:p w:rsidR="00CE0817" w:rsidRPr="005E310A" w:rsidRDefault="00EC7F88" w:rsidP="00994F68">
          <w:pPr>
            <w:pStyle w:val="TOC1"/>
            <w:tabs>
              <w:tab w:val="right" w:leader="dot" w:pos="9350"/>
            </w:tabs>
            <w:spacing w:line="276" w:lineRule="auto"/>
            <w:rPr>
              <w:rFonts w:eastAsiaTheme="minorEastAsia"/>
              <w:noProof/>
              <w:color w:val="auto"/>
              <w:lang w:val="en-GB" w:eastAsia="en-GB"/>
            </w:rPr>
          </w:pPr>
          <w:hyperlink w:anchor="_Toc24569140" w:history="1">
            <w:r w:rsidR="00CE0817" w:rsidRPr="005E310A">
              <w:rPr>
                <w:rStyle w:val="Hyperlink"/>
                <w:noProof/>
                <w:color w:val="auto"/>
              </w:rPr>
              <w:t>7 References</w:t>
            </w:r>
            <w:r w:rsidR="00CE0817" w:rsidRPr="005E310A">
              <w:rPr>
                <w:noProof/>
                <w:webHidden/>
                <w:color w:val="auto"/>
              </w:rPr>
              <w:tab/>
            </w:r>
            <w:r w:rsidR="00CE0817" w:rsidRPr="005E310A">
              <w:rPr>
                <w:noProof/>
                <w:webHidden/>
                <w:color w:val="auto"/>
              </w:rPr>
              <w:fldChar w:fldCharType="begin"/>
            </w:r>
            <w:r w:rsidR="00CE0817" w:rsidRPr="005E310A">
              <w:rPr>
                <w:noProof/>
                <w:webHidden/>
                <w:color w:val="auto"/>
              </w:rPr>
              <w:instrText xml:space="preserve"> PAGEREF _Toc24569140 \h </w:instrText>
            </w:r>
            <w:r w:rsidR="00CE0817" w:rsidRPr="005E310A">
              <w:rPr>
                <w:noProof/>
                <w:webHidden/>
                <w:color w:val="auto"/>
              </w:rPr>
            </w:r>
            <w:r w:rsidR="00CE0817" w:rsidRPr="005E310A">
              <w:rPr>
                <w:noProof/>
                <w:webHidden/>
                <w:color w:val="auto"/>
              </w:rPr>
              <w:fldChar w:fldCharType="separate"/>
            </w:r>
            <w:r w:rsidR="00CE0817" w:rsidRPr="005E310A">
              <w:rPr>
                <w:noProof/>
                <w:webHidden/>
                <w:color w:val="auto"/>
              </w:rPr>
              <w:t>27</w:t>
            </w:r>
            <w:r w:rsidR="00CE0817" w:rsidRPr="005E310A">
              <w:rPr>
                <w:noProof/>
                <w:webHidden/>
                <w:color w:val="auto"/>
              </w:rPr>
              <w:fldChar w:fldCharType="end"/>
            </w:r>
          </w:hyperlink>
        </w:p>
        <w:p w:rsidR="008E45DA" w:rsidRPr="005E310A" w:rsidRDefault="008E45DA" w:rsidP="00994F68">
          <w:pPr>
            <w:spacing w:line="276" w:lineRule="auto"/>
            <w:rPr>
              <w:color w:val="auto"/>
            </w:rPr>
          </w:pPr>
          <w:r w:rsidRPr="005E310A">
            <w:rPr>
              <w:b/>
              <w:bCs/>
              <w:noProof/>
              <w:color w:val="auto"/>
            </w:rPr>
            <w:fldChar w:fldCharType="end"/>
          </w:r>
        </w:p>
      </w:sdtContent>
    </w:sdt>
    <w:p w:rsidR="0079586E" w:rsidRDefault="0079586E" w:rsidP="00994F68">
      <w:pPr>
        <w:spacing w:line="276" w:lineRule="auto"/>
      </w:pPr>
    </w:p>
    <w:p w:rsidR="00B2439D" w:rsidRDefault="00B2439D" w:rsidP="00994F68">
      <w:pPr>
        <w:spacing w:line="276" w:lineRule="auto"/>
      </w:pPr>
    </w:p>
    <w:p w:rsidR="00B2439D" w:rsidRPr="0079586E" w:rsidRDefault="00B2439D" w:rsidP="00994F68">
      <w:pPr>
        <w:spacing w:line="276" w:lineRule="auto"/>
      </w:pPr>
    </w:p>
    <w:p w:rsidR="003D0B33" w:rsidRDefault="00B2439D" w:rsidP="00B2439D">
      <w:pPr>
        <w:pStyle w:val="Heading1"/>
      </w:pPr>
      <w:r>
        <w:lastRenderedPageBreak/>
        <w:t>Declaration</w:t>
      </w:r>
      <w:r w:rsidR="001269D7">
        <w:t xml:space="preserve"> of Authorship</w:t>
      </w:r>
    </w:p>
    <w:p w:rsidR="00BD4543" w:rsidRDefault="00C24243" w:rsidP="00C24243">
      <w:pPr>
        <w:spacing w:line="480" w:lineRule="auto"/>
        <w:rPr>
          <w:color w:val="auto"/>
        </w:rPr>
      </w:pPr>
      <w:bookmarkStart w:id="5" w:name="_Toc24569117"/>
      <w:r w:rsidRPr="00C24243">
        <w:rPr>
          <w:color w:val="auto"/>
        </w:rPr>
        <w:t xml:space="preserve">I, </w:t>
      </w:r>
      <w:r w:rsidRPr="00C24243">
        <w:rPr>
          <w:color w:val="auto"/>
        </w:rPr>
        <w:t>Jacob Cooper, declare that this paper</w:t>
      </w:r>
      <w:r w:rsidRPr="00C24243">
        <w:rPr>
          <w:color w:val="auto"/>
        </w:rPr>
        <w:t xml:space="preserve"> titled, </w:t>
      </w:r>
      <w:r>
        <w:rPr>
          <w:color w:val="auto"/>
        </w:rPr>
        <w:t>“</w:t>
      </w:r>
      <w:r w:rsidRPr="00C24243">
        <w:rPr>
          <w:color w:val="auto"/>
        </w:rPr>
        <w:t>Push Implementation of Biped</w:t>
      </w:r>
      <w:r>
        <w:rPr>
          <w:color w:val="auto"/>
        </w:rPr>
        <w:t xml:space="preserve"> Locomotion Control” </w:t>
      </w:r>
      <w:r w:rsidRPr="00C24243">
        <w:rPr>
          <w:color w:val="auto"/>
        </w:rPr>
        <w:t>and the work presented in it is my own. I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w:t>
      </w:r>
    </w:p>
    <w:p w:rsidR="00355E4E" w:rsidRPr="00355E4E" w:rsidRDefault="00355E4E" w:rsidP="00355E4E">
      <w:pPr>
        <w:spacing w:line="480" w:lineRule="auto"/>
        <w:rPr>
          <w:color w:val="auto"/>
        </w:rPr>
      </w:pPr>
      <w:r w:rsidRPr="00355E4E">
        <w:rPr>
          <w:color w:val="auto"/>
        </w:rPr>
        <w:t xml:space="preserve">Signed: </w:t>
      </w:r>
      <w:r>
        <w:rPr>
          <w:color w:val="auto"/>
        </w:rPr>
        <w:t>Jacob Cooper</w:t>
      </w:r>
      <w:r w:rsidRPr="00355E4E">
        <w:rPr>
          <w:color w:val="auto"/>
        </w:rPr>
        <w:t xml:space="preserve"> </w:t>
      </w:r>
      <w:r w:rsidRPr="00355E4E">
        <w:rPr>
          <w:color w:val="auto"/>
        </w:rPr>
        <w:t xml:space="preserve"> </w:t>
      </w:r>
      <w:r w:rsidRPr="00355E4E">
        <w:rPr>
          <w:color w:val="auto"/>
        </w:rPr>
        <w:tab/>
      </w:r>
      <w:r w:rsidRPr="00355E4E">
        <w:rPr>
          <w:color w:val="auto"/>
        </w:rPr>
        <w:tab/>
      </w:r>
      <w:r w:rsidRPr="00355E4E">
        <w:rPr>
          <w:color w:val="auto"/>
        </w:rPr>
        <w:tab/>
      </w:r>
      <w:r w:rsidRPr="00355E4E">
        <w:rPr>
          <w:color w:val="auto"/>
        </w:rPr>
        <w:tab/>
      </w:r>
      <w:r w:rsidRPr="00355E4E">
        <w:rPr>
          <w:color w:val="auto"/>
        </w:rPr>
        <w:tab/>
      </w:r>
      <w:r w:rsidRPr="00355E4E">
        <w:rPr>
          <w:color w:val="auto"/>
        </w:rPr>
        <w:tab/>
        <w:t xml:space="preserve"> </w:t>
      </w:r>
      <w:r>
        <w:rPr>
          <w:color w:val="auto"/>
        </w:rPr>
        <w:t>Date: Sunday 17th November</w:t>
      </w:r>
      <w:bookmarkStart w:id="6" w:name="_GoBack"/>
      <w:bookmarkEnd w:id="6"/>
      <w:r>
        <w:rPr>
          <w:color w:val="auto"/>
        </w:rPr>
        <w:t xml:space="preserve"> 2019</w:t>
      </w:r>
    </w:p>
    <w:p w:rsidR="001269D7" w:rsidRDefault="001269D7" w:rsidP="001269D7">
      <w:pPr>
        <w:pStyle w:val="Heading1"/>
      </w:pPr>
      <w:r>
        <w:t>Abstract</w:t>
      </w:r>
    </w:p>
    <w:p w:rsidR="001269D7" w:rsidRPr="001269D7" w:rsidRDefault="001269D7" w:rsidP="001269D7"/>
    <w:p w:rsidR="0000750F" w:rsidRPr="00C24243" w:rsidRDefault="00C24243" w:rsidP="00BD4543">
      <w:pPr>
        <w:pStyle w:val="Heading1"/>
      </w:pPr>
      <w:r w:rsidRPr="00C24243">
        <w:t xml:space="preserve"> </w:t>
      </w:r>
      <w:r w:rsidR="008E45DA" w:rsidRPr="00C24243">
        <w:t xml:space="preserve">1 </w:t>
      </w:r>
      <w:r w:rsidR="0000750F" w:rsidRPr="00C24243">
        <w:t>Introduction</w:t>
      </w:r>
      <w:bookmarkEnd w:id="5"/>
    </w:p>
    <w:p w:rsidR="00F37AF5" w:rsidRPr="00F37AF5" w:rsidRDefault="00EF651A" w:rsidP="00E873DB">
      <w:pPr>
        <w:spacing w:line="480" w:lineRule="auto"/>
        <w:rPr>
          <w:color w:val="auto"/>
        </w:rPr>
      </w:pPr>
      <w:r>
        <w:rPr>
          <w:color w:val="auto"/>
        </w:rPr>
        <w:t>In this paper we</w:t>
      </w:r>
      <w:r w:rsidR="00406E98">
        <w:rPr>
          <w:color w:val="auto"/>
        </w:rPr>
        <w:t xml:space="preserve"> look at how to apply Push to implementing a Genetic Programme for evolving robot controllers</w:t>
      </w:r>
      <w:r w:rsidR="005F5DA8">
        <w:rPr>
          <w:color w:val="auto"/>
        </w:rPr>
        <w:t xml:space="preserve"> in the Webots simulation environment</w:t>
      </w:r>
      <w:r w:rsidR="00406E98">
        <w:rPr>
          <w:color w:val="auto"/>
        </w:rPr>
        <w:t>. We</w:t>
      </w:r>
      <w:r w:rsidR="00F37AF5" w:rsidRPr="00F37AF5">
        <w:rPr>
          <w:color w:val="auto"/>
        </w:rPr>
        <w:t xml:space="preserve"> discuss </w:t>
      </w:r>
      <w:r w:rsidR="00406E98">
        <w:rPr>
          <w:color w:val="auto"/>
        </w:rPr>
        <w:t>Evolutionary algorithms such as Genetic Programming and Genetic Algorithms. We go through all the properties of a EA</w:t>
      </w:r>
      <w:r w:rsidR="00946EE0">
        <w:rPr>
          <w:color w:val="auto"/>
        </w:rPr>
        <w:t xml:space="preserve"> (Section 2.1) </w:t>
      </w:r>
      <w:r w:rsidR="00406E98">
        <w:rPr>
          <w:color w:val="auto"/>
        </w:rPr>
        <w:t xml:space="preserve"> and go into more unique traits of GA’s </w:t>
      </w:r>
      <w:r w:rsidR="00946EE0">
        <w:rPr>
          <w:color w:val="auto"/>
        </w:rPr>
        <w:t xml:space="preserve">(Section 2.1.1) </w:t>
      </w:r>
      <w:r w:rsidR="00406E98">
        <w:rPr>
          <w:color w:val="auto"/>
        </w:rPr>
        <w:t>and GP’s</w:t>
      </w:r>
      <w:r w:rsidR="00946EE0">
        <w:rPr>
          <w:color w:val="auto"/>
        </w:rPr>
        <w:t xml:space="preserve"> (Section 2.1.2)</w:t>
      </w:r>
      <w:r w:rsidR="00406E98">
        <w:rPr>
          <w:color w:val="auto"/>
        </w:rPr>
        <w:t xml:space="preserve"> along with their various representations.  Although we touch on the GA’s,our focus will be on the GP’s. We go over the most basic </w:t>
      </w:r>
      <w:r>
        <w:rPr>
          <w:color w:val="auto"/>
        </w:rPr>
        <w:t>kind of GP, the tree-style GP</w:t>
      </w:r>
      <w:r w:rsidR="00946EE0">
        <w:rPr>
          <w:color w:val="auto"/>
        </w:rPr>
        <w:t xml:space="preserve"> (“Tree-Style Representation” Section 2.1.2)</w:t>
      </w:r>
      <w:r>
        <w:rPr>
          <w:color w:val="auto"/>
        </w:rPr>
        <w:t>. Additionally, We explain Linear GP along with many of its relevant unique traits and methods</w:t>
      </w:r>
      <w:r w:rsidR="00946EE0">
        <w:rPr>
          <w:color w:val="auto"/>
        </w:rPr>
        <w:t xml:space="preserve"> (“Linear GP” Section 2.1.2)</w:t>
      </w:r>
      <w:r>
        <w:rPr>
          <w:color w:val="auto"/>
        </w:rPr>
        <w:t xml:space="preserve">. </w:t>
      </w:r>
      <w:r w:rsidR="00800DDD">
        <w:rPr>
          <w:color w:val="auto"/>
        </w:rPr>
        <w:t xml:space="preserve"> We focus on Linear GP as is the best representation for the stack-based programming language Push. We discuss Push’s many quirks</w:t>
      </w:r>
      <w:r w:rsidR="00946EE0">
        <w:rPr>
          <w:color w:val="auto"/>
        </w:rPr>
        <w:t xml:space="preserve"> (Section 2.2)</w:t>
      </w:r>
      <w:r w:rsidR="00800DDD">
        <w:rPr>
          <w:color w:val="auto"/>
        </w:rPr>
        <w:t xml:space="preserve"> and its newer iterations such as Push3</w:t>
      </w:r>
      <w:r w:rsidR="00946EE0">
        <w:rPr>
          <w:color w:val="auto"/>
        </w:rPr>
        <w:t xml:space="preserve"> (Section 2.2.2)</w:t>
      </w:r>
      <w:r w:rsidR="00800DDD">
        <w:rPr>
          <w:color w:val="auto"/>
        </w:rPr>
        <w:t>, Plush</w:t>
      </w:r>
      <w:r w:rsidR="00946EE0">
        <w:rPr>
          <w:color w:val="auto"/>
        </w:rPr>
        <w:t xml:space="preserve"> (Section 2.2.3) </w:t>
      </w:r>
      <w:r w:rsidR="00800DDD">
        <w:rPr>
          <w:color w:val="auto"/>
        </w:rPr>
        <w:t>and PyshGP</w:t>
      </w:r>
      <w:r w:rsidR="00946EE0">
        <w:rPr>
          <w:color w:val="auto"/>
        </w:rPr>
        <w:t xml:space="preserve"> (Section 2.2.4)</w:t>
      </w:r>
      <w:r w:rsidR="00800DDD">
        <w:rPr>
          <w:color w:val="auto"/>
        </w:rPr>
        <w:t>. PyshGP is the tool we intend to use to implent a Push and so we will explore how it is used and how it d</w:t>
      </w:r>
      <w:r w:rsidR="00B2439D">
        <w:rPr>
          <w:color w:val="auto"/>
        </w:rPr>
        <w:t xml:space="preserve">iffers from its parent (Push3). The area of Evolutionary robotics is also important in this </w:t>
      </w:r>
      <w:r w:rsidR="00B2439D">
        <w:rPr>
          <w:color w:val="auto"/>
        </w:rPr>
        <w:lastRenderedPageBreak/>
        <w:t>project</w:t>
      </w:r>
      <w:r w:rsidR="002E67B2">
        <w:rPr>
          <w:color w:val="auto"/>
        </w:rPr>
        <w:t xml:space="preserve"> This paper will cover how </w:t>
      </w:r>
      <w:r w:rsidR="00946EE0">
        <w:rPr>
          <w:color w:val="auto"/>
        </w:rPr>
        <w:t>we</w:t>
      </w:r>
      <w:r w:rsidR="002E67B2">
        <w:rPr>
          <w:color w:val="auto"/>
        </w:rPr>
        <w:t xml:space="preserve"> intend to accomplish this task as well as risk management in the Project Managemnt Plan (Section 6). The intended design and evaluation will be covered </w:t>
      </w:r>
      <w:r w:rsidR="00946EE0">
        <w:rPr>
          <w:color w:val="auto"/>
        </w:rPr>
        <w:t>in Design (Section 4) and Evaluation Strategy (Section 5). My aim and objectives are outlined below (Sections 1.1 and 1.2 respectively) as well as requirements (Section 3). Any resources used will be available in th</w:t>
      </w:r>
      <w:r w:rsidR="00287E5A">
        <w:rPr>
          <w:color w:val="auto"/>
        </w:rPr>
        <w:t>e Reference section at the end of the paper (Section 7).</w:t>
      </w:r>
    </w:p>
    <w:p w:rsidR="00D3599D" w:rsidRDefault="00C259D6" w:rsidP="005B1AA4">
      <w:pPr>
        <w:pStyle w:val="Heading2"/>
        <w:spacing w:line="480" w:lineRule="auto"/>
      </w:pPr>
      <w:bookmarkStart w:id="7" w:name="_Toc24569118"/>
      <w:r>
        <w:t xml:space="preserve">1.1 </w:t>
      </w:r>
      <w:r w:rsidR="00C62D4C">
        <w:t>Ai</w:t>
      </w:r>
      <w:r w:rsidR="00D3599D">
        <w:t>m</w:t>
      </w:r>
      <w:bookmarkEnd w:id="7"/>
    </w:p>
    <w:p w:rsidR="00D3599D" w:rsidRPr="004779E5" w:rsidRDefault="0046292A" w:rsidP="005B1AA4">
      <w:pPr>
        <w:spacing w:line="480" w:lineRule="auto"/>
        <w:rPr>
          <w:color w:val="auto"/>
        </w:rPr>
      </w:pPr>
      <w:r w:rsidRPr="004779E5">
        <w:rPr>
          <w:color w:val="auto"/>
        </w:rPr>
        <w:t>Investigate the use of Pushgp for creating robot controllers</w:t>
      </w:r>
      <w:r w:rsidR="005E310A">
        <w:rPr>
          <w:color w:val="auto"/>
        </w:rPr>
        <w:t>.</w:t>
      </w:r>
    </w:p>
    <w:p w:rsidR="00383375" w:rsidRDefault="00C259D6" w:rsidP="005B1AA4">
      <w:pPr>
        <w:pStyle w:val="Heading2"/>
        <w:spacing w:line="480" w:lineRule="auto"/>
      </w:pPr>
      <w:bookmarkStart w:id="8" w:name="_Toc24569119"/>
      <w:r>
        <w:t xml:space="preserve">1.2 </w:t>
      </w:r>
      <w:r w:rsidR="00383375">
        <w:t>Objectives</w:t>
      </w:r>
      <w:bookmarkEnd w:id="8"/>
    </w:p>
    <w:p w:rsidR="00AA4A18" w:rsidRPr="004779E5" w:rsidRDefault="0046292A" w:rsidP="005B1AA4">
      <w:pPr>
        <w:pStyle w:val="ListParagraph"/>
        <w:numPr>
          <w:ilvl w:val="0"/>
          <w:numId w:val="32"/>
        </w:numPr>
        <w:spacing w:line="480" w:lineRule="auto"/>
        <w:rPr>
          <w:color w:val="auto"/>
        </w:rPr>
      </w:pPr>
      <w:r w:rsidRPr="004779E5">
        <w:rPr>
          <w:color w:val="auto"/>
        </w:rPr>
        <w:t>Explore morphology of robot</w:t>
      </w:r>
    </w:p>
    <w:p w:rsidR="00B40BD4" w:rsidRPr="004779E5" w:rsidRDefault="00B40BD4" w:rsidP="005B1AA4">
      <w:pPr>
        <w:pStyle w:val="ListParagraph"/>
        <w:numPr>
          <w:ilvl w:val="0"/>
          <w:numId w:val="32"/>
        </w:numPr>
        <w:spacing w:line="480" w:lineRule="auto"/>
        <w:rPr>
          <w:color w:val="auto"/>
        </w:rPr>
      </w:pPr>
      <w:r w:rsidRPr="004779E5">
        <w:rPr>
          <w:color w:val="auto"/>
        </w:rPr>
        <w:t xml:space="preserve">Create a suitable testing environment </w:t>
      </w:r>
    </w:p>
    <w:p w:rsidR="0046292A" w:rsidRDefault="00C03742" w:rsidP="005B1AA4">
      <w:pPr>
        <w:pStyle w:val="ListParagraph"/>
        <w:numPr>
          <w:ilvl w:val="0"/>
          <w:numId w:val="32"/>
        </w:numPr>
        <w:spacing w:line="480" w:lineRule="auto"/>
        <w:rPr>
          <w:color w:val="auto"/>
        </w:rPr>
      </w:pPr>
      <w:r>
        <w:rPr>
          <w:color w:val="auto"/>
        </w:rPr>
        <w:t>Create a robot that can learn with GP in this environment</w:t>
      </w:r>
    </w:p>
    <w:p w:rsidR="00C03742" w:rsidRPr="00C03742" w:rsidRDefault="00C03742" w:rsidP="00C03742">
      <w:pPr>
        <w:pStyle w:val="ListParagraph"/>
        <w:numPr>
          <w:ilvl w:val="0"/>
          <w:numId w:val="32"/>
        </w:numPr>
        <w:spacing w:line="480" w:lineRule="auto"/>
        <w:rPr>
          <w:color w:val="auto"/>
        </w:rPr>
      </w:pPr>
      <w:r>
        <w:rPr>
          <w:color w:val="auto"/>
        </w:rPr>
        <w:t>Explore the use of Push for implementing a GP</w:t>
      </w:r>
    </w:p>
    <w:p w:rsidR="00724998" w:rsidRDefault="00C259D6" w:rsidP="005B1AA4">
      <w:pPr>
        <w:pStyle w:val="Heading2"/>
        <w:spacing w:line="480" w:lineRule="auto"/>
      </w:pPr>
      <w:bookmarkStart w:id="9" w:name="_Toc24569120"/>
      <w:r>
        <w:t xml:space="preserve">1.3 </w:t>
      </w:r>
      <w:r w:rsidR="00724998">
        <w:t>Stakeholders</w:t>
      </w:r>
      <w:bookmarkEnd w:id="9"/>
    </w:p>
    <w:p w:rsidR="00724998" w:rsidRPr="004779E5" w:rsidRDefault="00724998" w:rsidP="005B1AA4">
      <w:pPr>
        <w:pStyle w:val="ListBullet"/>
        <w:spacing w:after="0" w:line="480" w:lineRule="auto"/>
        <w:rPr>
          <w:color w:val="auto"/>
        </w:rPr>
      </w:pPr>
      <w:r w:rsidRPr="004779E5">
        <w:rPr>
          <w:color w:val="auto"/>
        </w:rPr>
        <w:t>Supervisor (Dr Michael Lones)</w:t>
      </w:r>
    </w:p>
    <w:p w:rsidR="00724998" w:rsidRPr="004779E5" w:rsidRDefault="00724998" w:rsidP="005B1AA4">
      <w:pPr>
        <w:pStyle w:val="ListBullet"/>
        <w:spacing w:after="0" w:line="480" w:lineRule="auto"/>
        <w:rPr>
          <w:color w:val="auto"/>
        </w:rPr>
      </w:pPr>
      <w:r w:rsidRPr="004779E5">
        <w:rPr>
          <w:color w:val="auto"/>
        </w:rPr>
        <w:t>Heriot-Watt University</w:t>
      </w:r>
    </w:p>
    <w:p w:rsidR="00724998" w:rsidRPr="004779E5" w:rsidRDefault="00724998" w:rsidP="005B1AA4">
      <w:pPr>
        <w:pStyle w:val="ListBullet"/>
        <w:spacing w:after="0" w:line="480" w:lineRule="auto"/>
        <w:rPr>
          <w:color w:val="auto"/>
        </w:rPr>
      </w:pPr>
      <w:r w:rsidRPr="004779E5">
        <w:rPr>
          <w:color w:val="auto"/>
        </w:rPr>
        <w:t>Robotics Researchers</w:t>
      </w:r>
    </w:p>
    <w:p w:rsidR="00724998" w:rsidRPr="004779E5" w:rsidRDefault="00724998" w:rsidP="005B1AA4">
      <w:pPr>
        <w:pStyle w:val="ListBullet"/>
        <w:spacing w:after="0" w:line="480" w:lineRule="auto"/>
        <w:rPr>
          <w:color w:val="auto"/>
        </w:rPr>
      </w:pPr>
      <w:r w:rsidRPr="004779E5">
        <w:rPr>
          <w:color w:val="auto"/>
        </w:rPr>
        <w:t>Game Developers</w:t>
      </w:r>
    </w:p>
    <w:p w:rsidR="00724998" w:rsidRPr="004779E5" w:rsidRDefault="00724998" w:rsidP="005B1AA4">
      <w:pPr>
        <w:pStyle w:val="ListBullet"/>
        <w:spacing w:after="0" w:line="480" w:lineRule="auto"/>
        <w:rPr>
          <w:color w:val="auto"/>
        </w:rPr>
      </w:pPr>
      <w:r w:rsidRPr="004779E5">
        <w:rPr>
          <w:color w:val="auto"/>
        </w:rPr>
        <w:t>Companies which use robots</w:t>
      </w:r>
    </w:p>
    <w:p w:rsidR="00724998" w:rsidRPr="004779E5" w:rsidRDefault="00724998" w:rsidP="005B1AA4">
      <w:pPr>
        <w:pStyle w:val="ListBullet"/>
        <w:spacing w:after="0" w:line="480" w:lineRule="auto"/>
        <w:rPr>
          <w:color w:val="auto"/>
        </w:rPr>
      </w:pPr>
      <w:r w:rsidRPr="004779E5">
        <w:rPr>
          <w:color w:val="auto"/>
        </w:rPr>
        <w:t>Creators of any code libraries I use</w:t>
      </w:r>
    </w:p>
    <w:p w:rsidR="00724998" w:rsidRPr="004779E5" w:rsidRDefault="00462402" w:rsidP="005B1AA4">
      <w:pPr>
        <w:pStyle w:val="ListBullet"/>
        <w:spacing w:after="0" w:line="480" w:lineRule="auto"/>
        <w:rPr>
          <w:color w:val="auto"/>
        </w:rPr>
      </w:pPr>
      <w:r w:rsidRPr="004779E5">
        <w:rPr>
          <w:color w:val="auto"/>
        </w:rPr>
        <w:t>Creators of Webot</w:t>
      </w:r>
      <w:r w:rsidR="00665E7F" w:rsidRPr="004779E5">
        <w:rPr>
          <w:color w:val="auto"/>
        </w:rPr>
        <w:t>s</w:t>
      </w:r>
    </w:p>
    <w:p w:rsidR="00462402" w:rsidRPr="004779E5" w:rsidRDefault="00462402" w:rsidP="005B1AA4">
      <w:pPr>
        <w:pStyle w:val="ListBullet"/>
        <w:spacing w:after="0" w:line="480" w:lineRule="auto"/>
        <w:rPr>
          <w:color w:val="auto"/>
        </w:rPr>
      </w:pPr>
      <w:r w:rsidRPr="004779E5">
        <w:rPr>
          <w:color w:val="auto"/>
        </w:rPr>
        <w:lastRenderedPageBreak/>
        <w:t>Users of Webot</w:t>
      </w:r>
      <w:r w:rsidR="00665E7F" w:rsidRPr="004779E5">
        <w:rPr>
          <w:color w:val="auto"/>
        </w:rPr>
        <w:t>s</w:t>
      </w:r>
    </w:p>
    <w:p w:rsidR="00406BBE" w:rsidRPr="004779E5" w:rsidRDefault="00406BBE" w:rsidP="005B1AA4">
      <w:pPr>
        <w:pStyle w:val="ListBullet"/>
        <w:spacing w:after="0" w:line="480" w:lineRule="auto"/>
        <w:rPr>
          <w:color w:val="auto"/>
        </w:rPr>
      </w:pPr>
      <w:r w:rsidRPr="004779E5">
        <w:rPr>
          <w:color w:val="auto"/>
        </w:rPr>
        <w:t>Genetic Programming researchers</w:t>
      </w:r>
    </w:p>
    <w:p w:rsidR="00C62D4C" w:rsidRPr="004779E5" w:rsidRDefault="00406BBE" w:rsidP="005B1AA4">
      <w:pPr>
        <w:pStyle w:val="ListBullet"/>
        <w:spacing w:after="0" w:line="480" w:lineRule="auto"/>
        <w:rPr>
          <w:color w:val="auto"/>
        </w:rPr>
      </w:pPr>
      <w:r w:rsidRPr="004779E5">
        <w:rPr>
          <w:color w:val="auto"/>
        </w:rPr>
        <w:t>Push researchers</w:t>
      </w:r>
    </w:p>
    <w:p w:rsidR="00C6554A" w:rsidRDefault="00C259D6" w:rsidP="005B1AA4">
      <w:pPr>
        <w:pStyle w:val="Heading1"/>
        <w:spacing w:after="0" w:line="480" w:lineRule="auto"/>
      </w:pPr>
      <w:bookmarkStart w:id="10" w:name="_Toc24569121"/>
      <w:r>
        <w:t xml:space="preserve">2 </w:t>
      </w:r>
      <w:r w:rsidR="0000750F">
        <w:t>Background</w:t>
      </w:r>
      <w:bookmarkEnd w:id="10"/>
    </w:p>
    <w:p w:rsidR="00D4277F" w:rsidRDefault="00C259D6" w:rsidP="005B1AA4">
      <w:pPr>
        <w:pStyle w:val="Heading2"/>
        <w:spacing w:line="480" w:lineRule="auto"/>
      </w:pPr>
      <w:bookmarkStart w:id="11" w:name="_Toc24569122"/>
      <w:r>
        <w:t xml:space="preserve">2.1 </w:t>
      </w:r>
      <w:r w:rsidR="00D4277F">
        <w:t>Evolutionary Algorithms</w:t>
      </w:r>
      <w:bookmarkEnd w:id="11"/>
      <w:r w:rsidR="00D4277F">
        <w:t xml:space="preserve"> </w:t>
      </w:r>
    </w:p>
    <w:p w:rsidR="00E56692" w:rsidRPr="004779E5" w:rsidRDefault="00D4277F" w:rsidP="005B1AA4">
      <w:pPr>
        <w:spacing w:after="0" w:line="480" w:lineRule="auto"/>
        <w:rPr>
          <w:color w:val="auto"/>
        </w:rPr>
      </w:pPr>
      <w:r w:rsidRPr="004779E5">
        <w:rPr>
          <w:color w:val="auto"/>
        </w:rPr>
        <w:t xml:space="preserve">Evolutionary </w:t>
      </w:r>
      <w:r w:rsidR="00FD15D6" w:rsidRPr="004779E5">
        <w:rPr>
          <w:color w:val="auto"/>
        </w:rPr>
        <w:t>Algorithms</w:t>
      </w:r>
      <w:r w:rsidR="00313BDA" w:rsidRPr="004779E5">
        <w:rPr>
          <w:color w:val="auto"/>
        </w:rPr>
        <w:t xml:space="preserve"> (</w:t>
      </w:r>
      <w:r w:rsidRPr="004779E5">
        <w:rPr>
          <w:color w:val="auto"/>
        </w:rPr>
        <w:t xml:space="preserve">EA) take influence from nature </w:t>
      </w:r>
      <w:r w:rsidR="00E56692" w:rsidRPr="004779E5">
        <w:rPr>
          <w:color w:val="auto"/>
        </w:rPr>
        <w:t xml:space="preserve">and </w:t>
      </w:r>
      <w:r w:rsidRPr="004779E5">
        <w:rPr>
          <w:color w:val="auto"/>
        </w:rPr>
        <w:t>biology to try and solve problems.</w:t>
      </w:r>
      <w:r w:rsidR="00345BCE" w:rsidRPr="004779E5">
        <w:rPr>
          <w:color w:val="auto"/>
        </w:rPr>
        <w:t>[2]</w:t>
      </w:r>
      <w:r w:rsidRPr="004779E5">
        <w:rPr>
          <w:color w:val="auto"/>
        </w:rPr>
        <w:t xml:space="preserve"> It does this by employing strategies used in nature</w:t>
      </w:r>
      <w:r w:rsidR="00E56692" w:rsidRPr="004779E5">
        <w:rPr>
          <w:color w:val="auto"/>
        </w:rPr>
        <w:t>,</w:t>
      </w:r>
      <w:r w:rsidRPr="004779E5">
        <w:rPr>
          <w:color w:val="auto"/>
        </w:rPr>
        <w:t xml:space="preserve"> such as evolution.  Examples of this would be Genetic Programming and Genetic Algorithms.</w:t>
      </w:r>
      <w:r w:rsidR="00FD15D6" w:rsidRPr="004779E5">
        <w:rPr>
          <w:color w:val="auto"/>
        </w:rPr>
        <w:t xml:space="preserve"> </w:t>
      </w:r>
      <w:r w:rsidR="00E56692" w:rsidRPr="004779E5">
        <w:rPr>
          <w:color w:val="auto"/>
        </w:rPr>
        <w:t xml:space="preserve">Most </w:t>
      </w:r>
      <w:r w:rsidR="00FD15D6" w:rsidRPr="004779E5">
        <w:rPr>
          <w:color w:val="auto"/>
        </w:rPr>
        <w:t xml:space="preserve">EA’s are either </w:t>
      </w:r>
      <w:r w:rsidR="00E56692" w:rsidRPr="004779E5">
        <w:rPr>
          <w:color w:val="auto"/>
        </w:rPr>
        <w:t xml:space="preserve">: </w:t>
      </w:r>
    </w:p>
    <w:p w:rsidR="00E56692" w:rsidRPr="004779E5" w:rsidRDefault="00E56692" w:rsidP="005B1AA4">
      <w:pPr>
        <w:pStyle w:val="ListParagraph"/>
        <w:numPr>
          <w:ilvl w:val="0"/>
          <w:numId w:val="27"/>
        </w:numPr>
        <w:spacing w:after="0" w:line="480" w:lineRule="auto"/>
        <w:rPr>
          <w:color w:val="auto"/>
        </w:rPr>
      </w:pPr>
      <w:r w:rsidRPr="004779E5">
        <w:rPr>
          <w:color w:val="auto"/>
        </w:rPr>
        <w:t>G</w:t>
      </w:r>
      <w:r w:rsidR="00FD15D6" w:rsidRPr="004779E5">
        <w:rPr>
          <w:color w:val="auto"/>
        </w:rPr>
        <w:t>enerational</w:t>
      </w:r>
      <w:r w:rsidRPr="004779E5">
        <w:rPr>
          <w:color w:val="auto"/>
        </w:rPr>
        <w:t xml:space="preserve">: </w:t>
      </w:r>
      <w:r w:rsidR="00FD15D6" w:rsidRPr="004779E5">
        <w:rPr>
          <w:color w:val="auto"/>
        </w:rPr>
        <w:t>meaning they create an entire new set of individuals each iteration</w:t>
      </w:r>
      <w:r w:rsidR="00AB1C52" w:rsidRPr="004779E5">
        <w:rPr>
          <w:color w:val="auto"/>
        </w:rPr>
        <w:t xml:space="preserve"> [2]</w:t>
      </w:r>
    </w:p>
    <w:p w:rsidR="00E56692" w:rsidRPr="004779E5" w:rsidRDefault="00FD15D6" w:rsidP="005B1AA4">
      <w:pPr>
        <w:pStyle w:val="ListParagraph"/>
        <w:numPr>
          <w:ilvl w:val="0"/>
          <w:numId w:val="27"/>
        </w:numPr>
        <w:spacing w:after="0" w:line="480" w:lineRule="auto"/>
        <w:rPr>
          <w:color w:val="auto"/>
        </w:rPr>
      </w:pPr>
      <w:r w:rsidRPr="004779E5">
        <w:rPr>
          <w:color w:val="auto"/>
        </w:rPr>
        <w:t>Steady-state algorithms</w:t>
      </w:r>
      <w:r w:rsidR="00E56692" w:rsidRPr="004779E5">
        <w:rPr>
          <w:color w:val="auto"/>
        </w:rPr>
        <w:t>:</w:t>
      </w:r>
      <w:r w:rsidRPr="004779E5">
        <w:rPr>
          <w:color w:val="auto"/>
        </w:rPr>
        <w:t xml:space="preserve"> meaning they choose a subset of individuals to </w:t>
      </w:r>
      <w:r w:rsidR="00C14FCC" w:rsidRPr="004779E5">
        <w:rPr>
          <w:color w:val="auto"/>
        </w:rPr>
        <w:t>iterate over at a time</w:t>
      </w:r>
      <w:r w:rsidR="00AB1C52" w:rsidRPr="004779E5">
        <w:rPr>
          <w:color w:val="auto"/>
        </w:rPr>
        <w:t xml:space="preserve"> [2]</w:t>
      </w:r>
    </w:p>
    <w:p w:rsidR="00D4277F" w:rsidRPr="004779E5" w:rsidRDefault="00D4277F" w:rsidP="005B1AA4">
      <w:pPr>
        <w:spacing w:after="0" w:line="480" w:lineRule="auto"/>
        <w:rPr>
          <w:color w:val="auto"/>
        </w:rPr>
      </w:pPr>
      <w:r w:rsidRPr="004779E5">
        <w:rPr>
          <w:color w:val="auto"/>
        </w:rPr>
        <w:t xml:space="preserve"> Although Genetic Programming (GP) and Genetic Algorithms (GA) are slightly different</w:t>
      </w:r>
      <w:r w:rsidR="00E56692" w:rsidRPr="004779E5">
        <w:rPr>
          <w:color w:val="auto"/>
        </w:rPr>
        <w:t>,</w:t>
      </w:r>
      <w:r w:rsidRPr="004779E5">
        <w:rPr>
          <w:color w:val="auto"/>
        </w:rPr>
        <w:t xml:space="preserve"> they do (generally) share a few fundamentals on how </w:t>
      </w:r>
      <w:r w:rsidR="00E56692" w:rsidRPr="004779E5">
        <w:rPr>
          <w:color w:val="auto"/>
        </w:rPr>
        <w:t>we</w:t>
      </w:r>
      <w:r w:rsidRPr="004779E5">
        <w:rPr>
          <w:color w:val="auto"/>
        </w:rPr>
        <w:t xml:space="preserve"> form</w:t>
      </w:r>
      <w:r w:rsidR="00E56692" w:rsidRPr="004779E5">
        <w:rPr>
          <w:color w:val="auto"/>
        </w:rPr>
        <w:t xml:space="preserve"> them</w:t>
      </w:r>
      <w:r w:rsidR="00313BDA" w:rsidRPr="004779E5">
        <w:rPr>
          <w:color w:val="auto"/>
        </w:rPr>
        <w:t xml:space="preserve">. </w:t>
      </w:r>
      <w:r w:rsidR="00FD15D6" w:rsidRPr="004779E5">
        <w:rPr>
          <w:color w:val="auto"/>
        </w:rPr>
        <w:t xml:space="preserve">Both </w:t>
      </w:r>
      <w:r w:rsidR="00C14FCC" w:rsidRPr="004779E5">
        <w:rPr>
          <w:color w:val="auto"/>
        </w:rPr>
        <w:t>generally</w:t>
      </w:r>
      <w:r w:rsidR="00FD15D6" w:rsidRPr="004779E5">
        <w:rPr>
          <w:color w:val="auto"/>
        </w:rPr>
        <w:t>:</w:t>
      </w:r>
      <w:r w:rsidR="00C14FCC" w:rsidRPr="004779E5">
        <w:rPr>
          <w:color w:val="auto"/>
        </w:rPr>
        <w:t xml:space="preserve"> create a set of candidate </w:t>
      </w:r>
      <w:r w:rsidR="00313BDA" w:rsidRPr="004779E5">
        <w:rPr>
          <w:color w:val="auto"/>
        </w:rPr>
        <w:t>s</w:t>
      </w:r>
      <w:r w:rsidR="00C14FCC" w:rsidRPr="004779E5">
        <w:rPr>
          <w:color w:val="auto"/>
        </w:rPr>
        <w:t xml:space="preserve">olutions which </w:t>
      </w:r>
      <w:r w:rsidR="00E56692" w:rsidRPr="004779E5">
        <w:rPr>
          <w:color w:val="auto"/>
        </w:rPr>
        <w:t>we can</w:t>
      </w:r>
      <w:r w:rsidR="00C14FCC" w:rsidRPr="004779E5">
        <w:rPr>
          <w:color w:val="auto"/>
        </w:rPr>
        <w:t xml:space="preserve"> </w:t>
      </w:r>
      <w:r w:rsidR="00FD15D6" w:rsidRPr="004779E5">
        <w:rPr>
          <w:color w:val="auto"/>
        </w:rPr>
        <w:t>test, t</w:t>
      </w:r>
      <w:r w:rsidR="00313BDA" w:rsidRPr="004779E5">
        <w:rPr>
          <w:color w:val="auto"/>
        </w:rPr>
        <w:t>he best solutions are then used to derive further solutions (</w:t>
      </w:r>
      <w:r w:rsidR="00C14FCC" w:rsidRPr="004779E5">
        <w:rPr>
          <w:color w:val="auto"/>
        </w:rPr>
        <w:t>maybe generational or Steady-state</w:t>
      </w:r>
      <w:r w:rsidR="00313BDA" w:rsidRPr="004779E5">
        <w:rPr>
          <w:color w:val="auto"/>
        </w:rPr>
        <w:t xml:space="preserve">). </w:t>
      </w:r>
      <w:r w:rsidR="00E56692" w:rsidRPr="004779E5">
        <w:rPr>
          <w:color w:val="auto"/>
        </w:rPr>
        <w:t>We then repeat t</w:t>
      </w:r>
      <w:r w:rsidR="00313BDA" w:rsidRPr="004779E5">
        <w:rPr>
          <w:color w:val="auto"/>
        </w:rPr>
        <w:t xml:space="preserve">his cycle until either </w:t>
      </w:r>
      <w:r w:rsidR="00E56692" w:rsidRPr="004779E5">
        <w:rPr>
          <w:color w:val="auto"/>
        </w:rPr>
        <w:t xml:space="preserve">we find </w:t>
      </w:r>
      <w:r w:rsidR="00313BDA" w:rsidRPr="004779E5">
        <w:rPr>
          <w:color w:val="auto"/>
        </w:rPr>
        <w:t>a suitable solution</w:t>
      </w:r>
      <w:r w:rsidR="00E56692" w:rsidRPr="004779E5">
        <w:rPr>
          <w:color w:val="auto"/>
        </w:rPr>
        <w:t>,</w:t>
      </w:r>
      <w:r w:rsidR="00313BDA" w:rsidRPr="004779E5">
        <w:rPr>
          <w:color w:val="auto"/>
        </w:rPr>
        <w:t xml:space="preserve"> or we run out of time. </w:t>
      </w:r>
      <w:r w:rsidR="00C14FCC" w:rsidRPr="004779E5">
        <w:rPr>
          <w:color w:val="auto"/>
        </w:rPr>
        <w:t>The methods described above have names</w:t>
      </w:r>
      <w:r w:rsidR="00313BDA" w:rsidRPr="004779E5">
        <w:rPr>
          <w:color w:val="auto"/>
        </w:rPr>
        <w:t xml:space="preserve"> </w:t>
      </w:r>
      <w:r w:rsidR="00C14FCC" w:rsidRPr="004779E5">
        <w:rPr>
          <w:color w:val="auto"/>
        </w:rPr>
        <w:t>and are a part</w:t>
      </w:r>
      <w:r w:rsidR="00313BDA" w:rsidRPr="004779E5">
        <w:rPr>
          <w:color w:val="auto"/>
        </w:rPr>
        <w:t xml:space="preserve"> </w:t>
      </w:r>
      <w:r w:rsidR="00E56692" w:rsidRPr="004779E5">
        <w:rPr>
          <w:color w:val="auto"/>
        </w:rPr>
        <w:t>of</w:t>
      </w:r>
      <w:r w:rsidR="00313BDA" w:rsidRPr="004779E5">
        <w:rPr>
          <w:color w:val="auto"/>
        </w:rPr>
        <w:t xml:space="preserve"> almost all GA’s and GP’s</w:t>
      </w:r>
      <w:r w:rsidR="00AB1C52" w:rsidRPr="004779E5">
        <w:rPr>
          <w:color w:val="auto"/>
        </w:rPr>
        <w:t xml:space="preserve"> they are [1] [2]</w:t>
      </w:r>
      <w:r w:rsidR="004453B5" w:rsidRPr="004779E5">
        <w:rPr>
          <w:color w:val="auto"/>
        </w:rPr>
        <w:t>[7][17]</w:t>
      </w:r>
      <w:r w:rsidR="00313BDA" w:rsidRPr="004779E5">
        <w:rPr>
          <w:color w:val="auto"/>
        </w:rPr>
        <w:t>:</w:t>
      </w:r>
    </w:p>
    <w:p w:rsidR="00313BDA" w:rsidRPr="004779E5" w:rsidRDefault="00313BDA" w:rsidP="005B1AA4">
      <w:pPr>
        <w:pStyle w:val="ListParagraph"/>
        <w:numPr>
          <w:ilvl w:val="0"/>
          <w:numId w:val="21"/>
        </w:numPr>
        <w:spacing w:after="0" w:line="480" w:lineRule="auto"/>
        <w:rPr>
          <w:color w:val="auto"/>
        </w:rPr>
      </w:pPr>
      <w:r w:rsidRPr="004779E5">
        <w:rPr>
          <w:color w:val="auto"/>
        </w:rPr>
        <w:t>Initiali</w:t>
      </w:r>
      <w:r w:rsidR="00320D42" w:rsidRPr="004779E5">
        <w:rPr>
          <w:color w:val="auto"/>
        </w:rPr>
        <w:t>s</w:t>
      </w:r>
      <w:r w:rsidRPr="004779E5">
        <w:rPr>
          <w:color w:val="auto"/>
        </w:rPr>
        <w:t>ation of the population</w:t>
      </w:r>
    </w:p>
    <w:p w:rsidR="00F438C3" w:rsidRPr="004779E5" w:rsidRDefault="00313BDA" w:rsidP="005B1AA4">
      <w:pPr>
        <w:pStyle w:val="ListParagraph"/>
        <w:numPr>
          <w:ilvl w:val="0"/>
          <w:numId w:val="21"/>
        </w:numPr>
        <w:spacing w:after="0" w:line="480" w:lineRule="auto"/>
        <w:rPr>
          <w:color w:val="auto"/>
        </w:rPr>
      </w:pPr>
      <w:r w:rsidRPr="004779E5">
        <w:rPr>
          <w:color w:val="auto"/>
        </w:rPr>
        <w:t xml:space="preserve">Fitness Assessment to find the </w:t>
      </w:r>
      <w:r w:rsidR="003F6979" w:rsidRPr="004779E5">
        <w:rPr>
          <w:color w:val="auto"/>
        </w:rPr>
        <w:t>fitness of each individual</w:t>
      </w:r>
    </w:p>
    <w:p w:rsidR="003F6979" w:rsidRPr="004779E5" w:rsidRDefault="003F6979" w:rsidP="005B1AA4">
      <w:pPr>
        <w:pStyle w:val="ListParagraph"/>
        <w:numPr>
          <w:ilvl w:val="0"/>
          <w:numId w:val="21"/>
        </w:numPr>
        <w:spacing w:after="0" w:line="480" w:lineRule="auto"/>
        <w:rPr>
          <w:color w:val="auto"/>
        </w:rPr>
      </w:pPr>
      <w:r w:rsidRPr="004779E5">
        <w:rPr>
          <w:color w:val="auto"/>
        </w:rPr>
        <w:t>Fitness Selection to select the fittest individual in a population</w:t>
      </w:r>
    </w:p>
    <w:p w:rsidR="00313BDA" w:rsidRPr="004779E5" w:rsidRDefault="00313BDA" w:rsidP="005B1AA4">
      <w:pPr>
        <w:pStyle w:val="ListParagraph"/>
        <w:numPr>
          <w:ilvl w:val="0"/>
          <w:numId w:val="21"/>
        </w:numPr>
        <w:spacing w:after="0" w:line="480" w:lineRule="auto"/>
        <w:rPr>
          <w:color w:val="auto"/>
        </w:rPr>
      </w:pPr>
      <w:r w:rsidRPr="004779E5">
        <w:rPr>
          <w:color w:val="auto"/>
        </w:rPr>
        <w:t>Crossover and mutation</w:t>
      </w:r>
      <w:r w:rsidR="00FD15D6" w:rsidRPr="004779E5">
        <w:rPr>
          <w:color w:val="auto"/>
        </w:rPr>
        <w:t xml:space="preserve"> of the fittest individuals</w:t>
      </w:r>
    </w:p>
    <w:p w:rsidR="00FD15D6" w:rsidRPr="004779E5" w:rsidRDefault="00FD15D6" w:rsidP="005B1AA4">
      <w:pPr>
        <w:pStyle w:val="ListParagraph"/>
        <w:spacing w:after="0" w:line="480" w:lineRule="auto"/>
        <w:rPr>
          <w:color w:val="auto"/>
        </w:rPr>
      </w:pPr>
    </w:p>
    <w:p w:rsidR="0049746B" w:rsidRPr="004779E5" w:rsidRDefault="00FD15D6" w:rsidP="005B1AA4">
      <w:pPr>
        <w:spacing w:after="0" w:line="480" w:lineRule="auto"/>
        <w:rPr>
          <w:color w:val="auto"/>
        </w:rPr>
      </w:pPr>
      <w:r w:rsidRPr="004779E5">
        <w:rPr>
          <w:color w:val="auto"/>
        </w:rPr>
        <w:t xml:space="preserve">We then repeat steps 1 and 2 for the next iteration until </w:t>
      </w:r>
      <w:r w:rsidR="00E56692" w:rsidRPr="004779E5">
        <w:rPr>
          <w:color w:val="auto"/>
        </w:rPr>
        <w:t xml:space="preserve">we find </w:t>
      </w:r>
      <w:r w:rsidRPr="004779E5">
        <w:rPr>
          <w:color w:val="auto"/>
        </w:rPr>
        <w:t xml:space="preserve">a </w:t>
      </w:r>
      <w:r w:rsidR="00DB4540" w:rsidRPr="004779E5">
        <w:rPr>
          <w:color w:val="auto"/>
        </w:rPr>
        <w:t>solution found</w:t>
      </w:r>
      <w:r w:rsidRPr="004779E5">
        <w:rPr>
          <w:color w:val="auto"/>
        </w:rPr>
        <w:t xml:space="preserve"> or we run out of time.  </w:t>
      </w:r>
      <w:r w:rsidR="005D2E8F" w:rsidRPr="004779E5">
        <w:rPr>
          <w:color w:val="auto"/>
        </w:rPr>
        <w:t>There are many variations on how to initiali</w:t>
      </w:r>
      <w:r w:rsidR="009A6717" w:rsidRPr="004779E5">
        <w:rPr>
          <w:color w:val="auto"/>
        </w:rPr>
        <w:t>s</w:t>
      </w:r>
      <w:r w:rsidR="005D2E8F" w:rsidRPr="004779E5">
        <w:rPr>
          <w:color w:val="auto"/>
        </w:rPr>
        <w:t>e the population, how to assess their fitness</w:t>
      </w:r>
      <w:r w:rsidR="00E56692" w:rsidRPr="004779E5">
        <w:rPr>
          <w:color w:val="auto"/>
        </w:rPr>
        <w:t>,</w:t>
      </w:r>
      <w:r w:rsidR="005D2E8F" w:rsidRPr="004779E5">
        <w:rPr>
          <w:color w:val="auto"/>
        </w:rPr>
        <w:t xml:space="preserve"> and h</w:t>
      </w:r>
      <w:r w:rsidR="00146C80" w:rsidRPr="004779E5">
        <w:rPr>
          <w:color w:val="auto"/>
        </w:rPr>
        <w:t>ow to do crossover and mutation</w:t>
      </w:r>
      <w:r w:rsidR="004453B5" w:rsidRPr="004779E5">
        <w:rPr>
          <w:color w:val="auto"/>
        </w:rPr>
        <w:t xml:space="preserve"> [1][2][7][17]</w:t>
      </w:r>
      <w:r w:rsidR="0049746B" w:rsidRPr="004779E5">
        <w:rPr>
          <w:color w:val="auto"/>
        </w:rPr>
        <w:t xml:space="preserve">. </w:t>
      </w:r>
    </w:p>
    <w:p w:rsidR="00C14FCC" w:rsidRPr="004779E5" w:rsidRDefault="0049746B" w:rsidP="005B1AA4">
      <w:pPr>
        <w:spacing w:after="0" w:line="480" w:lineRule="auto"/>
        <w:rPr>
          <w:color w:val="auto"/>
        </w:rPr>
      </w:pPr>
      <w:r w:rsidRPr="004779E5">
        <w:rPr>
          <w:color w:val="auto"/>
        </w:rPr>
        <w:t xml:space="preserve"> </w:t>
      </w:r>
      <w:r w:rsidR="005D2E8F" w:rsidRPr="004779E5">
        <w:rPr>
          <w:color w:val="auto"/>
        </w:rPr>
        <w:t xml:space="preserve">Some Algorithms may replace steps with another of their own or miss out </w:t>
      </w:r>
      <w:r w:rsidR="00E56692" w:rsidRPr="004779E5">
        <w:rPr>
          <w:color w:val="auto"/>
        </w:rPr>
        <w:t xml:space="preserve">on </w:t>
      </w:r>
      <w:r w:rsidR="005D2E8F" w:rsidRPr="004779E5">
        <w:rPr>
          <w:color w:val="auto"/>
        </w:rPr>
        <w:t>some steps completely</w:t>
      </w:r>
      <w:r w:rsidR="00406480" w:rsidRPr="004779E5">
        <w:rPr>
          <w:color w:val="auto"/>
        </w:rPr>
        <w:t>.</w:t>
      </w:r>
      <w:r w:rsidR="00C14FCC" w:rsidRPr="004779E5">
        <w:rPr>
          <w:color w:val="auto"/>
        </w:rPr>
        <w:t xml:space="preserve"> </w:t>
      </w:r>
      <w:r w:rsidR="00E56692" w:rsidRPr="004779E5">
        <w:rPr>
          <w:color w:val="auto"/>
        </w:rPr>
        <w:t>We</w:t>
      </w:r>
      <w:r w:rsidR="00C14FCC" w:rsidRPr="004779E5">
        <w:rPr>
          <w:color w:val="auto"/>
        </w:rPr>
        <w:t xml:space="preserve"> will touch on Genetic Algorithms</w:t>
      </w:r>
      <w:r w:rsidR="00E56692" w:rsidRPr="004779E5">
        <w:rPr>
          <w:color w:val="auto"/>
        </w:rPr>
        <w:t>,</w:t>
      </w:r>
      <w:r w:rsidR="00C14FCC" w:rsidRPr="004779E5">
        <w:rPr>
          <w:color w:val="auto"/>
        </w:rPr>
        <w:t xml:space="preserve"> but </w:t>
      </w:r>
      <w:r w:rsidR="00E56692" w:rsidRPr="004779E5">
        <w:rPr>
          <w:color w:val="auto"/>
        </w:rPr>
        <w:t>our</w:t>
      </w:r>
      <w:r w:rsidR="00C14FCC" w:rsidRPr="004779E5">
        <w:rPr>
          <w:color w:val="auto"/>
        </w:rPr>
        <w:t xml:space="preserve"> focus here is on Genetic Programming.</w:t>
      </w:r>
      <w:r w:rsidR="00C17C7D" w:rsidRPr="004779E5">
        <w:rPr>
          <w:color w:val="auto"/>
        </w:rPr>
        <w:t xml:space="preserve">  Below are attributes that exist for all EA’s. Further down (Sections 2.1.1 and 2.1.2) we will discuss the procceses and properties that are unique to certain EA’s and their representations.</w:t>
      </w:r>
    </w:p>
    <w:p w:rsidR="009C64BD" w:rsidRDefault="009C64BD" w:rsidP="009C64BD">
      <w:pPr>
        <w:pStyle w:val="Heading4"/>
        <w:spacing w:line="480" w:lineRule="auto"/>
      </w:pPr>
      <w:r>
        <w:t>Initialisation</w:t>
      </w:r>
    </w:p>
    <w:p w:rsidR="00C14FCC" w:rsidRPr="004779E5" w:rsidRDefault="009C64BD" w:rsidP="009C64BD">
      <w:pPr>
        <w:spacing w:after="0" w:line="480" w:lineRule="auto"/>
        <w:rPr>
          <w:color w:val="auto"/>
        </w:rPr>
      </w:pPr>
      <w:r w:rsidRPr="004779E5">
        <w:rPr>
          <w:color w:val="auto"/>
        </w:rPr>
        <w:t>When starting a population, the most significant decision is how we represent our population. A few different representations exist depending on which EA we use</w:t>
      </w:r>
      <w:r w:rsidR="009D328C" w:rsidRPr="004779E5">
        <w:rPr>
          <w:color w:val="auto"/>
        </w:rPr>
        <w:t xml:space="preserve"> and different initialization processes exist for each of these representations</w:t>
      </w:r>
      <w:r w:rsidR="00AB1C52" w:rsidRPr="004779E5">
        <w:rPr>
          <w:color w:val="auto"/>
        </w:rPr>
        <w:t xml:space="preserve"> [1][2]</w:t>
      </w:r>
      <w:r w:rsidR="004453B5" w:rsidRPr="004779E5">
        <w:rPr>
          <w:color w:val="auto"/>
        </w:rPr>
        <w:t>[7][17]</w:t>
      </w:r>
      <w:r w:rsidR="009D328C" w:rsidRPr="004779E5">
        <w:rPr>
          <w:color w:val="auto"/>
        </w:rPr>
        <w:t>.</w:t>
      </w:r>
    </w:p>
    <w:p w:rsidR="009C64BD" w:rsidRPr="009C64BD" w:rsidRDefault="009C64BD" w:rsidP="00F201B9">
      <w:pPr>
        <w:pStyle w:val="Heading4"/>
      </w:pPr>
      <w:r>
        <w:t>Fitness Evaluation and Selection</w:t>
      </w:r>
    </w:p>
    <w:p w:rsidR="009C64BD" w:rsidRPr="004779E5" w:rsidRDefault="009C64BD" w:rsidP="009C64BD">
      <w:pPr>
        <w:spacing w:after="0" w:line="480" w:lineRule="auto"/>
        <w:rPr>
          <w:color w:val="auto"/>
        </w:rPr>
      </w:pPr>
      <w:r w:rsidRPr="004779E5">
        <w:rPr>
          <w:color w:val="auto"/>
        </w:rPr>
        <w:t>Our choice in fitness evaluation and selection can have substantial consequences on what solutions we put out</w:t>
      </w:r>
      <w:r w:rsidR="00AB1C52" w:rsidRPr="004779E5">
        <w:rPr>
          <w:color w:val="auto"/>
        </w:rPr>
        <w:t xml:space="preserve"> [1][2]</w:t>
      </w:r>
      <w:r w:rsidRPr="004779E5">
        <w:rPr>
          <w:color w:val="auto"/>
        </w:rPr>
        <w:t>. These processes are done as follows:</w:t>
      </w:r>
    </w:p>
    <w:p w:rsidR="009C64BD" w:rsidRPr="004779E5" w:rsidRDefault="009C64BD" w:rsidP="009C64BD">
      <w:pPr>
        <w:pStyle w:val="ListParagraph"/>
        <w:numPr>
          <w:ilvl w:val="0"/>
          <w:numId w:val="25"/>
        </w:numPr>
        <w:spacing w:after="0" w:line="480" w:lineRule="auto"/>
        <w:rPr>
          <w:color w:val="auto"/>
        </w:rPr>
      </w:pPr>
      <w:r w:rsidRPr="004779E5">
        <w:rPr>
          <w:color w:val="auto"/>
        </w:rPr>
        <w:t>Fitness Evaluation: Each individual’s fitness is assessed usually based on a fitness function. This function considers multiple variables to sense how “well” a program has done at its given task.</w:t>
      </w:r>
    </w:p>
    <w:p w:rsidR="009C64BD" w:rsidRPr="004779E5" w:rsidRDefault="009C64BD" w:rsidP="009C64BD">
      <w:pPr>
        <w:pStyle w:val="ListParagraph"/>
        <w:numPr>
          <w:ilvl w:val="0"/>
          <w:numId w:val="25"/>
        </w:numPr>
        <w:spacing w:after="0" w:line="480" w:lineRule="auto"/>
        <w:rPr>
          <w:color w:val="auto"/>
        </w:rPr>
      </w:pPr>
      <w:r w:rsidRPr="004779E5">
        <w:rPr>
          <w:color w:val="auto"/>
        </w:rPr>
        <w:t>Fitness Selection: Process in which we pick individuals Crossover and Mutation. Usually, fitter individuals are more likely to be picked.</w:t>
      </w:r>
    </w:p>
    <w:p w:rsidR="00612817" w:rsidRPr="004779E5" w:rsidRDefault="00612817" w:rsidP="00612817">
      <w:pPr>
        <w:spacing w:after="0" w:line="480" w:lineRule="auto"/>
        <w:rPr>
          <w:color w:val="auto"/>
        </w:rPr>
      </w:pPr>
      <w:r w:rsidRPr="004779E5">
        <w:rPr>
          <w:color w:val="auto"/>
        </w:rPr>
        <w:t xml:space="preserve">Fitness Evaluation and Selection is universal across all EAs, meaning the methods we describe next can be used for any EA. </w:t>
      </w:r>
    </w:p>
    <w:p w:rsidR="009C64BD" w:rsidRDefault="009C64BD" w:rsidP="00183176">
      <w:pPr>
        <w:pStyle w:val="Heading5"/>
      </w:pPr>
      <w:r>
        <w:lastRenderedPageBreak/>
        <w:t>Tournament Selection</w:t>
      </w:r>
    </w:p>
    <w:p w:rsidR="009C64BD" w:rsidRPr="004779E5" w:rsidRDefault="009C64BD" w:rsidP="009C64BD">
      <w:pPr>
        <w:spacing w:after="0" w:line="480" w:lineRule="auto"/>
        <w:rPr>
          <w:color w:val="auto"/>
        </w:rPr>
      </w:pPr>
      <w:r w:rsidRPr="004779E5">
        <w:rPr>
          <w:color w:val="auto"/>
        </w:rPr>
        <w:t>Tournament selection is one of the most popular methods for fitness selection in many GA’s and even GP’s.</w:t>
      </w:r>
      <w:r w:rsidR="00D770E9" w:rsidRPr="004779E5">
        <w:rPr>
          <w:color w:val="auto"/>
        </w:rPr>
        <w:t xml:space="preserve">[1][2][17] </w:t>
      </w:r>
      <w:r w:rsidRPr="004779E5">
        <w:rPr>
          <w:color w:val="auto"/>
        </w:rPr>
        <w:t>There are several reasons for this, such as:</w:t>
      </w:r>
    </w:p>
    <w:p w:rsidR="009C64BD" w:rsidRPr="004779E5" w:rsidRDefault="009C64BD" w:rsidP="009C64BD">
      <w:pPr>
        <w:pStyle w:val="ListParagraph"/>
        <w:numPr>
          <w:ilvl w:val="0"/>
          <w:numId w:val="31"/>
        </w:numPr>
        <w:spacing w:after="0" w:line="480" w:lineRule="auto"/>
        <w:rPr>
          <w:color w:val="auto"/>
        </w:rPr>
      </w:pPr>
      <w:r w:rsidRPr="004779E5">
        <w:rPr>
          <w:color w:val="auto"/>
        </w:rPr>
        <w:t>it is not very sensitive to how the actual fitness function works,</w:t>
      </w:r>
    </w:p>
    <w:p w:rsidR="009C64BD" w:rsidRPr="004779E5" w:rsidRDefault="009C64BD" w:rsidP="009C64BD">
      <w:pPr>
        <w:pStyle w:val="ListParagraph"/>
        <w:numPr>
          <w:ilvl w:val="0"/>
          <w:numId w:val="31"/>
        </w:numPr>
        <w:spacing w:after="0" w:line="480" w:lineRule="auto"/>
        <w:rPr>
          <w:color w:val="auto"/>
        </w:rPr>
      </w:pPr>
      <w:r w:rsidRPr="004779E5">
        <w:rPr>
          <w:color w:val="auto"/>
        </w:rPr>
        <w:t xml:space="preserve"> it is straightforward,</w:t>
      </w:r>
    </w:p>
    <w:p w:rsidR="009C64BD" w:rsidRPr="004779E5" w:rsidRDefault="009C64BD" w:rsidP="009C64BD">
      <w:pPr>
        <w:pStyle w:val="ListParagraph"/>
        <w:numPr>
          <w:ilvl w:val="0"/>
          <w:numId w:val="31"/>
        </w:numPr>
        <w:spacing w:after="0" w:line="480" w:lineRule="auto"/>
        <w:rPr>
          <w:color w:val="auto"/>
        </w:rPr>
      </w:pPr>
      <w:r>
        <w:t xml:space="preserve"> </w:t>
      </w:r>
      <w:r w:rsidRPr="004779E5">
        <w:rPr>
          <w:color w:val="auto"/>
        </w:rPr>
        <w:t xml:space="preserve">requires no preprocessing </w:t>
      </w:r>
    </w:p>
    <w:p w:rsidR="009C64BD" w:rsidRPr="004779E5" w:rsidRDefault="009C64BD" w:rsidP="009C64BD">
      <w:pPr>
        <w:pStyle w:val="ListParagraph"/>
        <w:numPr>
          <w:ilvl w:val="0"/>
          <w:numId w:val="31"/>
        </w:numPr>
        <w:spacing w:after="0" w:line="480" w:lineRule="auto"/>
        <w:rPr>
          <w:color w:val="auto"/>
        </w:rPr>
      </w:pPr>
      <w:r w:rsidRPr="004779E5">
        <w:rPr>
          <w:color w:val="auto"/>
        </w:rPr>
        <w:t xml:space="preserve"> works well with parallel algorithms (necessary for running as many iterations as possible at once), </w:t>
      </w:r>
    </w:p>
    <w:p w:rsidR="009C64BD" w:rsidRPr="004779E5" w:rsidRDefault="009C64BD" w:rsidP="009C64BD">
      <w:pPr>
        <w:pStyle w:val="ListParagraph"/>
        <w:numPr>
          <w:ilvl w:val="0"/>
          <w:numId w:val="31"/>
        </w:numPr>
        <w:spacing w:after="0" w:line="480" w:lineRule="auto"/>
        <w:rPr>
          <w:color w:val="auto"/>
        </w:rPr>
      </w:pPr>
      <w:r w:rsidRPr="004779E5">
        <w:rPr>
          <w:color w:val="auto"/>
        </w:rPr>
        <w:t>Is very modifiable (able to change the size of the tournament as well as how selective it is).</w:t>
      </w:r>
    </w:p>
    <w:p w:rsidR="009C64BD" w:rsidRPr="004779E5" w:rsidRDefault="009C64BD" w:rsidP="009C64BD">
      <w:pPr>
        <w:spacing w:after="0" w:line="480" w:lineRule="auto"/>
        <w:rPr>
          <w:color w:val="auto"/>
        </w:rPr>
      </w:pPr>
      <w:r w:rsidRPr="004779E5">
        <w:rPr>
          <w:color w:val="auto"/>
        </w:rPr>
        <w:t>Tournament selection works by first selecting a random group of individuals in a population. Then iteratively comparing them everyone in this group with another in a tournament fashion until we have an ultimate winner in that section of the population. We do this across the whole population by splitting it into n groups, having n tournaments and then using the winners of those tournaments for crossover and mutation.</w:t>
      </w:r>
    </w:p>
    <w:p w:rsidR="009C64BD" w:rsidRDefault="009C64BD" w:rsidP="00183176">
      <w:pPr>
        <w:pStyle w:val="Heading5"/>
      </w:pPr>
      <w:r>
        <w:t>Lexicase Selection</w:t>
      </w:r>
      <w:r w:rsidR="00D770E9">
        <w:t xml:space="preserve"> </w:t>
      </w:r>
    </w:p>
    <w:p w:rsidR="009C64BD" w:rsidRPr="004779E5" w:rsidRDefault="009C64BD" w:rsidP="009C64BD">
      <w:pPr>
        <w:spacing w:line="480" w:lineRule="auto"/>
        <w:rPr>
          <w:color w:val="auto"/>
        </w:rPr>
      </w:pPr>
      <w:r w:rsidRPr="004779E5">
        <w:rPr>
          <w:color w:val="auto"/>
        </w:rPr>
        <w:t>First introduced by Lee Spector (2012)</w:t>
      </w:r>
      <w:r w:rsidR="00D770E9" w:rsidRPr="004779E5">
        <w:rPr>
          <w:color w:val="auto"/>
        </w:rPr>
        <w:t>[3]</w:t>
      </w:r>
      <w:r w:rsidRPr="004779E5">
        <w:rPr>
          <w:color w:val="auto"/>
        </w:rPr>
        <w:t xml:space="preserve">, lexicase selection considers test cases separately rather than an aggregate like Tournament Selection. It begins with a pool of possible parents.  These parents are slowly narrowed down through many different fitness cases which are applied one at a time.  We can find many different methods of lexicase selection by altering the criteria to be in this initial pool. </w:t>
      </w:r>
    </w:p>
    <w:p w:rsidR="009C64BD" w:rsidRPr="004779E5" w:rsidRDefault="009C64BD" w:rsidP="009C64BD">
      <w:pPr>
        <w:spacing w:line="480" w:lineRule="auto"/>
        <w:rPr>
          <w:color w:val="auto"/>
        </w:rPr>
      </w:pPr>
      <w:r w:rsidRPr="004779E5">
        <w:rPr>
          <w:color w:val="auto"/>
        </w:rPr>
        <w:t xml:space="preserve">The most basic form of Lexicase Selection is called “global pool, uniform random sequence, elitist lexicase selection”. It has an initial pool that is the entire population; this is called “global pool”.  We apply The fitness cases to each parent in a random order. We select from a uniform </w:t>
      </w:r>
      <w:r w:rsidRPr="004779E5">
        <w:rPr>
          <w:color w:val="auto"/>
        </w:rPr>
        <w:lastRenderedPageBreak/>
        <w:t xml:space="preserve">distribution of all possible orderings; this is called “uniform random sequence”. Only the individuals with the best fitness for a given fitness case can survive onto the next fitness case; this is called “elitist”. </w:t>
      </w:r>
    </w:p>
    <w:p w:rsidR="009C64BD" w:rsidRDefault="009C64BD" w:rsidP="00183176">
      <w:pPr>
        <w:pStyle w:val="Heading5"/>
      </w:pPr>
      <w:r>
        <w:t>Epsilon-Lexicase Selection</w:t>
      </w:r>
    </w:p>
    <w:p w:rsidR="00183176" w:rsidRPr="004779E5" w:rsidRDefault="00D770E9" w:rsidP="009C64BD">
      <w:pPr>
        <w:spacing w:line="480" w:lineRule="auto"/>
        <w:rPr>
          <w:color w:val="auto"/>
        </w:rPr>
      </w:pPr>
      <w:r w:rsidRPr="004779E5">
        <w:rPr>
          <w:color w:val="auto"/>
        </w:rPr>
        <w:t xml:space="preserve">Introduced in 2016 (Lee Spector et al.) [4], </w:t>
      </w:r>
      <w:r w:rsidR="009C64BD" w:rsidRPr="004779E5">
        <w:rPr>
          <w:color w:val="auto"/>
        </w:rPr>
        <w:t>Epsilon-Lexicase Selection works in much the same way as Lexicase selection in that it has a pool of parents and a set of fitness cases. The difference is that the pass conditions for each test case are more effectively defined.</w:t>
      </w:r>
    </w:p>
    <w:p w:rsidR="009C64BD" w:rsidRPr="004779E5" w:rsidRDefault="009C64BD" w:rsidP="009C64BD">
      <w:pPr>
        <w:spacing w:line="480" w:lineRule="auto"/>
        <w:rPr>
          <w:color w:val="auto"/>
        </w:rPr>
      </w:pPr>
      <w:r w:rsidRPr="004779E5">
        <w:rPr>
          <w:color w:val="auto"/>
        </w:rPr>
        <w:t>Epsilon-Lexicase in four steps</w:t>
      </w:r>
      <w:r w:rsidR="004779E5">
        <w:rPr>
          <w:color w:val="auto"/>
        </w:rPr>
        <w:t xml:space="preserve"> [4]</w:t>
      </w:r>
      <w:r w:rsidRPr="004779E5">
        <w:rPr>
          <w:color w:val="auto"/>
        </w:rPr>
        <w:t>:</w:t>
      </w:r>
    </w:p>
    <w:p w:rsidR="009C64BD" w:rsidRPr="004779E5" w:rsidRDefault="009C64BD" w:rsidP="009C64BD">
      <w:pPr>
        <w:pStyle w:val="ListParagraph"/>
        <w:numPr>
          <w:ilvl w:val="0"/>
          <w:numId w:val="33"/>
        </w:numPr>
        <w:spacing w:line="480" w:lineRule="auto"/>
        <w:rPr>
          <w:color w:val="auto"/>
        </w:rPr>
      </w:pPr>
      <w:r w:rsidRPr="004779E5">
        <w:rPr>
          <w:color w:val="auto"/>
        </w:rPr>
        <w:t xml:space="preserve"> Initialise the pool as being the entire population.</w:t>
      </w:r>
    </w:p>
    <w:p w:rsidR="009C64BD" w:rsidRPr="004779E5" w:rsidRDefault="009C64BD" w:rsidP="009C64BD">
      <w:pPr>
        <w:pStyle w:val="ListParagraph"/>
        <w:numPr>
          <w:ilvl w:val="0"/>
          <w:numId w:val="33"/>
        </w:numPr>
        <w:spacing w:line="480" w:lineRule="auto"/>
        <w:rPr>
          <w:color w:val="auto"/>
        </w:rPr>
      </w:pPr>
      <w:r w:rsidRPr="004779E5">
        <w:rPr>
          <w:color w:val="auto"/>
        </w:rPr>
        <w:t>Shuffle the fitness cases</w:t>
      </w:r>
    </w:p>
    <w:p w:rsidR="009C64BD" w:rsidRPr="004779E5" w:rsidRDefault="009C64BD" w:rsidP="009C64BD">
      <w:pPr>
        <w:pStyle w:val="ListParagraph"/>
        <w:numPr>
          <w:ilvl w:val="0"/>
          <w:numId w:val="33"/>
        </w:numPr>
        <w:spacing w:line="480" w:lineRule="auto"/>
        <w:rPr>
          <w:color w:val="auto"/>
        </w:rPr>
      </w:pPr>
      <w:r w:rsidRPr="004779E5">
        <w:rPr>
          <w:color w:val="auto"/>
        </w:rPr>
        <w:t>Use elitism to select only individuals with the best fitness in each fitness case to proceed to the next fitness case.</w:t>
      </w:r>
    </w:p>
    <w:p w:rsidR="009C64BD" w:rsidRPr="004779E5" w:rsidRDefault="009C64BD" w:rsidP="009C64BD">
      <w:pPr>
        <w:pStyle w:val="ListParagraph"/>
        <w:numPr>
          <w:ilvl w:val="0"/>
          <w:numId w:val="33"/>
        </w:numPr>
        <w:spacing w:line="480" w:lineRule="auto"/>
        <w:rPr>
          <w:color w:val="auto"/>
        </w:rPr>
      </w:pPr>
      <w:r w:rsidRPr="004779E5">
        <w:rPr>
          <w:color w:val="auto"/>
        </w:rPr>
        <w:t>If there is only one parent left, then this is our selected parent. If there is more than one parent left in the pool, then we repeat step 3 with the next fitness case. If there are no more fitness cases left and still more than one parent, then a parent is randomly selected from those remaining in the pool.</w:t>
      </w:r>
    </w:p>
    <w:p w:rsidR="009C64BD" w:rsidRDefault="00183176" w:rsidP="00D05FA9">
      <w:pPr>
        <w:pStyle w:val="Heading4"/>
        <w:spacing w:line="480" w:lineRule="auto"/>
      </w:pPr>
      <w:r>
        <w:t>Crossover</w:t>
      </w:r>
    </w:p>
    <w:p w:rsidR="00183176" w:rsidRPr="004779E5" w:rsidRDefault="00F13C04" w:rsidP="00D05FA9">
      <w:pPr>
        <w:spacing w:after="0" w:line="480" w:lineRule="auto"/>
        <w:rPr>
          <w:color w:val="auto"/>
        </w:rPr>
      </w:pPr>
      <w:r w:rsidRPr="004779E5">
        <w:rPr>
          <w:color w:val="auto"/>
        </w:rPr>
        <w:t>Crossover is considered a macro genetic operation</w:t>
      </w:r>
      <w:r w:rsidR="004453B5" w:rsidRPr="004779E5">
        <w:rPr>
          <w:color w:val="auto"/>
        </w:rPr>
        <w:t xml:space="preserve"> [7] </w:t>
      </w:r>
      <w:r w:rsidRPr="004779E5">
        <w:rPr>
          <w:color w:val="auto"/>
        </w:rPr>
        <w:t xml:space="preserve">. </w:t>
      </w:r>
      <w:r w:rsidR="00183176" w:rsidRPr="004779E5">
        <w:rPr>
          <w:color w:val="auto"/>
        </w:rPr>
        <w:t>The purpose of crossover is to find two individuals and swap some parts in them. We do this because there is usually a good trait in both parents that allowed them to be selected. We hope to combine them to get a good trait from both parents to create an even fitter child</w:t>
      </w:r>
      <w:r w:rsidR="004453B5" w:rsidRPr="004779E5">
        <w:rPr>
          <w:color w:val="auto"/>
        </w:rPr>
        <w:t xml:space="preserve"> [1][2][7][17]</w:t>
      </w:r>
      <w:r w:rsidR="00183176" w:rsidRPr="004779E5">
        <w:rPr>
          <w:color w:val="auto"/>
        </w:rPr>
        <w:t>.</w:t>
      </w:r>
    </w:p>
    <w:p w:rsidR="00183176" w:rsidRDefault="00183176" w:rsidP="00D05FA9">
      <w:pPr>
        <w:pStyle w:val="Heading4"/>
        <w:spacing w:line="480" w:lineRule="auto"/>
      </w:pPr>
      <w:r>
        <w:lastRenderedPageBreak/>
        <w:t>Mutation</w:t>
      </w:r>
    </w:p>
    <w:p w:rsidR="00183176" w:rsidRPr="004779E5" w:rsidRDefault="009158F8" w:rsidP="00D05FA9">
      <w:pPr>
        <w:spacing w:after="0" w:line="480" w:lineRule="auto"/>
        <w:rPr>
          <w:color w:val="auto"/>
        </w:rPr>
      </w:pPr>
      <w:r w:rsidRPr="004779E5">
        <w:rPr>
          <w:color w:val="auto"/>
        </w:rPr>
        <w:t>Mutation is considered a micro genetic operation</w:t>
      </w:r>
      <w:r w:rsidR="004453B5" w:rsidRPr="004779E5">
        <w:rPr>
          <w:color w:val="auto"/>
        </w:rPr>
        <w:t xml:space="preserve"> [7]</w:t>
      </w:r>
      <w:r w:rsidRPr="004779E5">
        <w:rPr>
          <w:color w:val="auto"/>
        </w:rPr>
        <w:t xml:space="preserve">. </w:t>
      </w:r>
      <w:r w:rsidR="00183176" w:rsidRPr="004779E5">
        <w:rPr>
          <w:color w:val="auto"/>
        </w:rPr>
        <w:t>Mutation is done to keep variation in the population. It is essential to keep our population diverse in order to stop our algorithm prematurely coming to a halt. It may think it has found the optimal solution. However, this solution may be a local optima and not the most optimal solution for the problem (global optima).</w:t>
      </w:r>
      <w:r w:rsidR="00082620" w:rsidRPr="004779E5">
        <w:rPr>
          <w:color w:val="auto"/>
        </w:rPr>
        <w:t xml:space="preserve"> [</w:t>
      </w:r>
      <w:r w:rsidR="005972D8" w:rsidRPr="004779E5">
        <w:rPr>
          <w:color w:val="auto"/>
        </w:rPr>
        <w:t>1][2][7][17]</w:t>
      </w:r>
    </w:p>
    <w:p w:rsidR="00183176" w:rsidRPr="00183176" w:rsidRDefault="00183176" w:rsidP="00183176"/>
    <w:p w:rsidR="00C14FCC" w:rsidRDefault="00C259D6" w:rsidP="005B1AA4">
      <w:pPr>
        <w:pStyle w:val="Heading3"/>
        <w:spacing w:line="480" w:lineRule="auto"/>
      </w:pPr>
      <w:bookmarkStart w:id="12" w:name="_Toc24569123"/>
      <w:r>
        <w:t xml:space="preserve">2.1.1 </w:t>
      </w:r>
      <w:r w:rsidR="00C14FCC">
        <w:t>Genetic Algorithms</w:t>
      </w:r>
      <w:bookmarkEnd w:id="12"/>
    </w:p>
    <w:p w:rsidR="00597D67" w:rsidRPr="004779E5" w:rsidRDefault="00E56692" w:rsidP="0026570D">
      <w:pPr>
        <w:spacing w:after="0" w:line="480" w:lineRule="auto"/>
        <w:rPr>
          <w:color w:val="auto"/>
        </w:rPr>
      </w:pPr>
      <w:r w:rsidRPr="004779E5">
        <w:rPr>
          <w:color w:val="auto"/>
        </w:rPr>
        <w:t>John Holland conceived the first idea of genetic algorithms</w:t>
      </w:r>
      <w:r w:rsidR="00C14FCC" w:rsidRPr="004779E5">
        <w:rPr>
          <w:color w:val="auto"/>
        </w:rPr>
        <w:t xml:space="preserve"> at the University of Mi</w:t>
      </w:r>
      <w:r w:rsidR="009A587B" w:rsidRPr="004779E5">
        <w:rPr>
          <w:color w:val="auto"/>
        </w:rPr>
        <w:t>chigan in 1973 [18]. A</w:t>
      </w:r>
      <w:r w:rsidR="0049746B" w:rsidRPr="004779E5">
        <w:rPr>
          <w:color w:val="auto"/>
        </w:rPr>
        <w:t xml:space="preserve"> GA selects</w:t>
      </w:r>
      <w:r w:rsidR="00C14FCC" w:rsidRPr="004779E5">
        <w:rPr>
          <w:color w:val="auto"/>
        </w:rPr>
        <w:t xml:space="preserve"> </w:t>
      </w:r>
      <w:r w:rsidR="00146C80" w:rsidRPr="004779E5">
        <w:rPr>
          <w:color w:val="auto"/>
        </w:rPr>
        <w:t>individual</w:t>
      </w:r>
      <w:r w:rsidRPr="004779E5">
        <w:rPr>
          <w:color w:val="auto"/>
        </w:rPr>
        <w:t>s</w:t>
      </w:r>
      <w:r w:rsidR="0049746B" w:rsidRPr="004779E5">
        <w:rPr>
          <w:color w:val="auto"/>
        </w:rPr>
        <w:t xml:space="preserve"> one group at a time</w:t>
      </w:r>
      <w:r w:rsidRPr="004779E5">
        <w:rPr>
          <w:color w:val="auto"/>
        </w:rPr>
        <w:t>. T</w:t>
      </w:r>
      <w:r w:rsidR="0049746B" w:rsidRPr="004779E5">
        <w:rPr>
          <w:color w:val="auto"/>
        </w:rPr>
        <w:t xml:space="preserve">hen it generates children from each of these groups until enough children have been created to fill the next generation. </w:t>
      </w:r>
      <w:r w:rsidR="00D15703" w:rsidRPr="004779E5">
        <w:rPr>
          <w:color w:val="auto"/>
        </w:rPr>
        <w:t>Typically this is performed over fixed-length Boolean vectors.</w:t>
      </w:r>
      <w:r w:rsidR="00146C80" w:rsidRPr="004779E5">
        <w:rPr>
          <w:color w:val="auto"/>
        </w:rPr>
        <w:t xml:space="preserve"> </w:t>
      </w:r>
      <w:r w:rsidR="0026570D" w:rsidRPr="004779E5">
        <w:rPr>
          <w:color w:val="auto"/>
        </w:rPr>
        <w:t>A</w:t>
      </w:r>
      <w:r w:rsidR="00E05EC5" w:rsidRPr="004779E5">
        <w:rPr>
          <w:color w:val="auto"/>
        </w:rPr>
        <w:t xml:space="preserve"> GA can be represented using vectors of Boolean values, real values or integers.</w:t>
      </w:r>
      <w:r w:rsidR="009A587B" w:rsidRPr="004779E5">
        <w:rPr>
          <w:color w:val="auto"/>
        </w:rPr>
        <w:t>[2][18]</w:t>
      </w:r>
      <w:r w:rsidR="0026570D" w:rsidRPr="004779E5">
        <w:rPr>
          <w:color w:val="auto"/>
        </w:rPr>
        <w:t xml:space="preserve"> </w:t>
      </w:r>
      <w:r w:rsidR="005B474F" w:rsidRPr="004779E5">
        <w:rPr>
          <w:color w:val="auto"/>
        </w:rPr>
        <w:t xml:space="preserve"> Below we will discuss the various  processes and properties that are unique to GA’s</w:t>
      </w:r>
      <w:r w:rsidR="009A587B" w:rsidRPr="004779E5">
        <w:rPr>
          <w:color w:val="auto"/>
        </w:rPr>
        <w:t xml:space="preserve">. </w:t>
      </w:r>
    </w:p>
    <w:p w:rsidR="00241465" w:rsidRDefault="009116E4" w:rsidP="005B1AA4">
      <w:pPr>
        <w:pStyle w:val="Heading4"/>
        <w:spacing w:line="480" w:lineRule="auto"/>
      </w:pPr>
      <w:r>
        <w:t>Crossover</w:t>
      </w:r>
    </w:p>
    <w:p w:rsidR="0026570D" w:rsidRPr="004779E5" w:rsidRDefault="0026570D" w:rsidP="00EC7F88">
      <w:pPr>
        <w:spacing w:line="480" w:lineRule="auto"/>
        <w:rPr>
          <w:color w:val="auto"/>
        </w:rPr>
      </w:pPr>
      <w:r w:rsidRPr="004779E5">
        <w:rPr>
          <w:color w:val="auto"/>
        </w:rPr>
        <w:t>Crossover in GA’s swaps value in two vectors with eachother. There are a variety of ways to do such this, one such way is One-Point Crossover</w:t>
      </w:r>
      <w:r w:rsidR="00126F29" w:rsidRPr="004779E5">
        <w:rPr>
          <w:color w:val="auto"/>
        </w:rPr>
        <w:t>.</w:t>
      </w:r>
      <w:r w:rsidR="009A587B" w:rsidRPr="004779E5">
        <w:rPr>
          <w:color w:val="auto"/>
        </w:rPr>
        <w:t>[2]</w:t>
      </w:r>
    </w:p>
    <w:p w:rsidR="00C14FCC" w:rsidRDefault="00241465" w:rsidP="005B1AA4">
      <w:pPr>
        <w:pStyle w:val="Heading5"/>
        <w:spacing w:line="480" w:lineRule="auto"/>
      </w:pPr>
      <w:r>
        <w:t>One-Point</w:t>
      </w:r>
    </w:p>
    <w:p w:rsidR="00241465" w:rsidRPr="004779E5" w:rsidRDefault="00001814" w:rsidP="005B1AA4">
      <w:pPr>
        <w:spacing w:after="0" w:line="480" w:lineRule="auto"/>
        <w:rPr>
          <w:color w:val="auto"/>
        </w:rPr>
      </w:pPr>
      <w:r w:rsidRPr="004779E5">
        <w:rPr>
          <w:color w:val="auto"/>
        </w:rPr>
        <w:t>Picks a number between one and the length of the vector (inclusive), then swaps any indexes less than this value. There is a chance that this number is equal to one</w:t>
      </w:r>
      <w:r w:rsidR="00E56692" w:rsidRPr="004779E5">
        <w:rPr>
          <w:color w:val="auto"/>
        </w:rPr>
        <w:t>, this</w:t>
      </w:r>
      <w:r w:rsidRPr="004779E5">
        <w:rPr>
          <w:color w:val="auto"/>
        </w:rPr>
        <w:t xml:space="preserve"> happened at a probability of 1/length</w:t>
      </w:r>
      <w:r w:rsidR="00E56692" w:rsidRPr="004779E5">
        <w:rPr>
          <w:color w:val="auto"/>
        </w:rPr>
        <w:t>,</w:t>
      </w:r>
      <w:r w:rsidRPr="004779E5">
        <w:rPr>
          <w:color w:val="auto"/>
        </w:rPr>
        <w:t xml:space="preserve"> and when it happens</w:t>
      </w:r>
      <w:r w:rsidR="00E56692" w:rsidRPr="004779E5">
        <w:rPr>
          <w:color w:val="auto"/>
        </w:rPr>
        <w:t>,</w:t>
      </w:r>
      <w:r w:rsidRPr="004779E5">
        <w:rPr>
          <w:color w:val="auto"/>
        </w:rPr>
        <w:t xml:space="preserve"> there is no crossover.</w:t>
      </w:r>
    </w:p>
    <w:p w:rsidR="0095012D" w:rsidRPr="004779E5" w:rsidRDefault="00001814" w:rsidP="005B1AA4">
      <w:pPr>
        <w:spacing w:after="0" w:line="480" w:lineRule="auto"/>
        <w:rPr>
          <w:color w:val="auto"/>
        </w:rPr>
      </w:pPr>
      <w:r w:rsidRPr="004779E5">
        <w:rPr>
          <w:color w:val="auto"/>
        </w:rPr>
        <w:lastRenderedPageBreak/>
        <w:t xml:space="preserve">The problem with this method is that the first </w:t>
      </w:r>
      <w:r w:rsidR="00E56692" w:rsidRPr="004779E5">
        <w:rPr>
          <w:color w:val="auto"/>
        </w:rPr>
        <w:t>two</w:t>
      </w:r>
      <w:r w:rsidRPr="004779E5">
        <w:rPr>
          <w:color w:val="auto"/>
        </w:rPr>
        <w:t xml:space="preserve"> vectors (v1 and v2) are highly unlikely to be split</w:t>
      </w:r>
      <w:r w:rsidR="00E56692" w:rsidRPr="004779E5">
        <w:rPr>
          <w:color w:val="auto"/>
        </w:rPr>
        <w:t>,</w:t>
      </w:r>
      <w:r w:rsidRPr="004779E5">
        <w:rPr>
          <w:color w:val="auto"/>
        </w:rPr>
        <w:t xml:space="preserve"> whereas the first and last are highly likely to be broken up</w:t>
      </w:r>
      <w:r w:rsidR="005048E0" w:rsidRPr="004779E5">
        <w:rPr>
          <w:color w:val="auto"/>
        </w:rPr>
        <w:t>.</w:t>
      </w:r>
      <w:r w:rsidRPr="004779E5">
        <w:rPr>
          <w:color w:val="auto"/>
        </w:rPr>
        <w:t xml:space="preserve"> </w:t>
      </w:r>
      <w:r w:rsidR="005048E0" w:rsidRPr="004779E5">
        <w:rPr>
          <w:color w:val="auto"/>
        </w:rPr>
        <w:t>T</w:t>
      </w:r>
      <w:r w:rsidRPr="004779E5">
        <w:rPr>
          <w:color w:val="auto"/>
        </w:rPr>
        <w:t>his crossover struggle</w:t>
      </w:r>
      <w:r w:rsidR="005048E0" w:rsidRPr="004779E5">
        <w:rPr>
          <w:color w:val="auto"/>
        </w:rPr>
        <w:t>s</w:t>
      </w:r>
      <w:r w:rsidRPr="004779E5">
        <w:rPr>
          <w:color w:val="auto"/>
        </w:rPr>
        <w:t xml:space="preserve"> to find a solution requir</w:t>
      </w:r>
      <w:r w:rsidR="005048E0" w:rsidRPr="004779E5">
        <w:rPr>
          <w:color w:val="auto"/>
        </w:rPr>
        <w:t>ing</w:t>
      </w:r>
      <w:r w:rsidRPr="004779E5">
        <w:rPr>
          <w:color w:val="auto"/>
        </w:rPr>
        <w:t xml:space="preserve"> a s</w:t>
      </w:r>
      <w:r w:rsidR="00E56692" w:rsidRPr="004779E5">
        <w:rPr>
          <w:color w:val="auto"/>
        </w:rPr>
        <w:t>ecure</w:t>
      </w:r>
      <w:r w:rsidRPr="004779E5">
        <w:rPr>
          <w:color w:val="auto"/>
        </w:rPr>
        <w:t xml:space="preserve"> connection between the first and last vector</w:t>
      </w:r>
      <w:r w:rsidR="005048E0" w:rsidRPr="004779E5">
        <w:rPr>
          <w:color w:val="auto"/>
        </w:rPr>
        <w:t>.</w:t>
      </w:r>
      <w:r w:rsidRPr="004779E5">
        <w:rPr>
          <w:color w:val="auto"/>
        </w:rPr>
        <w:t xml:space="preserve"> </w:t>
      </w:r>
      <w:r w:rsidR="005048E0" w:rsidRPr="004779E5">
        <w:rPr>
          <w:color w:val="auto"/>
        </w:rPr>
        <w:t>Alternatively,</w:t>
      </w:r>
      <w:r w:rsidRPr="004779E5">
        <w:rPr>
          <w:color w:val="auto"/>
        </w:rPr>
        <w:t xml:space="preserve"> </w:t>
      </w:r>
      <w:r w:rsidR="005048E0" w:rsidRPr="004779E5">
        <w:rPr>
          <w:color w:val="auto"/>
        </w:rPr>
        <w:t>a solution</w:t>
      </w:r>
      <w:r w:rsidRPr="004779E5">
        <w:rPr>
          <w:color w:val="auto"/>
        </w:rPr>
        <w:t xml:space="preserve"> that requires th</w:t>
      </w:r>
      <w:r w:rsidR="00E56692" w:rsidRPr="004779E5">
        <w:rPr>
          <w:color w:val="auto"/>
        </w:rPr>
        <w:t>at we split</w:t>
      </w:r>
      <w:r w:rsidRPr="004779E5">
        <w:rPr>
          <w:color w:val="auto"/>
        </w:rPr>
        <w:t xml:space="preserve"> </w:t>
      </w:r>
      <w:r w:rsidR="005048E0" w:rsidRPr="004779E5">
        <w:rPr>
          <w:color w:val="auto"/>
        </w:rPr>
        <w:t xml:space="preserve">the </w:t>
      </w:r>
      <w:r w:rsidRPr="004779E5">
        <w:rPr>
          <w:color w:val="auto"/>
        </w:rPr>
        <w:t xml:space="preserve">first two </w:t>
      </w:r>
      <w:r w:rsidR="005048E0" w:rsidRPr="004779E5">
        <w:rPr>
          <w:color w:val="auto"/>
        </w:rPr>
        <w:t>elements</w:t>
      </w:r>
      <w:r w:rsidRPr="004779E5">
        <w:rPr>
          <w:color w:val="auto"/>
        </w:rPr>
        <w:t xml:space="preserve"> often</w:t>
      </w:r>
      <w:r w:rsidR="005048E0" w:rsidRPr="004779E5">
        <w:rPr>
          <w:color w:val="auto"/>
        </w:rPr>
        <w:t xml:space="preserve"> will also be </w:t>
      </w:r>
      <w:r w:rsidR="00696B8E" w:rsidRPr="004779E5">
        <w:rPr>
          <w:color w:val="auto"/>
        </w:rPr>
        <w:t>challenging</w:t>
      </w:r>
      <w:r w:rsidR="005048E0" w:rsidRPr="004779E5">
        <w:rPr>
          <w:color w:val="auto"/>
        </w:rPr>
        <w:t xml:space="preserve"> to find.</w:t>
      </w:r>
    </w:p>
    <w:p w:rsidR="009116E4" w:rsidRPr="004779E5" w:rsidRDefault="0095012D" w:rsidP="005B1AA4">
      <w:pPr>
        <w:spacing w:after="0" w:line="480" w:lineRule="auto"/>
        <w:rPr>
          <w:color w:val="auto"/>
        </w:rPr>
      </w:pPr>
      <w:r w:rsidRPr="004779E5">
        <w:rPr>
          <w:color w:val="auto"/>
        </w:rPr>
        <w:t>It</w:t>
      </w:r>
      <w:r w:rsidR="009A6717" w:rsidRPr="004779E5">
        <w:rPr>
          <w:color w:val="auto"/>
        </w:rPr>
        <w:t xml:space="preserve"> i</w:t>
      </w:r>
      <w:r w:rsidRPr="004779E5">
        <w:rPr>
          <w:color w:val="auto"/>
        </w:rPr>
        <w:t>s important to note that crossover can</w:t>
      </w:r>
      <w:r w:rsidR="009A6717" w:rsidRPr="004779E5">
        <w:rPr>
          <w:color w:val="auto"/>
        </w:rPr>
        <w:t>no</w:t>
      </w:r>
      <w:r w:rsidRPr="004779E5">
        <w:rPr>
          <w:color w:val="auto"/>
        </w:rPr>
        <w:t xml:space="preserve">t get every conceivable </w:t>
      </w:r>
      <w:r w:rsidR="00D15703" w:rsidRPr="004779E5">
        <w:rPr>
          <w:color w:val="auto"/>
        </w:rPr>
        <w:t>solution</w:t>
      </w:r>
      <w:r w:rsidR="00062359" w:rsidRPr="004779E5">
        <w:rPr>
          <w:color w:val="auto"/>
        </w:rPr>
        <w:t>. Crossover</w:t>
      </w:r>
      <w:r w:rsidR="00D15703" w:rsidRPr="004779E5">
        <w:rPr>
          <w:color w:val="auto"/>
        </w:rPr>
        <w:t xml:space="preserve"> only produces children which preside in a ‘box’ which can</w:t>
      </w:r>
      <w:r w:rsidR="009A6717" w:rsidRPr="004779E5">
        <w:rPr>
          <w:color w:val="auto"/>
        </w:rPr>
        <w:t>no</w:t>
      </w:r>
      <w:r w:rsidR="00D15703" w:rsidRPr="004779E5">
        <w:rPr>
          <w:color w:val="auto"/>
        </w:rPr>
        <w:t xml:space="preserve">t ever increase. To counter </w:t>
      </w:r>
      <w:r w:rsidR="00FF19FC" w:rsidRPr="004779E5">
        <w:rPr>
          <w:color w:val="auto"/>
        </w:rPr>
        <w:t>being confined to a</w:t>
      </w:r>
      <w:r w:rsidR="00D15703" w:rsidRPr="004779E5">
        <w:rPr>
          <w:color w:val="auto"/>
        </w:rPr>
        <w:t xml:space="preserve"> box</w:t>
      </w:r>
      <w:r w:rsidR="00302B0A" w:rsidRPr="004779E5">
        <w:rPr>
          <w:color w:val="auto"/>
        </w:rPr>
        <w:t>,</w:t>
      </w:r>
      <w:r w:rsidR="00D15703" w:rsidRPr="004779E5">
        <w:rPr>
          <w:color w:val="auto"/>
        </w:rPr>
        <w:t xml:space="preserve"> we </w:t>
      </w:r>
      <w:r w:rsidR="005B1AA4" w:rsidRPr="004779E5">
        <w:rPr>
          <w:color w:val="auto"/>
        </w:rPr>
        <w:t>perform</w:t>
      </w:r>
      <w:r w:rsidR="00D15703" w:rsidRPr="004779E5">
        <w:rPr>
          <w:color w:val="auto"/>
        </w:rPr>
        <w:t xml:space="preserve"> mutation.</w:t>
      </w:r>
      <w:r w:rsidR="00327A8B" w:rsidRPr="004779E5">
        <w:rPr>
          <w:color w:val="auto"/>
        </w:rPr>
        <w:t xml:space="preserve"> [2]</w:t>
      </w:r>
    </w:p>
    <w:p w:rsidR="009116E4" w:rsidRDefault="009116E4" w:rsidP="00C17C7D">
      <w:pPr>
        <w:pStyle w:val="Heading4"/>
        <w:spacing w:line="480" w:lineRule="auto"/>
      </w:pPr>
      <w:r>
        <w:t>Mutation</w:t>
      </w:r>
    </w:p>
    <w:p w:rsidR="00126F29" w:rsidRPr="004779E5" w:rsidRDefault="00126F29" w:rsidP="00C17C7D">
      <w:pPr>
        <w:spacing w:line="480" w:lineRule="auto"/>
        <w:rPr>
          <w:color w:val="auto"/>
        </w:rPr>
      </w:pPr>
      <w:r w:rsidRPr="004779E5">
        <w:rPr>
          <w:color w:val="auto"/>
        </w:rPr>
        <w:t>Mutation in GA’s are done by selecting an element in the vector (or multiple) and changing their value. If the GA is represented by a binary vector then mutation can be simple done with Bit-Flip Mutation.</w:t>
      </w:r>
      <w:r w:rsidR="00327A8B" w:rsidRPr="004779E5">
        <w:rPr>
          <w:color w:val="auto"/>
        </w:rPr>
        <w:t xml:space="preserve"> [2]</w:t>
      </w:r>
    </w:p>
    <w:p w:rsidR="00D15703" w:rsidRDefault="00D15703" w:rsidP="005B1AA4">
      <w:pPr>
        <w:pStyle w:val="Heading5"/>
        <w:spacing w:line="480" w:lineRule="auto"/>
      </w:pPr>
      <w:r>
        <w:t>Bit-Flip Mutation</w:t>
      </w:r>
    </w:p>
    <w:p w:rsidR="00D15703" w:rsidRPr="00B5253B" w:rsidRDefault="00D15703" w:rsidP="005B1AA4">
      <w:pPr>
        <w:spacing w:after="0" w:line="480" w:lineRule="auto"/>
        <w:rPr>
          <w:color w:val="auto"/>
        </w:rPr>
      </w:pPr>
      <w:r w:rsidRPr="00B5253B">
        <w:rPr>
          <w:color w:val="auto"/>
        </w:rPr>
        <w:t xml:space="preserve">Start by going down the vector and for each Boolean in the vector we give it a chance of (normally 1/vector length) to flip its value. </w:t>
      </w:r>
      <w:r w:rsidR="00E37A6E" w:rsidRPr="00B5253B">
        <w:rPr>
          <w:color w:val="auto"/>
        </w:rPr>
        <w:t>Bit-Flip Mutation</w:t>
      </w:r>
      <w:r w:rsidRPr="00B5253B">
        <w:rPr>
          <w:color w:val="auto"/>
        </w:rPr>
        <w:t xml:space="preserve"> is a very simple mutation that can work quite well</w:t>
      </w:r>
      <w:r w:rsidR="009A6717" w:rsidRPr="00B5253B">
        <w:rPr>
          <w:color w:val="auto"/>
        </w:rPr>
        <w:t>,</w:t>
      </w:r>
      <w:r w:rsidRPr="00B5253B">
        <w:rPr>
          <w:color w:val="auto"/>
        </w:rPr>
        <w:t xml:space="preserve"> but the drawback is that it only works on binary vectors.</w:t>
      </w:r>
      <w:r w:rsidR="00327A8B" w:rsidRPr="00B5253B">
        <w:rPr>
          <w:color w:val="auto"/>
        </w:rPr>
        <w:t xml:space="preserve"> [2]</w:t>
      </w:r>
    </w:p>
    <w:p w:rsidR="00D15703" w:rsidRDefault="00D15703" w:rsidP="005B1AA4">
      <w:pPr>
        <w:spacing w:after="0" w:line="480" w:lineRule="auto"/>
      </w:pPr>
    </w:p>
    <w:p w:rsidR="00205F6C" w:rsidRDefault="00C259D6" w:rsidP="005B1AA4">
      <w:pPr>
        <w:pStyle w:val="Heading3"/>
        <w:spacing w:line="480" w:lineRule="auto"/>
      </w:pPr>
      <w:bookmarkStart w:id="13" w:name="_Toc24569124"/>
      <w:r>
        <w:t xml:space="preserve">2.1.2 </w:t>
      </w:r>
      <w:r w:rsidR="00205F6C">
        <w:t>Genetic Programming</w:t>
      </w:r>
      <w:bookmarkEnd w:id="13"/>
    </w:p>
    <w:p w:rsidR="00664577" w:rsidRPr="00B5253B" w:rsidRDefault="00BB1687" w:rsidP="005B1AA4">
      <w:pPr>
        <w:spacing w:after="0" w:line="480" w:lineRule="auto"/>
        <w:rPr>
          <w:color w:val="auto"/>
        </w:rPr>
      </w:pPr>
      <w:r w:rsidRPr="00B5253B">
        <w:rPr>
          <w:color w:val="auto"/>
        </w:rPr>
        <w:t xml:space="preserve">Genetic programming focuses on </w:t>
      </w:r>
      <w:r w:rsidR="003A407E" w:rsidRPr="00B5253B">
        <w:rPr>
          <w:color w:val="auto"/>
        </w:rPr>
        <w:t>finding optimal small</w:t>
      </w:r>
      <w:r w:rsidRPr="00B5253B">
        <w:rPr>
          <w:color w:val="auto"/>
        </w:rPr>
        <w:t xml:space="preserve"> co</w:t>
      </w:r>
      <w:r w:rsidR="00664577" w:rsidRPr="00B5253B">
        <w:rPr>
          <w:color w:val="auto"/>
        </w:rPr>
        <w:t>mputer programming</w:t>
      </w:r>
      <w:r w:rsidR="003A407E" w:rsidRPr="00B5253B">
        <w:rPr>
          <w:color w:val="auto"/>
        </w:rPr>
        <w:t xml:space="preserve"> which exist in a</w:t>
      </w:r>
      <w:r w:rsidR="00715F66" w:rsidRPr="00B5253B">
        <w:rPr>
          <w:color w:val="auto"/>
        </w:rPr>
        <w:t xml:space="preserve"> sizeable</w:t>
      </w:r>
      <w:r w:rsidR="003A407E" w:rsidRPr="00B5253B">
        <w:rPr>
          <w:color w:val="auto"/>
        </w:rPr>
        <w:t xml:space="preserve"> space of possible computer programs</w:t>
      </w:r>
      <w:r w:rsidR="00664577" w:rsidRPr="00B5253B">
        <w:rPr>
          <w:color w:val="auto"/>
        </w:rPr>
        <w:t>.</w:t>
      </w:r>
      <w:r w:rsidR="00327A8B" w:rsidRPr="00B5253B">
        <w:rPr>
          <w:color w:val="auto"/>
        </w:rPr>
        <w:t xml:space="preserve"> </w:t>
      </w:r>
      <w:r w:rsidR="00664577" w:rsidRPr="00B5253B">
        <w:rPr>
          <w:color w:val="auto"/>
        </w:rPr>
        <w:t xml:space="preserve"> GPs work when there is a small space of possible </w:t>
      </w:r>
      <w:r w:rsidR="003A407E" w:rsidRPr="00B5253B">
        <w:rPr>
          <w:color w:val="auto"/>
        </w:rPr>
        <w:t>programs,</w:t>
      </w:r>
      <w:r w:rsidR="00664577" w:rsidRPr="00B5253B">
        <w:rPr>
          <w:color w:val="auto"/>
        </w:rPr>
        <w:t xml:space="preserve"> but it is</w:t>
      </w:r>
      <w:r w:rsidR="00E24CD0" w:rsidRPr="00B5253B">
        <w:rPr>
          <w:color w:val="auto"/>
        </w:rPr>
        <w:t xml:space="preserve"> no</w:t>
      </w:r>
      <w:r w:rsidR="00664577" w:rsidRPr="00B5253B">
        <w:rPr>
          <w:color w:val="auto"/>
        </w:rPr>
        <w:t xml:space="preserve">t clear which ones are optimal. Representations are usually lists or trees. </w:t>
      </w:r>
      <w:r w:rsidR="00791BDD" w:rsidRPr="00B5253B">
        <w:rPr>
          <w:color w:val="auto"/>
        </w:rPr>
        <w:t>These lists/trees</w:t>
      </w:r>
      <w:r w:rsidR="00664577" w:rsidRPr="00B5253B">
        <w:rPr>
          <w:color w:val="auto"/>
        </w:rPr>
        <w:t xml:space="preserve"> are all usually formed from a set of </w:t>
      </w:r>
      <w:r w:rsidR="00E24CD0" w:rsidRPr="00B5253B">
        <w:rPr>
          <w:color w:val="auto"/>
        </w:rPr>
        <w:t>essential</w:t>
      </w:r>
      <w:r w:rsidR="00664577" w:rsidRPr="00B5253B">
        <w:rPr>
          <w:color w:val="auto"/>
        </w:rPr>
        <w:t xml:space="preserve"> functions or CPU operations. </w:t>
      </w:r>
      <w:r w:rsidR="003A407E" w:rsidRPr="00B5253B">
        <w:rPr>
          <w:color w:val="auto"/>
        </w:rPr>
        <w:t xml:space="preserve">The </w:t>
      </w:r>
      <w:r w:rsidR="003A407E" w:rsidRPr="00B5253B">
        <w:rPr>
          <w:color w:val="auto"/>
        </w:rPr>
        <w:lastRenderedPageBreak/>
        <w:t>operations involved in initiali</w:t>
      </w:r>
      <w:r w:rsidR="00E24CD0" w:rsidRPr="00B5253B">
        <w:rPr>
          <w:color w:val="auto"/>
        </w:rPr>
        <w:t>s</w:t>
      </w:r>
      <w:r w:rsidR="003A407E" w:rsidRPr="00B5253B">
        <w:rPr>
          <w:color w:val="auto"/>
        </w:rPr>
        <w:t>ation and modification in GP’s are mostly for maintaining closure. Closure is the production of valid individuals from previous valid individuals.</w:t>
      </w:r>
      <w:r w:rsidR="00327A8B" w:rsidRPr="00B5253B">
        <w:rPr>
          <w:color w:val="auto"/>
        </w:rPr>
        <w:t xml:space="preserve"> [1][2][7][17]</w:t>
      </w:r>
      <w:r w:rsidR="00155E4E" w:rsidRPr="00B5253B">
        <w:rPr>
          <w:color w:val="auto"/>
        </w:rPr>
        <w:t xml:space="preserve"> </w:t>
      </w:r>
    </w:p>
    <w:p w:rsidR="00C14FCC" w:rsidRDefault="0043352A" w:rsidP="005B1AA4">
      <w:pPr>
        <w:pStyle w:val="Heading4"/>
        <w:spacing w:line="480" w:lineRule="auto"/>
      </w:pPr>
      <w:r>
        <w:t>Linear GP</w:t>
      </w:r>
    </w:p>
    <w:p w:rsidR="006015B3" w:rsidRPr="00B5253B" w:rsidRDefault="00DB4540" w:rsidP="005B1AA4">
      <w:pPr>
        <w:spacing w:after="0" w:line="480" w:lineRule="auto"/>
        <w:rPr>
          <w:color w:val="auto"/>
        </w:rPr>
      </w:pPr>
      <w:r w:rsidRPr="00B5253B">
        <w:rPr>
          <w:color w:val="auto"/>
        </w:rPr>
        <w:t xml:space="preserve">We can represent </w:t>
      </w:r>
      <w:r w:rsidR="006F0837" w:rsidRPr="00B5253B">
        <w:rPr>
          <w:color w:val="auto"/>
        </w:rPr>
        <w:t>GPs as arbitrary</w:t>
      </w:r>
      <w:r w:rsidRPr="00B5253B">
        <w:rPr>
          <w:color w:val="auto"/>
        </w:rPr>
        <w:t>-</w:t>
      </w:r>
      <w:r w:rsidR="006F0837" w:rsidRPr="00B5253B">
        <w:rPr>
          <w:color w:val="auto"/>
        </w:rPr>
        <w:t xml:space="preserve">length lists of machine language instructions. </w:t>
      </w:r>
      <w:r w:rsidRPr="00B5253B">
        <w:rPr>
          <w:color w:val="auto"/>
        </w:rPr>
        <w:t>Closure must be</w:t>
      </w:r>
      <w:r w:rsidR="006E19C7" w:rsidRPr="00B5253B">
        <w:rPr>
          <w:color w:val="auto"/>
        </w:rPr>
        <w:t xml:space="preserve"> maintained while executing arbitrary machine code strings. </w:t>
      </w:r>
      <w:r w:rsidRPr="00B5253B">
        <w:rPr>
          <w:color w:val="auto"/>
        </w:rPr>
        <w:t>I</w:t>
      </w:r>
      <w:r w:rsidR="006E19C7" w:rsidRPr="00B5253B">
        <w:rPr>
          <w:color w:val="auto"/>
        </w:rPr>
        <w:t xml:space="preserve">t is </w:t>
      </w:r>
      <w:r w:rsidRPr="00B5253B">
        <w:rPr>
          <w:color w:val="auto"/>
        </w:rPr>
        <w:t>essential</w:t>
      </w:r>
      <w:r w:rsidR="006E19C7" w:rsidRPr="00B5253B">
        <w:rPr>
          <w:color w:val="auto"/>
        </w:rPr>
        <w:t xml:space="preserve"> to construct </w:t>
      </w:r>
      <w:r w:rsidRPr="00B5253B">
        <w:rPr>
          <w:color w:val="auto"/>
        </w:rPr>
        <w:t>the</w:t>
      </w:r>
      <w:r w:rsidR="006E19C7" w:rsidRPr="00B5253B">
        <w:rPr>
          <w:color w:val="auto"/>
        </w:rPr>
        <w:t xml:space="preserve"> list from a carefully selected set</w:t>
      </w:r>
      <w:r w:rsidRPr="00B5253B">
        <w:rPr>
          <w:color w:val="auto"/>
        </w:rPr>
        <w:t xml:space="preserve"> in order to maintain closure</w:t>
      </w:r>
      <w:r w:rsidR="006E19C7" w:rsidRPr="00B5253B">
        <w:rPr>
          <w:color w:val="auto"/>
        </w:rPr>
        <w:t xml:space="preserve">.  </w:t>
      </w:r>
      <w:r w:rsidR="009B228F" w:rsidRPr="00B5253B">
        <w:rPr>
          <w:color w:val="auto"/>
        </w:rPr>
        <w:t xml:space="preserve">For Example: If </w:t>
      </w:r>
      <w:r w:rsidR="00FF6E51" w:rsidRPr="00B5253B">
        <w:rPr>
          <w:color w:val="auto"/>
        </w:rPr>
        <w:t>instructions are finite in length</w:t>
      </w:r>
      <w:r w:rsidRPr="00B5253B">
        <w:rPr>
          <w:color w:val="auto"/>
        </w:rPr>
        <w:t>,</w:t>
      </w:r>
      <w:r w:rsidR="00FF6E51" w:rsidRPr="00B5253B">
        <w:rPr>
          <w:color w:val="auto"/>
        </w:rPr>
        <w:t xml:space="preserve"> then </w:t>
      </w:r>
      <w:r w:rsidRPr="00B5253B">
        <w:rPr>
          <w:color w:val="auto"/>
        </w:rPr>
        <w:t>we</w:t>
      </w:r>
      <w:r w:rsidR="00FF6E51" w:rsidRPr="00B5253B">
        <w:rPr>
          <w:color w:val="auto"/>
        </w:rPr>
        <w:t xml:space="preserve"> can assign a unique integer to each instruction.</w:t>
      </w:r>
      <w:r w:rsidR="00822EA3" w:rsidRPr="00B5253B">
        <w:rPr>
          <w:color w:val="auto"/>
        </w:rPr>
        <w:t xml:space="preserve"> </w:t>
      </w:r>
      <w:r w:rsidRPr="00B5253B">
        <w:rPr>
          <w:color w:val="auto"/>
        </w:rPr>
        <w:t>There is u</w:t>
      </w:r>
      <w:r w:rsidR="00822EA3" w:rsidRPr="00B5253B">
        <w:rPr>
          <w:color w:val="auto"/>
        </w:rPr>
        <w:t>sually uses a finite set of registers</w:t>
      </w:r>
      <w:r w:rsidRPr="00B5253B">
        <w:rPr>
          <w:color w:val="auto"/>
        </w:rPr>
        <w:t>. Th</w:t>
      </w:r>
      <w:r w:rsidR="004B5F36" w:rsidRPr="00B5253B">
        <w:rPr>
          <w:color w:val="auto"/>
        </w:rPr>
        <w:t>ese registers</w:t>
      </w:r>
      <w:r w:rsidRPr="00B5253B">
        <w:rPr>
          <w:color w:val="auto"/>
        </w:rPr>
        <w:t xml:space="preserve"> </w:t>
      </w:r>
      <w:r w:rsidR="004B5F36" w:rsidRPr="00B5253B">
        <w:rPr>
          <w:color w:val="auto"/>
        </w:rPr>
        <w:t>cause</w:t>
      </w:r>
      <w:r w:rsidR="00822EA3" w:rsidRPr="00B5253B">
        <w:rPr>
          <w:color w:val="auto"/>
        </w:rPr>
        <w:t xml:space="preserve"> the machine code lists</w:t>
      </w:r>
      <w:r w:rsidR="006015B3" w:rsidRPr="00B5253B">
        <w:rPr>
          <w:color w:val="auto"/>
        </w:rPr>
        <w:t xml:space="preserve"> </w:t>
      </w:r>
      <w:r w:rsidR="004B5F36" w:rsidRPr="00B5253B">
        <w:rPr>
          <w:color w:val="auto"/>
        </w:rPr>
        <w:t xml:space="preserve">to </w:t>
      </w:r>
      <w:r w:rsidR="00822EA3" w:rsidRPr="00B5253B">
        <w:rPr>
          <w:color w:val="auto"/>
        </w:rPr>
        <w:t>operate more like directed acyclic graphs</w:t>
      </w:r>
      <w:r w:rsidR="004B5F36" w:rsidRPr="00B5253B">
        <w:rPr>
          <w:color w:val="auto"/>
        </w:rPr>
        <w:t>.</w:t>
      </w:r>
      <w:r w:rsidR="00822EA3" w:rsidRPr="00B5253B">
        <w:rPr>
          <w:color w:val="auto"/>
        </w:rPr>
        <w:t xml:space="preserve"> </w:t>
      </w:r>
      <w:r w:rsidR="00957A6B" w:rsidRPr="00B5253B">
        <w:rPr>
          <w:color w:val="auto"/>
        </w:rPr>
        <w:t>E</w:t>
      </w:r>
      <w:r w:rsidR="00822EA3" w:rsidRPr="00B5253B">
        <w:rPr>
          <w:color w:val="auto"/>
        </w:rPr>
        <w:t xml:space="preserve">arly instructs will affect instructs much </w:t>
      </w:r>
      <w:r w:rsidR="006015B3" w:rsidRPr="00B5253B">
        <w:rPr>
          <w:color w:val="auto"/>
        </w:rPr>
        <w:t>later</w:t>
      </w:r>
      <w:r w:rsidR="00822EA3" w:rsidRPr="00B5253B">
        <w:rPr>
          <w:color w:val="auto"/>
        </w:rPr>
        <w:t xml:space="preserve"> due to them sharing a register.</w:t>
      </w:r>
      <w:r w:rsidR="00063DE9" w:rsidRPr="00B5253B">
        <w:rPr>
          <w:color w:val="auto"/>
        </w:rPr>
        <w:t xml:space="preserve"> Registers are selected from a register set and can either be Input registers or calculation registers</w:t>
      </w:r>
      <w:r w:rsidR="003529A9" w:rsidRPr="00B5253B">
        <w:rPr>
          <w:color w:val="auto"/>
        </w:rPr>
        <w:t xml:space="preserve">. Input registers hold inputs for the program before execution. Calculation registers </w:t>
      </w:r>
      <w:r w:rsidRPr="00B5253B">
        <w:rPr>
          <w:color w:val="auto"/>
        </w:rPr>
        <w:t>typic</w:t>
      </w:r>
      <w:r w:rsidR="003529A9" w:rsidRPr="00B5253B">
        <w:rPr>
          <w:color w:val="auto"/>
        </w:rPr>
        <w:t>ally initiali</w:t>
      </w:r>
      <w:r w:rsidRPr="00B5253B">
        <w:rPr>
          <w:color w:val="auto"/>
        </w:rPr>
        <w:t>s</w:t>
      </w:r>
      <w:r w:rsidR="003529A9" w:rsidRPr="00B5253B">
        <w:rPr>
          <w:color w:val="auto"/>
        </w:rPr>
        <w:t>e with a constant and may be used to store the results of some calculation.</w:t>
      </w:r>
      <w:r w:rsidR="00277EBA" w:rsidRPr="00B5253B">
        <w:rPr>
          <w:color w:val="auto"/>
        </w:rPr>
        <w:t xml:space="preserve"> Output registers can be defined from input registers or even calculation to store the output from a program. Another </w:t>
      </w:r>
      <w:r w:rsidRPr="00B5253B">
        <w:rPr>
          <w:color w:val="auto"/>
        </w:rPr>
        <w:t>vital</w:t>
      </w:r>
      <w:r w:rsidR="00277EBA" w:rsidRPr="00B5253B">
        <w:rPr>
          <w:color w:val="auto"/>
        </w:rPr>
        <w:t xml:space="preserve"> </w:t>
      </w:r>
      <w:r w:rsidR="00F72F7B" w:rsidRPr="00B5253B">
        <w:rPr>
          <w:color w:val="auto"/>
        </w:rPr>
        <w:t xml:space="preserve">part of Linear GP is the instruction set. The instruction set is essentially the programming language used in the evolution of the programs. Linear GP is </w:t>
      </w:r>
      <w:r w:rsidRPr="00B5253B">
        <w:rPr>
          <w:color w:val="auto"/>
        </w:rPr>
        <w:t>usu</w:t>
      </w:r>
      <w:r w:rsidR="00F72F7B" w:rsidRPr="00B5253B">
        <w:rPr>
          <w:color w:val="auto"/>
        </w:rPr>
        <w:t>ally used to represent imperative or machine languages.</w:t>
      </w:r>
      <w:r w:rsidR="009A587B" w:rsidRPr="00B5253B">
        <w:rPr>
          <w:color w:val="auto"/>
        </w:rPr>
        <w:t>[1][2][7]</w:t>
      </w:r>
    </w:p>
    <w:p w:rsidR="006F0837" w:rsidRDefault="006015B3" w:rsidP="005B1AA4">
      <w:pPr>
        <w:pStyle w:val="Heading5"/>
        <w:spacing w:line="480" w:lineRule="auto"/>
      </w:pPr>
      <w:r>
        <w:t>Initiali</w:t>
      </w:r>
      <w:r w:rsidR="00DB4540">
        <w:t>s</w:t>
      </w:r>
      <w:r>
        <w:t>ation</w:t>
      </w:r>
    </w:p>
    <w:p w:rsidR="006015B3" w:rsidRPr="00B5253B" w:rsidRDefault="00DB4540" w:rsidP="005B1AA4">
      <w:pPr>
        <w:spacing w:after="0" w:line="480" w:lineRule="auto"/>
        <w:rPr>
          <w:color w:val="auto"/>
        </w:rPr>
      </w:pPr>
      <w:r w:rsidRPr="00B5253B">
        <w:rPr>
          <w:color w:val="auto"/>
        </w:rPr>
        <w:t>Generation of lists depends on what domain we require them for</w:t>
      </w:r>
      <w:r w:rsidR="006015B3" w:rsidRPr="00B5253B">
        <w:rPr>
          <w:color w:val="auto"/>
        </w:rPr>
        <w:t xml:space="preserve">. </w:t>
      </w:r>
      <w:r w:rsidR="00AE7A5A" w:rsidRPr="00B5253B">
        <w:rPr>
          <w:color w:val="auto"/>
        </w:rPr>
        <w:t>However,</w:t>
      </w:r>
      <w:r w:rsidR="006015B3" w:rsidRPr="00B5253B">
        <w:rPr>
          <w:color w:val="auto"/>
        </w:rPr>
        <w:t xml:space="preserve"> there are </w:t>
      </w:r>
      <w:r w:rsidRPr="00B5253B">
        <w:rPr>
          <w:color w:val="auto"/>
        </w:rPr>
        <w:t xml:space="preserve">two </w:t>
      </w:r>
      <w:r w:rsidR="006015B3" w:rsidRPr="00B5253B">
        <w:rPr>
          <w:color w:val="auto"/>
        </w:rPr>
        <w:t>general issues when initiali</w:t>
      </w:r>
      <w:r w:rsidRPr="00B5253B">
        <w:rPr>
          <w:color w:val="auto"/>
        </w:rPr>
        <w:t>s</w:t>
      </w:r>
      <w:r w:rsidR="006015B3" w:rsidRPr="00B5253B">
        <w:rPr>
          <w:color w:val="auto"/>
        </w:rPr>
        <w:t xml:space="preserve">ing a list: the length of the </w:t>
      </w:r>
      <w:r w:rsidR="00FC09EF" w:rsidRPr="00B5253B">
        <w:rPr>
          <w:color w:val="auto"/>
        </w:rPr>
        <w:t>list and</w:t>
      </w:r>
      <w:r w:rsidR="006015B3" w:rsidRPr="00B5253B">
        <w:rPr>
          <w:color w:val="auto"/>
        </w:rPr>
        <w:t xml:space="preserve"> populating it. </w:t>
      </w:r>
      <w:r w:rsidR="00FC09EF" w:rsidRPr="00B5253B">
        <w:rPr>
          <w:color w:val="auto"/>
        </w:rPr>
        <w:t xml:space="preserve"> Usually</w:t>
      </w:r>
      <w:r w:rsidRPr="00B5253B">
        <w:rPr>
          <w:color w:val="auto"/>
        </w:rPr>
        <w:t>,</w:t>
      </w:r>
      <w:r w:rsidR="00FC09EF" w:rsidRPr="00B5253B">
        <w:rPr>
          <w:color w:val="auto"/>
        </w:rPr>
        <w:t xml:space="preserve"> Initialization is </w:t>
      </w:r>
      <w:r w:rsidRPr="00B5253B">
        <w:rPr>
          <w:color w:val="auto"/>
        </w:rPr>
        <w:t>entir</w:t>
      </w:r>
      <w:r w:rsidR="00FC09EF" w:rsidRPr="00B5253B">
        <w:rPr>
          <w:color w:val="auto"/>
        </w:rPr>
        <w:t>ely random. An upper bound must be defined</w:t>
      </w:r>
      <w:r w:rsidRPr="00B5253B">
        <w:rPr>
          <w:color w:val="auto"/>
        </w:rPr>
        <w:t>,</w:t>
      </w:r>
      <w:r w:rsidR="00FC09EF" w:rsidRPr="00B5253B">
        <w:rPr>
          <w:color w:val="auto"/>
        </w:rPr>
        <w:t xml:space="preserve"> and a lower bound must be defined. The lower bound may be equal to one instruction. Then when we create a new program with length uniformly chosen from between the previously defined bounds. It is </w:t>
      </w:r>
      <w:r w:rsidRPr="00B5253B">
        <w:rPr>
          <w:color w:val="auto"/>
        </w:rPr>
        <w:t>essential</w:t>
      </w:r>
      <w:r w:rsidR="00FC09EF" w:rsidRPr="00B5253B">
        <w:rPr>
          <w:color w:val="auto"/>
        </w:rPr>
        <w:t xml:space="preserve"> not to make the initial length of programs too large or too small. Too large of a program will reduce the variability </w:t>
      </w:r>
      <w:r w:rsidR="00FC09EF" w:rsidRPr="00B5253B">
        <w:rPr>
          <w:color w:val="auto"/>
        </w:rPr>
        <w:lastRenderedPageBreak/>
        <w:t>that can happen during evolution. Too small of a program can lead to programs not being diverse enough and potentially converging too early.</w:t>
      </w:r>
      <w:r w:rsidR="009A587B" w:rsidRPr="00B5253B">
        <w:rPr>
          <w:color w:val="auto"/>
        </w:rPr>
        <w:t xml:space="preserve"> [1][2][7]</w:t>
      </w:r>
    </w:p>
    <w:p w:rsidR="008C1F78" w:rsidRDefault="00491C7F" w:rsidP="008C1F78">
      <w:pPr>
        <w:pStyle w:val="Heading5"/>
        <w:spacing w:line="480" w:lineRule="auto"/>
      </w:pPr>
      <w:r>
        <w:t>Crossover</w:t>
      </w:r>
    </w:p>
    <w:p w:rsidR="00491C7F" w:rsidRPr="00B5253B" w:rsidRDefault="008C1F78" w:rsidP="009F2B63">
      <w:pPr>
        <w:spacing w:line="480" w:lineRule="auto"/>
        <w:rPr>
          <w:color w:val="auto"/>
        </w:rPr>
      </w:pPr>
      <w:r w:rsidRPr="00B5253B">
        <w:rPr>
          <w:color w:val="auto"/>
        </w:rPr>
        <w:t xml:space="preserve">Crossover is done in </w:t>
      </w:r>
      <w:r w:rsidR="00B45CD4" w:rsidRPr="00B5253B">
        <w:rPr>
          <w:color w:val="auto"/>
        </w:rPr>
        <w:t>Linear GP taking one or more values from either parent and swapping them.</w:t>
      </w:r>
      <w:r w:rsidR="00EE49D4" w:rsidRPr="00B5253B">
        <w:rPr>
          <w:color w:val="auto"/>
        </w:rPr>
        <w:t xml:space="preserve"> </w:t>
      </w:r>
      <w:r w:rsidR="00215EA5" w:rsidRPr="00B5253B">
        <w:rPr>
          <w:color w:val="auto"/>
        </w:rPr>
        <w:t>We can do Crossover</w:t>
      </w:r>
      <w:r w:rsidR="00491C7F" w:rsidRPr="00B5253B">
        <w:rPr>
          <w:color w:val="auto"/>
        </w:rPr>
        <w:t xml:space="preserve"> via the “two-point linear crossover</w:t>
      </w:r>
      <w:r w:rsidR="00792855" w:rsidRPr="00B5253B">
        <w:rPr>
          <w:color w:val="auto"/>
        </w:rPr>
        <w:t>”</w:t>
      </w:r>
      <w:r w:rsidR="00491C7F" w:rsidRPr="00B5253B">
        <w:rPr>
          <w:color w:val="auto"/>
        </w:rPr>
        <w:t xml:space="preserve"> </w:t>
      </w:r>
      <w:r w:rsidR="00792855" w:rsidRPr="00B5253B">
        <w:rPr>
          <w:color w:val="auto"/>
        </w:rPr>
        <w:t>method</w:t>
      </w:r>
      <w:r w:rsidR="00215EA5" w:rsidRPr="00B5253B">
        <w:rPr>
          <w:color w:val="auto"/>
        </w:rPr>
        <w:t>.</w:t>
      </w:r>
      <w:r w:rsidR="009A587B" w:rsidRPr="00B5253B">
        <w:rPr>
          <w:color w:val="auto"/>
        </w:rPr>
        <w:t xml:space="preserve"> [7]</w:t>
      </w:r>
    </w:p>
    <w:p w:rsidR="00491C7F" w:rsidRPr="006015B3" w:rsidRDefault="00491C7F" w:rsidP="005B1AA4">
      <w:pPr>
        <w:pStyle w:val="Heading6"/>
        <w:spacing w:line="480" w:lineRule="auto"/>
      </w:pPr>
      <w:r>
        <w:t>Two-Point Linear Crossover</w:t>
      </w:r>
    </w:p>
    <w:p w:rsidR="00491C7F" w:rsidRPr="00B5253B" w:rsidRDefault="00215EA5" w:rsidP="005B1AA4">
      <w:pPr>
        <w:spacing w:after="0" w:line="480" w:lineRule="auto"/>
        <w:rPr>
          <w:color w:val="auto"/>
        </w:rPr>
      </w:pPr>
      <w:r w:rsidRPr="00B5253B">
        <w:rPr>
          <w:color w:val="auto"/>
        </w:rPr>
        <w:t xml:space="preserve"> We start by</w:t>
      </w:r>
      <w:r w:rsidR="002D0A65" w:rsidRPr="00B5253B">
        <w:rPr>
          <w:color w:val="auto"/>
        </w:rPr>
        <w:t xml:space="preserve"> </w:t>
      </w:r>
      <w:r w:rsidR="00EE20DA" w:rsidRPr="00B5253B">
        <w:rPr>
          <w:color w:val="auto"/>
        </w:rPr>
        <w:t>taking a</w:t>
      </w:r>
      <w:r w:rsidR="00792855" w:rsidRPr="00B5253B">
        <w:rPr>
          <w:color w:val="auto"/>
        </w:rPr>
        <w:t xml:space="preserve"> parent</w:t>
      </w:r>
      <w:r w:rsidRPr="00B5253B">
        <w:rPr>
          <w:color w:val="auto"/>
        </w:rPr>
        <w:t xml:space="preserve"> and </w:t>
      </w:r>
      <w:r w:rsidR="00792855" w:rsidRPr="00B5253B">
        <w:rPr>
          <w:color w:val="auto"/>
        </w:rPr>
        <w:t>selecting</w:t>
      </w:r>
      <w:r w:rsidR="002D0A65" w:rsidRPr="00B5253B">
        <w:rPr>
          <w:color w:val="auto"/>
        </w:rPr>
        <w:t xml:space="preserve"> two points between zero and the length of the parent</w:t>
      </w:r>
      <w:r w:rsidRPr="00B5253B">
        <w:rPr>
          <w:color w:val="auto"/>
        </w:rPr>
        <w:t>. Then we</w:t>
      </w:r>
      <w:r w:rsidR="002D0A65" w:rsidRPr="00B5253B">
        <w:rPr>
          <w:color w:val="auto"/>
        </w:rPr>
        <w:t xml:space="preserve"> tak</w:t>
      </w:r>
      <w:r w:rsidRPr="00B5253B">
        <w:rPr>
          <w:color w:val="auto"/>
        </w:rPr>
        <w:t>e</w:t>
      </w:r>
      <w:r w:rsidR="002D0A65" w:rsidRPr="00B5253B">
        <w:rPr>
          <w:color w:val="auto"/>
        </w:rPr>
        <w:t xml:space="preserve"> the other parent and doing the same then swapping the values inside th</w:t>
      </w:r>
      <w:r w:rsidR="00792855" w:rsidRPr="00B5253B">
        <w:rPr>
          <w:color w:val="auto"/>
        </w:rPr>
        <w:t>e</w:t>
      </w:r>
      <w:r w:rsidR="002D0A65" w:rsidRPr="00B5253B">
        <w:rPr>
          <w:color w:val="auto"/>
        </w:rPr>
        <w:t>s</w:t>
      </w:r>
      <w:r w:rsidR="00792855" w:rsidRPr="00B5253B">
        <w:rPr>
          <w:color w:val="auto"/>
        </w:rPr>
        <w:t>e two</w:t>
      </w:r>
      <w:r w:rsidR="002D0A65" w:rsidRPr="00B5253B">
        <w:rPr>
          <w:color w:val="auto"/>
        </w:rPr>
        <w:t xml:space="preserve"> range</w:t>
      </w:r>
      <w:r w:rsidR="00792855" w:rsidRPr="00B5253B">
        <w:rPr>
          <w:color w:val="auto"/>
        </w:rPr>
        <w:t>s</w:t>
      </w:r>
      <w:r w:rsidR="002D0A65" w:rsidRPr="00B5253B">
        <w:rPr>
          <w:color w:val="auto"/>
        </w:rPr>
        <w:t xml:space="preserve">. </w:t>
      </w:r>
      <w:r w:rsidRPr="00B5253B">
        <w:rPr>
          <w:color w:val="auto"/>
        </w:rPr>
        <w:t>One problem is</w:t>
      </w:r>
      <w:r w:rsidR="002D0A65" w:rsidRPr="00B5253B">
        <w:rPr>
          <w:color w:val="auto"/>
        </w:rPr>
        <w:t xml:space="preserve"> that a child may become too large if the sections selected are not equal</w:t>
      </w:r>
      <w:r w:rsidRPr="00B5253B">
        <w:rPr>
          <w:color w:val="auto"/>
        </w:rPr>
        <w:t>. O</w:t>
      </w:r>
      <w:r w:rsidR="002D0A65" w:rsidRPr="00B5253B">
        <w:rPr>
          <w:color w:val="auto"/>
        </w:rPr>
        <w:t xml:space="preserve">ne way to counter this would be to ensure when selecting sections of the </w:t>
      </w:r>
      <w:r w:rsidR="00792855" w:rsidRPr="00B5253B">
        <w:rPr>
          <w:color w:val="auto"/>
        </w:rPr>
        <w:t>parents,</w:t>
      </w:r>
      <w:r w:rsidR="002D0A65" w:rsidRPr="00B5253B">
        <w:rPr>
          <w:color w:val="auto"/>
        </w:rPr>
        <w:t xml:space="preserve"> that the sections are of equal length.</w:t>
      </w:r>
      <w:r w:rsidR="009A587B" w:rsidRPr="00B5253B">
        <w:rPr>
          <w:color w:val="auto"/>
        </w:rPr>
        <w:t xml:space="preserve"> [7]</w:t>
      </w:r>
    </w:p>
    <w:p w:rsidR="002D0A65" w:rsidRDefault="002D0A65" w:rsidP="005B1AA4">
      <w:pPr>
        <w:pStyle w:val="Heading5"/>
        <w:spacing w:line="480" w:lineRule="auto"/>
      </w:pPr>
      <w:r>
        <w:t>Mutation</w:t>
      </w:r>
    </w:p>
    <w:p w:rsidR="00472105" w:rsidRPr="0060633C" w:rsidRDefault="00472105" w:rsidP="005B1AA4">
      <w:pPr>
        <w:spacing w:after="0" w:line="480" w:lineRule="auto"/>
        <w:rPr>
          <w:color w:val="auto"/>
        </w:rPr>
      </w:pPr>
      <w:r w:rsidRPr="0060633C">
        <w:rPr>
          <w:color w:val="auto"/>
        </w:rPr>
        <w:t xml:space="preserve">Although mutation is not as common in GP as it is in other EA’s it is still possible </w:t>
      </w:r>
      <w:r w:rsidR="00215EA5" w:rsidRPr="0060633C">
        <w:rPr>
          <w:color w:val="auto"/>
        </w:rPr>
        <w:t>(and even recommended)</w:t>
      </w:r>
      <w:r w:rsidRPr="0060633C">
        <w:rPr>
          <w:color w:val="auto"/>
        </w:rPr>
        <w:t xml:space="preserve"> to prevent premature conversion.</w:t>
      </w:r>
    </w:p>
    <w:p w:rsidR="002D0A65" w:rsidRPr="0060633C" w:rsidRDefault="00215EA5" w:rsidP="005B1AA4">
      <w:pPr>
        <w:spacing w:after="0" w:line="480" w:lineRule="auto"/>
        <w:rPr>
          <w:color w:val="auto"/>
        </w:rPr>
      </w:pPr>
      <w:r w:rsidRPr="0060633C">
        <w:rPr>
          <w:color w:val="auto"/>
        </w:rPr>
        <w:t>We can do</w:t>
      </w:r>
      <w:r w:rsidR="002D6719" w:rsidRPr="0060633C">
        <w:rPr>
          <w:color w:val="auto"/>
        </w:rPr>
        <w:t xml:space="preserve"> Linear GP</w:t>
      </w:r>
      <w:r w:rsidR="0029666E" w:rsidRPr="0060633C">
        <w:rPr>
          <w:color w:val="auto"/>
        </w:rPr>
        <w:t xml:space="preserve"> Mutation in many ways</w:t>
      </w:r>
      <w:r w:rsidR="009A6717" w:rsidRPr="0060633C">
        <w:rPr>
          <w:color w:val="auto"/>
        </w:rPr>
        <w:t>,</w:t>
      </w:r>
      <w:r w:rsidR="0029666E" w:rsidRPr="0060633C">
        <w:rPr>
          <w:color w:val="auto"/>
        </w:rPr>
        <w:t xml:space="preserve"> such as:</w:t>
      </w:r>
    </w:p>
    <w:p w:rsidR="0029666E" w:rsidRPr="0060633C" w:rsidRDefault="0029666E" w:rsidP="005B1AA4">
      <w:pPr>
        <w:pStyle w:val="ListParagraph"/>
        <w:numPr>
          <w:ilvl w:val="0"/>
          <w:numId w:val="26"/>
        </w:numPr>
        <w:spacing w:after="0" w:line="480" w:lineRule="auto"/>
        <w:rPr>
          <w:color w:val="auto"/>
        </w:rPr>
      </w:pPr>
      <w:r w:rsidRPr="0060633C">
        <w:rPr>
          <w:color w:val="auto"/>
        </w:rPr>
        <w:t>Randomly replacing an instruction with another</w:t>
      </w:r>
      <w:r w:rsidR="009A6717" w:rsidRPr="0060633C">
        <w:rPr>
          <w:color w:val="auto"/>
        </w:rPr>
        <w:t>,</w:t>
      </w:r>
      <w:r w:rsidRPr="0060633C">
        <w:rPr>
          <w:color w:val="auto"/>
        </w:rPr>
        <w:t xml:space="preserve"> that takes in the same number of inputs </w:t>
      </w:r>
    </w:p>
    <w:p w:rsidR="0029666E" w:rsidRPr="0060633C" w:rsidRDefault="0029666E" w:rsidP="005B1AA4">
      <w:pPr>
        <w:pStyle w:val="ListParagraph"/>
        <w:numPr>
          <w:ilvl w:val="0"/>
          <w:numId w:val="26"/>
        </w:numPr>
        <w:spacing w:after="0" w:line="480" w:lineRule="auto"/>
        <w:rPr>
          <w:color w:val="auto"/>
        </w:rPr>
      </w:pPr>
      <w:r w:rsidRPr="0060633C">
        <w:rPr>
          <w:color w:val="auto"/>
        </w:rPr>
        <w:t>Randomly replacing a constant with another of the same type</w:t>
      </w:r>
    </w:p>
    <w:p w:rsidR="002126B2" w:rsidRPr="0060633C" w:rsidRDefault="0029666E" w:rsidP="005B1AA4">
      <w:pPr>
        <w:pStyle w:val="ListParagraph"/>
        <w:numPr>
          <w:ilvl w:val="0"/>
          <w:numId w:val="26"/>
        </w:numPr>
        <w:spacing w:after="0" w:line="480" w:lineRule="auto"/>
        <w:rPr>
          <w:color w:val="auto"/>
        </w:rPr>
      </w:pPr>
      <w:r w:rsidRPr="0060633C">
        <w:rPr>
          <w:color w:val="auto"/>
        </w:rPr>
        <w:t>Randomly replacing a register with another registe</w:t>
      </w:r>
      <w:r w:rsidR="002126B2" w:rsidRPr="0060633C">
        <w:rPr>
          <w:color w:val="auto"/>
        </w:rPr>
        <w:t>r</w:t>
      </w:r>
    </w:p>
    <w:p w:rsidR="002126B2" w:rsidRPr="0060633C" w:rsidRDefault="00333513" w:rsidP="005B1AA4">
      <w:pPr>
        <w:spacing w:after="0" w:line="480" w:lineRule="auto"/>
        <w:rPr>
          <w:color w:val="auto"/>
        </w:rPr>
      </w:pPr>
      <w:r w:rsidRPr="0060633C">
        <w:rPr>
          <w:color w:val="auto"/>
        </w:rPr>
        <w:t xml:space="preserve">If </w:t>
      </w:r>
      <w:r w:rsidR="00F84BC6" w:rsidRPr="0060633C">
        <w:rPr>
          <w:color w:val="auto"/>
        </w:rPr>
        <w:t xml:space="preserve">we use </w:t>
      </w:r>
      <w:r w:rsidRPr="0060633C">
        <w:rPr>
          <w:color w:val="auto"/>
        </w:rPr>
        <w:t>only one genetic operator</w:t>
      </w:r>
      <w:r w:rsidR="00620E9F" w:rsidRPr="0060633C">
        <w:rPr>
          <w:color w:val="auto"/>
        </w:rPr>
        <w:t>,</w:t>
      </w:r>
      <w:r w:rsidRPr="0060633C">
        <w:rPr>
          <w:color w:val="auto"/>
        </w:rPr>
        <w:t xml:space="preserve"> then it is likely that the variation </w:t>
      </w:r>
      <w:r w:rsidR="00E35A57" w:rsidRPr="0060633C">
        <w:rPr>
          <w:color w:val="auto"/>
        </w:rPr>
        <w:t>w</w:t>
      </w:r>
      <w:r w:rsidR="009A6717" w:rsidRPr="0060633C">
        <w:rPr>
          <w:color w:val="auto"/>
        </w:rPr>
        <w:t>ill no</w:t>
      </w:r>
      <w:r w:rsidR="00E35A57" w:rsidRPr="0060633C">
        <w:rPr>
          <w:color w:val="auto"/>
        </w:rPr>
        <w:t>t</w:t>
      </w:r>
      <w:r w:rsidRPr="0060633C">
        <w:rPr>
          <w:color w:val="auto"/>
        </w:rPr>
        <w:t xml:space="preserve"> be </w:t>
      </w:r>
      <w:r w:rsidR="00E35A57" w:rsidRPr="0060633C">
        <w:rPr>
          <w:color w:val="auto"/>
        </w:rPr>
        <w:t>high</w:t>
      </w:r>
      <w:r w:rsidR="00F84BC6" w:rsidRPr="0060633C">
        <w:rPr>
          <w:color w:val="auto"/>
        </w:rPr>
        <w:t>.</w:t>
      </w:r>
      <w:r w:rsidRPr="0060633C">
        <w:rPr>
          <w:color w:val="auto"/>
        </w:rPr>
        <w:t xml:space="preserve"> </w:t>
      </w:r>
      <w:r w:rsidR="00F84BC6" w:rsidRPr="0060633C">
        <w:rPr>
          <w:color w:val="auto"/>
        </w:rPr>
        <w:t>T</w:t>
      </w:r>
      <w:r w:rsidRPr="0060633C">
        <w:rPr>
          <w:color w:val="auto"/>
        </w:rPr>
        <w:t xml:space="preserve">he evolution </w:t>
      </w:r>
      <w:r w:rsidR="00620E9F" w:rsidRPr="0060633C">
        <w:rPr>
          <w:color w:val="auto"/>
        </w:rPr>
        <w:t xml:space="preserve">will progress more precisely with smaller changes throughout each iteration and would be more </w:t>
      </w:r>
      <w:r w:rsidR="00E35A57" w:rsidRPr="0060633C">
        <w:rPr>
          <w:color w:val="auto"/>
        </w:rPr>
        <w:t>exploitative.</w:t>
      </w:r>
      <w:r w:rsidRPr="0060633C">
        <w:rPr>
          <w:color w:val="auto"/>
        </w:rPr>
        <w:t xml:space="preserve"> However, if</w:t>
      </w:r>
      <w:r w:rsidR="009A6717" w:rsidRPr="0060633C">
        <w:rPr>
          <w:color w:val="auto"/>
        </w:rPr>
        <w:t xml:space="preserve"> we use</w:t>
      </w:r>
      <w:r w:rsidRPr="0060633C">
        <w:rPr>
          <w:color w:val="auto"/>
        </w:rPr>
        <w:t xml:space="preserve"> multiple</w:t>
      </w:r>
      <w:r w:rsidR="00620E9F" w:rsidRPr="0060633C">
        <w:rPr>
          <w:color w:val="auto"/>
        </w:rPr>
        <w:t xml:space="preserve"> genetic operators at once</w:t>
      </w:r>
      <w:r w:rsidR="009A6717" w:rsidRPr="0060633C">
        <w:rPr>
          <w:color w:val="auto"/>
        </w:rPr>
        <w:t>,</w:t>
      </w:r>
      <w:r w:rsidR="00620E9F" w:rsidRPr="0060633C">
        <w:rPr>
          <w:color w:val="auto"/>
        </w:rPr>
        <w:t xml:space="preserve"> then it will make much </w:t>
      </w:r>
      <w:r w:rsidR="009A6717" w:rsidRPr="0060633C">
        <w:rPr>
          <w:color w:val="auto"/>
        </w:rPr>
        <w:t>more significant</w:t>
      </w:r>
      <w:r w:rsidR="00620E9F" w:rsidRPr="0060633C">
        <w:rPr>
          <w:color w:val="auto"/>
        </w:rPr>
        <w:t xml:space="preserve"> changes between generations </w:t>
      </w:r>
      <w:r w:rsidR="00E35A57" w:rsidRPr="0060633C">
        <w:rPr>
          <w:color w:val="auto"/>
        </w:rPr>
        <w:t xml:space="preserve">and is more </w:t>
      </w:r>
      <w:r w:rsidR="007654F4" w:rsidRPr="0060633C">
        <w:rPr>
          <w:color w:val="auto"/>
        </w:rPr>
        <w:t>explorative</w:t>
      </w:r>
      <w:r w:rsidR="00E35A57" w:rsidRPr="0060633C">
        <w:rPr>
          <w:color w:val="auto"/>
        </w:rPr>
        <w:t>. Usually</w:t>
      </w:r>
      <w:r w:rsidR="009A6717" w:rsidRPr="0060633C">
        <w:rPr>
          <w:color w:val="auto"/>
        </w:rPr>
        <w:t>,</w:t>
      </w:r>
      <w:r w:rsidR="00E35A57" w:rsidRPr="0060633C">
        <w:rPr>
          <w:color w:val="auto"/>
        </w:rPr>
        <w:t xml:space="preserve"> micro </w:t>
      </w:r>
      <w:r w:rsidR="00E35A57" w:rsidRPr="0060633C">
        <w:rPr>
          <w:color w:val="auto"/>
        </w:rPr>
        <w:lastRenderedPageBreak/>
        <w:t>mutations and macro mutations are both used each iteration</w:t>
      </w:r>
      <w:r w:rsidR="009A6717" w:rsidRPr="0060633C">
        <w:rPr>
          <w:color w:val="auto"/>
        </w:rPr>
        <w:t>;</w:t>
      </w:r>
      <w:r w:rsidR="00E35A57" w:rsidRPr="0060633C">
        <w:rPr>
          <w:color w:val="auto"/>
        </w:rPr>
        <w:t xml:space="preserve"> an example of this would be Crossover and Mutation as explained above</w:t>
      </w:r>
      <w:r w:rsidR="007654F4" w:rsidRPr="0060633C">
        <w:rPr>
          <w:color w:val="auto"/>
        </w:rPr>
        <w:t>.</w:t>
      </w:r>
      <w:r w:rsidR="009A587B" w:rsidRPr="0060633C">
        <w:rPr>
          <w:color w:val="auto"/>
        </w:rPr>
        <w:t xml:space="preserve"> [7]</w:t>
      </w:r>
    </w:p>
    <w:p w:rsidR="009116E4" w:rsidRDefault="009116E4" w:rsidP="005B1AA4">
      <w:pPr>
        <w:pStyle w:val="Heading4"/>
        <w:spacing w:line="480" w:lineRule="auto"/>
      </w:pPr>
      <w:r>
        <w:t>Tree- Style representation</w:t>
      </w:r>
    </w:p>
    <w:p w:rsidR="009116E4" w:rsidRPr="0060633C" w:rsidRDefault="00164CA6" w:rsidP="005B1AA4">
      <w:pPr>
        <w:spacing w:after="0" w:line="480" w:lineRule="auto"/>
        <w:rPr>
          <w:color w:val="auto"/>
        </w:rPr>
      </w:pPr>
      <w:r w:rsidRPr="0060633C">
        <w:rPr>
          <w:color w:val="auto"/>
        </w:rPr>
        <w:t xml:space="preserve">The first GP as represented through trees and was introduced by JR Koza (1992) [19]. This style represents by a tree of nodes each representing either an instruction or terminal. Each instruction node’s children are eentially the input for the instruction. For example a node may be a ‘+’ instruction and have 2 children of a ‘1’ and ‘2’ , this simple tree would represent “ 1 + 2”. </w:t>
      </w:r>
      <w:r w:rsidR="00F84BC6" w:rsidRPr="0060633C">
        <w:rPr>
          <w:color w:val="auto"/>
        </w:rPr>
        <w:t>We may restrict s</w:t>
      </w:r>
      <w:r w:rsidR="009116E4" w:rsidRPr="0060633C">
        <w:rPr>
          <w:color w:val="auto"/>
        </w:rPr>
        <w:t>ome of the nodes of tree representations to how many children they can have</w:t>
      </w:r>
      <w:r w:rsidR="009A6717" w:rsidRPr="0060633C">
        <w:rPr>
          <w:color w:val="auto"/>
        </w:rPr>
        <w:t>;</w:t>
      </w:r>
      <w:r w:rsidR="009116E4" w:rsidRPr="0060633C">
        <w:rPr>
          <w:color w:val="auto"/>
        </w:rPr>
        <w:t xml:space="preserve"> this is an </w:t>
      </w:r>
      <w:r w:rsidR="009A6717" w:rsidRPr="0060633C">
        <w:rPr>
          <w:color w:val="auto"/>
        </w:rPr>
        <w:t>essential</w:t>
      </w:r>
      <w:r w:rsidR="009116E4" w:rsidRPr="0060633C">
        <w:rPr>
          <w:color w:val="auto"/>
        </w:rPr>
        <w:t xml:space="preserve"> quality for the construction of trees in initiali</w:t>
      </w:r>
      <w:r w:rsidR="009A6717" w:rsidRPr="0060633C">
        <w:rPr>
          <w:color w:val="auto"/>
        </w:rPr>
        <w:t>s</w:t>
      </w:r>
      <w:r w:rsidR="009116E4" w:rsidRPr="0060633C">
        <w:rPr>
          <w:color w:val="auto"/>
        </w:rPr>
        <w:t>ation.</w:t>
      </w:r>
      <w:r w:rsidR="001356FF" w:rsidRPr="0060633C">
        <w:rPr>
          <w:color w:val="auto"/>
        </w:rPr>
        <w:t xml:space="preserve"> [1][2][17][19]</w:t>
      </w:r>
    </w:p>
    <w:p w:rsidR="009116E4" w:rsidRDefault="009116E4" w:rsidP="005B1AA4">
      <w:pPr>
        <w:pStyle w:val="Heading5"/>
        <w:spacing w:line="480" w:lineRule="auto"/>
      </w:pPr>
      <w:r>
        <w:t>Initiali</w:t>
      </w:r>
      <w:r w:rsidR="009A6717">
        <w:t>s</w:t>
      </w:r>
      <w:r>
        <w:t>ation</w:t>
      </w:r>
    </w:p>
    <w:p w:rsidR="009116E4" w:rsidRPr="0060633C" w:rsidRDefault="009116E4" w:rsidP="005B1AA4">
      <w:pPr>
        <w:spacing w:after="0" w:line="480" w:lineRule="auto"/>
        <w:rPr>
          <w:color w:val="auto"/>
        </w:rPr>
      </w:pPr>
      <w:r w:rsidRPr="0060633C">
        <w:rPr>
          <w:color w:val="auto"/>
        </w:rPr>
        <w:t>To produce a tree: the GP selects iteratively from a function set. In this function set</w:t>
      </w:r>
      <w:r w:rsidR="009A6717" w:rsidRPr="0060633C">
        <w:rPr>
          <w:color w:val="auto"/>
        </w:rPr>
        <w:t>,</w:t>
      </w:r>
      <w:r w:rsidRPr="0060633C">
        <w:rPr>
          <w:color w:val="auto"/>
        </w:rPr>
        <w:t xml:space="preserve"> each member has a set arity. Nodes with zero arity are leaf nodes</w:t>
      </w:r>
      <w:r w:rsidR="009A6717" w:rsidRPr="0060633C">
        <w:rPr>
          <w:color w:val="auto"/>
        </w:rPr>
        <w:t>,</w:t>
      </w:r>
      <w:r w:rsidRPr="0060633C">
        <w:rPr>
          <w:color w:val="auto"/>
        </w:rPr>
        <w:t xml:space="preserve"> and nodes with greater than or equal to one arity are either a branch node or the root node. In order to build a valid tree</w:t>
      </w:r>
      <w:r w:rsidR="009A6717" w:rsidRPr="0060633C">
        <w:rPr>
          <w:color w:val="auto"/>
        </w:rPr>
        <w:t>,</w:t>
      </w:r>
      <w:r w:rsidRPr="0060633C">
        <w:rPr>
          <w:color w:val="auto"/>
        </w:rPr>
        <w:t xml:space="preserve"> </w:t>
      </w:r>
      <w:r w:rsidR="00F84BC6" w:rsidRPr="0060633C">
        <w:rPr>
          <w:color w:val="auto"/>
        </w:rPr>
        <w:t xml:space="preserve">we must follow </w:t>
      </w:r>
      <w:r w:rsidRPr="0060633C">
        <w:rPr>
          <w:color w:val="auto"/>
        </w:rPr>
        <w:t xml:space="preserve">these rules. </w:t>
      </w:r>
      <w:r w:rsidR="001356FF" w:rsidRPr="0060633C">
        <w:rPr>
          <w:color w:val="auto"/>
        </w:rPr>
        <w:t>[1][2]</w:t>
      </w:r>
    </w:p>
    <w:p w:rsidR="009116E4" w:rsidRPr="0060633C" w:rsidRDefault="009116E4" w:rsidP="005B1AA4">
      <w:pPr>
        <w:spacing w:after="0" w:line="480" w:lineRule="auto"/>
        <w:rPr>
          <w:color w:val="auto"/>
        </w:rPr>
      </w:pPr>
      <w:r w:rsidRPr="0060633C">
        <w:rPr>
          <w:color w:val="auto"/>
        </w:rPr>
        <w:t>One co</w:t>
      </w:r>
      <w:r w:rsidR="009A6717" w:rsidRPr="0060633C">
        <w:rPr>
          <w:color w:val="auto"/>
        </w:rPr>
        <w:t>nventional</w:t>
      </w:r>
      <w:r w:rsidRPr="0060633C">
        <w:rPr>
          <w:color w:val="auto"/>
        </w:rPr>
        <w:t xml:space="preserve"> algorithm for initiali</w:t>
      </w:r>
      <w:r w:rsidR="009A6717" w:rsidRPr="0060633C">
        <w:rPr>
          <w:color w:val="auto"/>
        </w:rPr>
        <w:t>s</w:t>
      </w:r>
      <w:r w:rsidRPr="0060633C">
        <w:rPr>
          <w:color w:val="auto"/>
        </w:rPr>
        <w:t xml:space="preserve">ation is the Grow algorithm. In the </w:t>
      </w:r>
      <w:r w:rsidR="00F84BC6" w:rsidRPr="0060633C">
        <w:rPr>
          <w:color w:val="auto"/>
        </w:rPr>
        <w:t>“G</w:t>
      </w:r>
      <w:r w:rsidRPr="0060633C">
        <w:rPr>
          <w:color w:val="auto"/>
        </w:rPr>
        <w:t>row</w:t>
      </w:r>
      <w:r w:rsidR="00F84BC6" w:rsidRPr="0060633C">
        <w:rPr>
          <w:color w:val="auto"/>
        </w:rPr>
        <w:t>”</w:t>
      </w:r>
      <w:r w:rsidRPr="0060633C">
        <w:rPr>
          <w:color w:val="auto"/>
        </w:rPr>
        <w:t xml:space="preserve"> algorithm</w:t>
      </w:r>
      <w:r w:rsidR="00F84BC6" w:rsidRPr="0060633C">
        <w:rPr>
          <w:color w:val="auto"/>
        </w:rPr>
        <w:t xml:space="preserve">, we build </w:t>
      </w:r>
      <w:r w:rsidRPr="0060633C">
        <w:rPr>
          <w:color w:val="auto"/>
        </w:rPr>
        <w:t>a tree is from the function set in a depth-first manner up to a maximum depth. Another algorithm “Full” is very similar to “Grow” except the only difference is “Full” forces the tree to be maximum depth whereas “Grow” does</w:t>
      </w:r>
      <w:r w:rsidR="009A6717" w:rsidRPr="0060633C">
        <w:rPr>
          <w:color w:val="auto"/>
        </w:rPr>
        <w:t xml:space="preserve"> no</w:t>
      </w:r>
      <w:r w:rsidRPr="0060633C">
        <w:rPr>
          <w:color w:val="auto"/>
        </w:rPr>
        <w:t>t.</w:t>
      </w:r>
      <w:r w:rsidR="00703223" w:rsidRPr="0060633C">
        <w:rPr>
          <w:color w:val="auto"/>
        </w:rPr>
        <w:t xml:space="preserve"> [1][2][19]</w:t>
      </w:r>
    </w:p>
    <w:p w:rsidR="009116E4" w:rsidRPr="0060633C" w:rsidRDefault="009116E4" w:rsidP="005B1AA4">
      <w:pPr>
        <w:spacing w:after="0" w:line="480" w:lineRule="auto"/>
        <w:rPr>
          <w:color w:val="auto"/>
        </w:rPr>
      </w:pPr>
      <w:r w:rsidRPr="0060633C">
        <w:rPr>
          <w:color w:val="auto"/>
        </w:rPr>
        <w:t xml:space="preserve">An algorithm that strikes a balance between “Full” and “Grow” is “Ramped half-and-half”. “Ramped half-and-half” gives a 50% chance to “Full” and “Grow” and usually randomly selects depth from 2 to 6. </w:t>
      </w:r>
      <w:r w:rsidR="00703223" w:rsidRPr="0060633C">
        <w:rPr>
          <w:color w:val="auto"/>
        </w:rPr>
        <w:t>[1][2][19]</w:t>
      </w:r>
    </w:p>
    <w:p w:rsidR="009116E4" w:rsidRDefault="009116E4" w:rsidP="005B1AA4">
      <w:pPr>
        <w:pStyle w:val="Heading6"/>
        <w:spacing w:line="480" w:lineRule="auto"/>
      </w:pPr>
      <w:r>
        <w:lastRenderedPageBreak/>
        <w:t>Ephemeral Random Constants</w:t>
      </w:r>
    </w:p>
    <w:p w:rsidR="009116E4" w:rsidRPr="0060633C" w:rsidRDefault="009116E4" w:rsidP="005B1AA4">
      <w:pPr>
        <w:spacing w:after="0" w:line="480" w:lineRule="auto"/>
        <w:rPr>
          <w:color w:val="auto"/>
        </w:rPr>
      </w:pPr>
      <w:r w:rsidRPr="0060633C">
        <w:rPr>
          <w:color w:val="auto"/>
        </w:rPr>
        <w:t>Sometimes we need several random constants added to the tree. Function sets do not have to be of a fixed size</w:t>
      </w:r>
      <w:r w:rsidR="009A6717" w:rsidRPr="0060633C">
        <w:rPr>
          <w:color w:val="auto"/>
        </w:rPr>
        <w:t>;</w:t>
      </w:r>
      <w:r w:rsidRPr="0060633C">
        <w:rPr>
          <w:color w:val="auto"/>
        </w:rPr>
        <w:t xml:space="preserve"> sometimes</w:t>
      </w:r>
      <w:r w:rsidR="009A6717" w:rsidRPr="0060633C">
        <w:rPr>
          <w:color w:val="auto"/>
        </w:rPr>
        <w:t>,</w:t>
      </w:r>
      <w:r w:rsidRPr="0060633C">
        <w:rPr>
          <w:color w:val="auto"/>
        </w:rPr>
        <w:t xml:space="preserve"> we can include a </w:t>
      </w:r>
      <w:r w:rsidR="009A6717" w:rsidRPr="0060633C">
        <w:rPr>
          <w:color w:val="auto"/>
        </w:rPr>
        <w:t>particular</w:t>
      </w:r>
      <w:r w:rsidRPr="0060633C">
        <w:rPr>
          <w:color w:val="auto"/>
        </w:rPr>
        <w:t xml:space="preserve"> node called the Ephemeral Random Constant (ERC). When </w:t>
      </w:r>
      <w:r w:rsidR="00F84BC6" w:rsidRPr="0060633C">
        <w:rPr>
          <w:color w:val="auto"/>
        </w:rPr>
        <w:t xml:space="preserve">we pick </w:t>
      </w:r>
      <w:r w:rsidRPr="0060633C">
        <w:rPr>
          <w:color w:val="auto"/>
        </w:rPr>
        <w:t>an ERC</w:t>
      </w:r>
      <w:r w:rsidR="009A6717" w:rsidRPr="0060633C">
        <w:rPr>
          <w:color w:val="auto"/>
        </w:rPr>
        <w:t>,</w:t>
      </w:r>
      <w:r w:rsidRPr="0060633C">
        <w:rPr>
          <w:color w:val="auto"/>
        </w:rPr>
        <w:t xml:space="preserve"> i</w:t>
      </w:r>
      <w:r w:rsidR="00F84BC6" w:rsidRPr="0060633C">
        <w:rPr>
          <w:color w:val="auto"/>
        </w:rPr>
        <w:t>t</w:t>
      </w:r>
      <w:r w:rsidRPr="0060633C">
        <w:rPr>
          <w:color w:val="auto"/>
        </w:rPr>
        <w:t xml:space="preserve"> </w:t>
      </w:r>
      <w:r w:rsidR="00F84BC6" w:rsidRPr="0060633C">
        <w:rPr>
          <w:color w:val="auto"/>
        </w:rPr>
        <w:t xml:space="preserve">transforms into </w:t>
      </w:r>
      <w:r w:rsidRPr="0060633C">
        <w:rPr>
          <w:color w:val="auto"/>
        </w:rPr>
        <w:t xml:space="preserve">a randomly generated constant of our choosing. Once this has happened the value of the ERC can not be changed except through </w:t>
      </w:r>
      <w:r w:rsidR="009A6717" w:rsidRPr="0060633C">
        <w:rPr>
          <w:color w:val="auto"/>
        </w:rPr>
        <w:t>unique</w:t>
      </w:r>
      <w:r w:rsidRPr="0060633C">
        <w:rPr>
          <w:color w:val="auto"/>
        </w:rPr>
        <w:t xml:space="preserve"> mutator methods.</w:t>
      </w:r>
      <w:r w:rsidR="00703223" w:rsidRPr="0060633C">
        <w:rPr>
          <w:color w:val="auto"/>
        </w:rPr>
        <w:t xml:space="preserve"> [1][2][19]</w:t>
      </w:r>
    </w:p>
    <w:p w:rsidR="009116E4" w:rsidRPr="0060633C" w:rsidRDefault="009116E4" w:rsidP="005B1AA4">
      <w:pPr>
        <w:spacing w:after="0" w:line="480" w:lineRule="auto"/>
        <w:rPr>
          <w:color w:val="auto"/>
        </w:rPr>
      </w:pPr>
    </w:p>
    <w:p w:rsidR="009116E4" w:rsidRDefault="009116E4" w:rsidP="005B1AA4">
      <w:pPr>
        <w:pStyle w:val="Heading5"/>
        <w:spacing w:line="480" w:lineRule="auto"/>
      </w:pPr>
      <w:r>
        <w:t>Crossover</w:t>
      </w:r>
    </w:p>
    <w:p w:rsidR="00164D9E" w:rsidRPr="0060633C" w:rsidRDefault="009116E4" w:rsidP="005B1AA4">
      <w:pPr>
        <w:spacing w:after="0" w:line="480" w:lineRule="auto"/>
        <w:rPr>
          <w:color w:val="auto"/>
        </w:rPr>
      </w:pPr>
      <w:r w:rsidRPr="0060633C">
        <w:rPr>
          <w:color w:val="auto"/>
        </w:rPr>
        <w:t xml:space="preserve">In </w:t>
      </w:r>
      <w:r w:rsidR="00164D9E" w:rsidRPr="0060633C">
        <w:rPr>
          <w:color w:val="auto"/>
        </w:rPr>
        <w:t xml:space="preserve">Tree-style </w:t>
      </w:r>
      <w:r w:rsidRPr="0060633C">
        <w:rPr>
          <w:color w:val="auto"/>
        </w:rPr>
        <w:t>GP,</w:t>
      </w:r>
      <w:r w:rsidR="00164D9E" w:rsidRPr="0060633C">
        <w:rPr>
          <w:color w:val="auto"/>
        </w:rPr>
        <w:t>Crossover is done by swapping subtrees between two parents.</w:t>
      </w:r>
    </w:p>
    <w:p w:rsidR="009116E4" w:rsidRPr="0060633C" w:rsidRDefault="009F2172" w:rsidP="005B1AA4">
      <w:pPr>
        <w:spacing w:after="0" w:line="480" w:lineRule="auto"/>
        <w:rPr>
          <w:color w:val="auto"/>
        </w:rPr>
      </w:pPr>
      <w:r w:rsidRPr="0060633C">
        <w:rPr>
          <w:color w:val="auto"/>
        </w:rPr>
        <w:t>One of the</w:t>
      </w:r>
      <w:r w:rsidR="009116E4" w:rsidRPr="0060633C">
        <w:rPr>
          <w:color w:val="auto"/>
        </w:rPr>
        <w:t xml:space="preserve"> most basic ways of doing </w:t>
      </w:r>
      <w:r w:rsidR="00164D9E" w:rsidRPr="0060633C">
        <w:rPr>
          <w:color w:val="auto"/>
        </w:rPr>
        <w:t xml:space="preserve">this </w:t>
      </w:r>
      <w:r w:rsidRPr="0060633C">
        <w:rPr>
          <w:color w:val="auto"/>
        </w:rPr>
        <w:t>crossover is One-Point Crossover</w:t>
      </w:r>
      <w:r w:rsidR="009C1138" w:rsidRPr="0060633C">
        <w:rPr>
          <w:color w:val="auto"/>
        </w:rPr>
        <w:t xml:space="preserve"> [1][2]</w:t>
      </w:r>
      <w:r w:rsidR="00B7371F" w:rsidRPr="0060633C">
        <w:rPr>
          <w:color w:val="auto"/>
        </w:rPr>
        <w:t xml:space="preserve">[ </w:t>
      </w:r>
      <w:r w:rsidRPr="0060633C">
        <w:rPr>
          <w:color w:val="auto"/>
        </w:rPr>
        <w:t>20]</w:t>
      </w:r>
      <w:r w:rsidR="009116E4" w:rsidRPr="0060633C">
        <w:rPr>
          <w:color w:val="auto"/>
        </w:rPr>
        <w:t>:</w:t>
      </w:r>
    </w:p>
    <w:p w:rsidR="009116E4" w:rsidRPr="0060633C" w:rsidRDefault="009116E4" w:rsidP="005B1AA4">
      <w:pPr>
        <w:pStyle w:val="Heading6"/>
        <w:spacing w:line="480" w:lineRule="auto"/>
        <w:rPr>
          <w:color w:val="auto"/>
        </w:rPr>
      </w:pPr>
      <w:r w:rsidRPr="0060633C">
        <w:rPr>
          <w:color w:val="auto"/>
        </w:rPr>
        <w:t>One-Point Crossover</w:t>
      </w:r>
    </w:p>
    <w:p w:rsidR="009116E4" w:rsidRPr="0060633C" w:rsidRDefault="009116E4" w:rsidP="005B1AA4">
      <w:pPr>
        <w:spacing w:after="0" w:line="480" w:lineRule="auto"/>
        <w:rPr>
          <w:color w:val="auto"/>
        </w:rPr>
      </w:pPr>
      <w:r w:rsidRPr="0060633C">
        <w:rPr>
          <w:color w:val="auto"/>
        </w:rPr>
        <w:t>“One-Point Crossover” as pr</w:t>
      </w:r>
      <w:r w:rsidR="009F2172" w:rsidRPr="0060633C">
        <w:rPr>
          <w:color w:val="auto"/>
        </w:rPr>
        <w:t>oposed by Poli and Langdon (1998</w:t>
      </w:r>
      <w:r w:rsidRPr="0060633C">
        <w:rPr>
          <w:color w:val="auto"/>
        </w:rPr>
        <w:t>)</w:t>
      </w:r>
      <w:r w:rsidR="009F2172" w:rsidRPr="0060633C">
        <w:rPr>
          <w:color w:val="auto"/>
        </w:rPr>
        <w:t>[20]</w:t>
      </w:r>
      <w:r w:rsidRPr="0060633C">
        <w:rPr>
          <w:color w:val="auto"/>
        </w:rPr>
        <w:t xml:space="preserve"> works similarly to Standard crossover in that it picks one point and swaps the corresponding subtrees. It is </w:t>
      </w:r>
      <w:r w:rsidR="009A6717" w:rsidRPr="0060633C">
        <w:rPr>
          <w:color w:val="auto"/>
        </w:rPr>
        <w:t>typic</w:t>
      </w:r>
      <w:r w:rsidRPr="0060633C">
        <w:rPr>
          <w:color w:val="auto"/>
        </w:rPr>
        <w:t>ally done in two stages to account for diversity between trees.</w:t>
      </w:r>
    </w:p>
    <w:p w:rsidR="009116E4" w:rsidRPr="0060633C" w:rsidRDefault="009116E4" w:rsidP="005B1AA4">
      <w:pPr>
        <w:pStyle w:val="ListParagraph"/>
        <w:numPr>
          <w:ilvl w:val="0"/>
          <w:numId w:val="24"/>
        </w:numPr>
        <w:spacing w:after="0" w:line="480" w:lineRule="auto"/>
        <w:rPr>
          <w:color w:val="auto"/>
        </w:rPr>
      </w:pPr>
      <w:r w:rsidRPr="0060633C">
        <w:rPr>
          <w:color w:val="auto"/>
        </w:rPr>
        <w:t>Traverse both parent trees to find nodes of same arity along a path which also has the same arity (</w:t>
      </w:r>
      <w:r w:rsidR="009A6717" w:rsidRPr="0060633C">
        <w:rPr>
          <w:color w:val="auto"/>
        </w:rPr>
        <w:t>main</w:t>
      </w:r>
      <w:r w:rsidRPr="0060633C">
        <w:rPr>
          <w:color w:val="auto"/>
        </w:rPr>
        <w:t>ly looking for parts in the parents which have the same shape)</w:t>
      </w:r>
    </w:p>
    <w:p w:rsidR="009116E4" w:rsidRPr="0060633C" w:rsidRDefault="009116E4" w:rsidP="005B1AA4">
      <w:pPr>
        <w:pStyle w:val="ListParagraph"/>
        <w:numPr>
          <w:ilvl w:val="0"/>
          <w:numId w:val="24"/>
        </w:numPr>
        <w:spacing w:after="0" w:line="480" w:lineRule="auto"/>
        <w:rPr>
          <w:color w:val="auto"/>
        </w:rPr>
      </w:pPr>
      <w:r w:rsidRPr="0060633C">
        <w:rPr>
          <w:color w:val="auto"/>
        </w:rPr>
        <w:t>Select one random link with uniform probability along this path and swap the subtree after it.</w:t>
      </w:r>
    </w:p>
    <w:p w:rsidR="009116E4" w:rsidRPr="0060633C" w:rsidRDefault="009116E4" w:rsidP="005B1AA4">
      <w:pPr>
        <w:spacing w:after="0" w:line="480" w:lineRule="auto"/>
        <w:rPr>
          <w:color w:val="auto"/>
        </w:rPr>
      </w:pPr>
      <w:r w:rsidRPr="0060633C">
        <w:rPr>
          <w:color w:val="auto"/>
        </w:rPr>
        <w:t>On</w:t>
      </w:r>
      <w:r w:rsidR="009A6717" w:rsidRPr="0060633C">
        <w:rPr>
          <w:color w:val="auto"/>
        </w:rPr>
        <w:t>e</w:t>
      </w:r>
      <w:r w:rsidRPr="0060633C">
        <w:rPr>
          <w:color w:val="auto"/>
        </w:rPr>
        <w:t xml:space="preserve"> of the </w:t>
      </w:r>
      <w:r w:rsidR="009A6717" w:rsidRPr="0060633C">
        <w:rPr>
          <w:color w:val="auto"/>
        </w:rPr>
        <w:t>essential</w:t>
      </w:r>
      <w:r w:rsidRPr="0060633C">
        <w:rPr>
          <w:color w:val="auto"/>
        </w:rPr>
        <w:t xml:space="preserve"> properties of the One-Point Crossover method is “it makes the calculations necessary to model the distribution of GP schemata feasible”</w:t>
      </w:r>
      <w:r w:rsidR="008B391A" w:rsidRPr="0060633C">
        <w:rPr>
          <w:color w:val="auto"/>
        </w:rPr>
        <w:t>. Essentially,</w:t>
      </w:r>
      <w:r w:rsidRPr="0060633C">
        <w:rPr>
          <w:color w:val="auto"/>
        </w:rPr>
        <w:t xml:space="preserve"> it is easier to see which area of space is likely to be searched by the next generation.</w:t>
      </w:r>
      <w:r w:rsidR="00B7371F" w:rsidRPr="0060633C">
        <w:rPr>
          <w:color w:val="auto"/>
        </w:rPr>
        <w:t xml:space="preserve"> [1][2][20]</w:t>
      </w:r>
    </w:p>
    <w:p w:rsidR="009116E4" w:rsidRPr="0060633C" w:rsidRDefault="009116E4" w:rsidP="005B1AA4">
      <w:pPr>
        <w:spacing w:after="0" w:line="480" w:lineRule="auto"/>
        <w:rPr>
          <w:color w:val="auto"/>
        </w:rPr>
      </w:pPr>
      <w:r w:rsidRPr="0060633C">
        <w:rPr>
          <w:color w:val="auto"/>
        </w:rPr>
        <w:lastRenderedPageBreak/>
        <w:t xml:space="preserve">It is important to note that without mutation One-Point Crossover converges quite quickly and so to keep this from happening </w:t>
      </w:r>
      <w:r w:rsidR="009A6717" w:rsidRPr="0060633C">
        <w:rPr>
          <w:color w:val="auto"/>
        </w:rPr>
        <w:t>we must</w:t>
      </w:r>
      <w:r w:rsidRPr="0060633C">
        <w:rPr>
          <w:color w:val="auto"/>
        </w:rPr>
        <w:t xml:space="preserve"> mutate.</w:t>
      </w:r>
      <w:r w:rsidR="00BE608D" w:rsidRPr="0060633C">
        <w:rPr>
          <w:color w:val="auto"/>
        </w:rPr>
        <w:t xml:space="preserve"> [1][2][7][18][20]</w:t>
      </w:r>
    </w:p>
    <w:p w:rsidR="009116E4" w:rsidRDefault="009116E4" w:rsidP="005B1AA4">
      <w:pPr>
        <w:pStyle w:val="Heading5"/>
        <w:spacing w:line="480" w:lineRule="auto"/>
      </w:pPr>
      <w:r>
        <w:t>Mutation</w:t>
      </w:r>
    </w:p>
    <w:p w:rsidR="009116E4" w:rsidRPr="0060633C" w:rsidRDefault="003A5BB5" w:rsidP="005B1AA4">
      <w:pPr>
        <w:spacing w:after="0" w:line="480" w:lineRule="auto"/>
        <w:rPr>
          <w:color w:val="auto"/>
        </w:rPr>
      </w:pPr>
      <w:r w:rsidRPr="0060633C">
        <w:rPr>
          <w:color w:val="auto"/>
        </w:rPr>
        <w:t xml:space="preserve">Mutation is done is Tree-style GP by </w:t>
      </w:r>
      <w:r w:rsidR="00A25381" w:rsidRPr="0060633C">
        <w:rPr>
          <w:color w:val="auto"/>
        </w:rPr>
        <w:t xml:space="preserve">selecting one or more nodes to be randomly changed. </w:t>
      </w:r>
      <w:r w:rsidR="009116E4" w:rsidRPr="0060633C">
        <w:rPr>
          <w:color w:val="auto"/>
        </w:rPr>
        <w:t>The two most basic forms of mutation in Tree representation GPs are Subtree mutation and point mutation.</w:t>
      </w:r>
      <w:r w:rsidR="00D24390" w:rsidRPr="0060633C">
        <w:rPr>
          <w:color w:val="auto"/>
        </w:rPr>
        <w:t xml:space="preserve"> </w:t>
      </w:r>
      <w:r w:rsidR="00144F1D" w:rsidRPr="0060633C">
        <w:rPr>
          <w:color w:val="auto"/>
        </w:rPr>
        <w:t>[1][2][18]</w:t>
      </w:r>
    </w:p>
    <w:p w:rsidR="009116E4" w:rsidRDefault="009116E4" w:rsidP="005B1AA4">
      <w:pPr>
        <w:pStyle w:val="Heading6"/>
        <w:spacing w:line="480" w:lineRule="auto"/>
      </w:pPr>
      <w:r>
        <w:t>Sub-Tree Mutation</w:t>
      </w:r>
    </w:p>
    <w:p w:rsidR="009116E4" w:rsidRPr="0060633C" w:rsidRDefault="009116E4" w:rsidP="005B1AA4">
      <w:pPr>
        <w:spacing w:after="0" w:line="480" w:lineRule="auto"/>
        <w:rPr>
          <w:color w:val="auto"/>
        </w:rPr>
      </w:pPr>
      <w:r w:rsidRPr="0060633C">
        <w:rPr>
          <w:color w:val="auto"/>
        </w:rPr>
        <w:t xml:space="preserve">Starts by picking a random mutation point in a given tree. Then swap this node and its subtree with a randomly generated subtree using an algorithm such as Full or Grow. Normally, Grow with </w:t>
      </w:r>
      <w:r w:rsidR="009A6717" w:rsidRPr="0060633C">
        <w:rPr>
          <w:color w:val="auto"/>
        </w:rPr>
        <w:t xml:space="preserve">a </w:t>
      </w:r>
      <w:r w:rsidRPr="0060633C">
        <w:rPr>
          <w:color w:val="auto"/>
        </w:rPr>
        <w:t xml:space="preserve">max depth of 5 is used for the generation of the subtree. </w:t>
      </w:r>
      <w:r w:rsidR="003B6535" w:rsidRPr="0060633C">
        <w:rPr>
          <w:color w:val="auto"/>
        </w:rPr>
        <w:t>Sub-Tree Mutation</w:t>
      </w:r>
      <w:r w:rsidRPr="0060633C">
        <w:rPr>
          <w:color w:val="auto"/>
        </w:rPr>
        <w:t xml:space="preserve"> suffers from a similar problem as standard crossover as mostly leaf nodes are picked and so not much is changed. To remedy this, we do the same as before: we pick branch nodes 90% of the time and leaf node 10% of the time. </w:t>
      </w:r>
      <w:r w:rsidR="005556B8" w:rsidRPr="0060633C">
        <w:rPr>
          <w:color w:val="auto"/>
        </w:rPr>
        <w:t>[1][2]</w:t>
      </w:r>
    </w:p>
    <w:p w:rsidR="009116E4" w:rsidRDefault="009116E4" w:rsidP="005B1AA4">
      <w:pPr>
        <w:pStyle w:val="Heading6"/>
        <w:spacing w:line="480" w:lineRule="auto"/>
      </w:pPr>
      <w:r>
        <w:t>Point Mutation</w:t>
      </w:r>
    </w:p>
    <w:p w:rsidR="009116E4" w:rsidRPr="0060633C" w:rsidRDefault="008B391A" w:rsidP="005B1AA4">
      <w:pPr>
        <w:spacing w:after="0" w:line="480" w:lineRule="auto"/>
        <w:rPr>
          <w:color w:val="auto"/>
        </w:rPr>
      </w:pPr>
      <w:r w:rsidRPr="0060633C">
        <w:rPr>
          <w:color w:val="auto"/>
        </w:rPr>
        <w:t>We chose a</w:t>
      </w:r>
      <w:r w:rsidR="009116E4" w:rsidRPr="0060633C">
        <w:rPr>
          <w:color w:val="auto"/>
        </w:rPr>
        <w:t xml:space="preserve"> random mutation point in the Tree. Take the value of this node</w:t>
      </w:r>
      <w:r w:rsidR="005D4021" w:rsidRPr="0060633C">
        <w:rPr>
          <w:color w:val="auto"/>
        </w:rPr>
        <w:t xml:space="preserve">. If it is a branch node, </w:t>
      </w:r>
      <w:r w:rsidR="009116E4" w:rsidRPr="0060633C">
        <w:rPr>
          <w:color w:val="auto"/>
        </w:rPr>
        <w:t>replace it with a value from the function set</w:t>
      </w:r>
      <w:r w:rsidR="005D4021" w:rsidRPr="0060633C">
        <w:rPr>
          <w:color w:val="auto"/>
        </w:rPr>
        <w:t xml:space="preserve"> that has the same arity.</w:t>
      </w:r>
      <w:r w:rsidR="009116E4" w:rsidRPr="0060633C">
        <w:rPr>
          <w:color w:val="auto"/>
        </w:rPr>
        <w:t xml:space="preserve"> </w:t>
      </w:r>
      <w:r w:rsidR="00C060FB" w:rsidRPr="0060633C">
        <w:rPr>
          <w:color w:val="auto"/>
        </w:rPr>
        <w:t>I</w:t>
      </w:r>
      <w:r w:rsidR="009116E4" w:rsidRPr="0060633C">
        <w:rPr>
          <w:color w:val="auto"/>
        </w:rPr>
        <w:t>f it is a</w:t>
      </w:r>
      <w:r w:rsidR="005D4021" w:rsidRPr="0060633C">
        <w:rPr>
          <w:color w:val="auto"/>
        </w:rPr>
        <w:t xml:space="preserve"> leaf node, replace it with a value</w:t>
      </w:r>
      <w:r w:rsidR="009116E4" w:rsidRPr="0060633C">
        <w:rPr>
          <w:color w:val="auto"/>
        </w:rPr>
        <w:t xml:space="preserve"> from the terminal</w:t>
      </w:r>
      <w:r w:rsidR="005D4021" w:rsidRPr="0060633C">
        <w:rPr>
          <w:color w:val="auto"/>
        </w:rPr>
        <w:t xml:space="preserve"> set. For example,</w:t>
      </w:r>
      <w:r w:rsidR="009116E4" w:rsidRPr="0060633C">
        <w:rPr>
          <w:color w:val="auto"/>
        </w:rPr>
        <w:t xml:space="preserve"> a “+” operation could be replaced with a “*” operation as they both have an arity of two or a “1” could be replaced with a “2” as they both have zero arity (e.g</w:t>
      </w:r>
      <w:r w:rsidR="009A6717" w:rsidRPr="0060633C">
        <w:rPr>
          <w:color w:val="auto"/>
        </w:rPr>
        <w:t>.</w:t>
      </w:r>
      <w:r w:rsidR="009116E4" w:rsidRPr="0060633C">
        <w:rPr>
          <w:color w:val="auto"/>
        </w:rPr>
        <w:t xml:space="preserve"> are leaf nodes). If no function matches the arity of a selected node</w:t>
      </w:r>
      <w:r w:rsidR="009A6717" w:rsidRPr="0060633C">
        <w:rPr>
          <w:color w:val="auto"/>
        </w:rPr>
        <w:t>,</w:t>
      </w:r>
      <w:r w:rsidR="009116E4" w:rsidRPr="0060633C">
        <w:rPr>
          <w:color w:val="auto"/>
        </w:rPr>
        <w:t xml:space="preserve"> then nothing happens. Subtree mutation affects one tree</w:t>
      </w:r>
      <w:r w:rsidR="00DA5491" w:rsidRPr="0060633C">
        <w:rPr>
          <w:color w:val="auto"/>
        </w:rPr>
        <w:t>,</w:t>
      </w:r>
      <w:r w:rsidR="009116E4" w:rsidRPr="0060633C">
        <w:rPr>
          <w:color w:val="auto"/>
        </w:rPr>
        <w:t xml:space="preserve"> whereas point mutation is on a per</w:t>
      </w:r>
      <w:r w:rsidR="009A6717" w:rsidRPr="0060633C">
        <w:rPr>
          <w:color w:val="auto"/>
        </w:rPr>
        <w:t>-</w:t>
      </w:r>
      <w:r w:rsidR="009116E4" w:rsidRPr="0060633C">
        <w:rPr>
          <w:color w:val="auto"/>
        </w:rPr>
        <w:t>node basis.</w:t>
      </w:r>
      <w:r w:rsidR="005556B8" w:rsidRPr="0060633C">
        <w:rPr>
          <w:color w:val="auto"/>
        </w:rPr>
        <w:t>[1][2][18]</w:t>
      </w:r>
    </w:p>
    <w:p w:rsidR="004807CE" w:rsidRDefault="00C259D6" w:rsidP="005B1AA4">
      <w:pPr>
        <w:pStyle w:val="Heading2"/>
        <w:spacing w:line="480" w:lineRule="auto"/>
      </w:pPr>
      <w:bookmarkStart w:id="14" w:name="_Toc24569125"/>
      <w:r>
        <w:lastRenderedPageBreak/>
        <w:t xml:space="preserve">2.2 </w:t>
      </w:r>
      <w:r w:rsidR="004807CE">
        <w:t>Push</w:t>
      </w:r>
      <w:bookmarkEnd w:id="14"/>
    </w:p>
    <w:p w:rsidR="004807CE" w:rsidRPr="0060633C" w:rsidRDefault="009E52A0" w:rsidP="005B1AA4">
      <w:pPr>
        <w:spacing w:after="0" w:line="480" w:lineRule="auto"/>
        <w:rPr>
          <w:color w:val="auto"/>
        </w:rPr>
      </w:pPr>
      <w:r w:rsidRPr="0060633C">
        <w:rPr>
          <w:color w:val="auto"/>
        </w:rPr>
        <w:t>Push is d</w:t>
      </w:r>
      <w:r w:rsidR="004807CE" w:rsidRPr="0060633C">
        <w:rPr>
          <w:color w:val="auto"/>
        </w:rPr>
        <w:t>esigned to have a completely uniform syntax so the ease the process of generating code that manipulates code (say for auto constructive evolution)</w:t>
      </w:r>
      <w:r w:rsidRPr="0060633C">
        <w:rPr>
          <w:color w:val="auto"/>
        </w:rPr>
        <w:t>.</w:t>
      </w:r>
      <w:r w:rsidR="004807CE" w:rsidRPr="0060633C">
        <w:rPr>
          <w:color w:val="auto"/>
        </w:rPr>
        <w:t xml:space="preserve"> </w:t>
      </w:r>
      <w:r w:rsidRPr="0060633C">
        <w:rPr>
          <w:color w:val="auto"/>
        </w:rPr>
        <w:t>Push also</w:t>
      </w:r>
      <w:r w:rsidR="004807CE" w:rsidRPr="0060633C">
        <w:rPr>
          <w:color w:val="auto"/>
        </w:rPr>
        <w:t xml:space="preserve"> support</w:t>
      </w:r>
      <w:r w:rsidRPr="0060633C">
        <w:rPr>
          <w:color w:val="auto"/>
        </w:rPr>
        <w:t>s</w:t>
      </w:r>
      <w:r w:rsidR="004807CE" w:rsidRPr="0060633C">
        <w:rPr>
          <w:color w:val="auto"/>
        </w:rPr>
        <w:t xml:space="preserve"> a multitude of different data types as </w:t>
      </w:r>
      <w:r w:rsidR="00D4277F" w:rsidRPr="0060633C">
        <w:rPr>
          <w:color w:val="auto"/>
        </w:rPr>
        <w:t>well as</w:t>
      </w:r>
      <w:r w:rsidR="004807CE" w:rsidRPr="0060633C">
        <w:rPr>
          <w:color w:val="auto"/>
        </w:rPr>
        <w:t xml:space="preserve"> recursion and subroutines. It is an extension of st</w:t>
      </w:r>
      <w:r w:rsidR="00EF640F" w:rsidRPr="0060633C">
        <w:rPr>
          <w:color w:val="auto"/>
        </w:rPr>
        <w:t>ack-based programming languages. [5][6][9]</w:t>
      </w:r>
    </w:p>
    <w:p w:rsidR="0009488E" w:rsidRPr="0060633C" w:rsidRDefault="004807CE" w:rsidP="005B1AA4">
      <w:pPr>
        <w:spacing w:after="0" w:line="480" w:lineRule="auto"/>
        <w:rPr>
          <w:color w:val="auto"/>
        </w:rPr>
      </w:pPr>
      <w:r w:rsidRPr="0060633C">
        <w:rPr>
          <w:color w:val="auto"/>
        </w:rPr>
        <w:t xml:space="preserve">A push program consists of a string of instructions, constants and parenthesis. There is only one syntax </w:t>
      </w:r>
      <w:r w:rsidR="00D4277F" w:rsidRPr="0060633C">
        <w:rPr>
          <w:color w:val="auto"/>
        </w:rPr>
        <w:t>rule:</w:t>
      </w:r>
      <w:r w:rsidR="009720DA" w:rsidRPr="0060633C">
        <w:rPr>
          <w:color w:val="auto"/>
        </w:rPr>
        <w:t xml:space="preserve"> </w:t>
      </w:r>
      <w:r w:rsidR="00341F17" w:rsidRPr="0060633C">
        <w:rPr>
          <w:color w:val="auto"/>
        </w:rPr>
        <w:t xml:space="preserve">we must balance </w:t>
      </w:r>
      <w:r w:rsidR="009720DA" w:rsidRPr="0060633C">
        <w:rPr>
          <w:color w:val="auto"/>
        </w:rPr>
        <w:t>the brackets. The instructions found in these strings take their arguments from a Global stack. Each data type has one global stack and instructions push their outputs onto these global stacks.  It</w:t>
      </w:r>
      <w:r w:rsidR="009A6717" w:rsidRPr="0060633C">
        <w:rPr>
          <w:color w:val="auto"/>
        </w:rPr>
        <w:t xml:space="preserve"> i</w:t>
      </w:r>
      <w:r w:rsidR="009720DA" w:rsidRPr="0060633C">
        <w:rPr>
          <w:color w:val="auto"/>
        </w:rPr>
        <w:t>s written in postfix notation</w:t>
      </w:r>
      <w:r w:rsidR="00F009B9" w:rsidRPr="0060633C">
        <w:rPr>
          <w:color w:val="auto"/>
        </w:rPr>
        <w:t xml:space="preserve">, </w:t>
      </w:r>
      <w:r w:rsidR="009720DA" w:rsidRPr="0060633C">
        <w:rPr>
          <w:color w:val="auto"/>
        </w:rPr>
        <w:t xml:space="preserve"> meaning that for a human might be a little </w:t>
      </w:r>
      <w:r w:rsidR="006D77B3" w:rsidRPr="0060633C">
        <w:rPr>
          <w:color w:val="auto"/>
        </w:rPr>
        <w:t>challenging</w:t>
      </w:r>
      <w:r w:rsidR="0009488E" w:rsidRPr="0060633C">
        <w:rPr>
          <w:color w:val="auto"/>
        </w:rPr>
        <w:t xml:space="preserve"> to read it</w:t>
      </w:r>
      <w:r w:rsidR="009720DA" w:rsidRPr="0060633C">
        <w:rPr>
          <w:color w:val="auto"/>
        </w:rPr>
        <w:t xml:space="preserve"> (more on this later).</w:t>
      </w:r>
      <w:r w:rsidR="0063272E" w:rsidRPr="0060633C">
        <w:rPr>
          <w:color w:val="auto"/>
        </w:rPr>
        <w:t xml:space="preserve"> When implementing the evolution of multiple data types, we would typically use strongly typed genetic programming. The problem with this is the</w:t>
      </w:r>
      <w:r w:rsidR="00287A38" w:rsidRPr="0060633C">
        <w:rPr>
          <w:color w:val="auto"/>
        </w:rPr>
        <w:t>re is substantial syntax restriction imposed on passed data to ensure the types match what they are supposed to be. This</w:t>
      </w:r>
      <w:r w:rsidR="00491803" w:rsidRPr="0060633C">
        <w:rPr>
          <w:color w:val="auto"/>
        </w:rPr>
        <w:t xml:space="preserve"> problem</w:t>
      </w:r>
      <w:r w:rsidR="00287A38" w:rsidRPr="0060633C">
        <w:rPr>
          <w:color w:val="auto"/>
        </w:rPr>
        <w:t xml:space="preserve"> can limit options for crossover and make the evolutionary process far more complicated than It needs to be. Push breaks free of these problems with its uses of stacks</w:t>
      </w:r>
      <w:r w:rsidR="00C20999" w:rsidRPr="0060633C">
        <w:rPr>
          <w:color w:val="auto"/>
        </w:rPr>
        <w:t>.</w:t>
      </w:r>
      <w:r w:rsidR="009374B1" w:rsidRPr="0060633C">
        <w:rPr>
          <w:color w:val="auto"/>
        </w:rPr>
        <w:t xml:space="preserve"> [5]</w:t>
      </w:r>
    </w:p>
    <w:p w:rsidR="0009488E" w:rsidRPr="0060633C" w:rsidRDefault="00D53F55" w:rsidP="005B1AA4">
      <w:pPr>
        <w:spacing w:after="0" w:line="480" w:lineRule="auto"/>
        <w:rPr>
          <w:color w:val="auto"/>
        </w:rPr>
      </w:pPr>
      <w:r w:rsidRPr="0060633C">
        <w:rPr>
          <w:color w:val="auto"/>
        </w:rPr>
        <w:t>We can skip s</w:t>
      </w:r>
      <w:r w:rsidR="002D5B29" w:rsidRPr="0060633C">
        <w:rPr>
          <w:color w:val="auto"/>
        </w:rPr>
        <w:t>ome instruction (such as ‘+’)  if there are</w:t>
      </w:r>
      <w:r w:rsidR="006D77B3" w:rsidRPr="0060633C">
        <w:rPr>
          <w:color w:val="auto"/>
        </w:rPr>
        <w:t xml:space="preserve"> no</w:t>
      </w:r>
      <w:r w:rsidR="002D5B29" w:rsidRPr="0060633C">
        <w:rPr>
          <w:color w:val="auto"/>
        </w:rPr>
        <w:t xml:space="preserve">t enough arguments on the argument stack. So for example if a program reads ‘integer’ it will be stored in the </w:t>
      </w:r>
      <w:r w:rsidR="00580536" w:rsidRPr="0060633C">
        <w:rPr>
          <w:color w:val="auto"/>
        </w:rPr>
        <w:t>type data stack, then</w:t>
      </w:r>
      <w:r w:rsidR="00946341" w:rsidRPr="0060633C">
        <w:rPr>
          <w:color w:val="auto"/>
        </w:rPr>
        <w:t xml:space="preserve"> if a ‘+’ method appears it first looks at the type stack to see what type ‘+’ is. Th</w:t>
      </w:r>
      <w:r w:rsidR="003D42F7" w:rsidRPr="0060633C">
        <w:rPr>
          <w:color w:val="auto"/>
        </w:rPr>
        <w:t>e system does</w:t>
      </w:r>
      <w:r w:rsidR="00946341" w:rsidRPr="0060633C">
        <w:rPr>
          <w:color w:val="auto"/>
        </w:rPr>
        <w:t xml:space="preserve"> </w:t>
      </w:r>
      <w:r w:rsidR="003D42F7" w:rsidRPr="0060633C">
        <w:rPr>
          <w:color w:val="auto"/>
        </w:rPr>
        <w:t>th</w:t>
      </w:r>
      <w:r w:rsidR="00946341" w:rsidRPr="0060633C">
        <w:rPr>
          <w:color w:val="auto"/>
        </w:rPr>
        <w:t xml:space="preserve">is because ‘+’ could have multiple types (e.g. integer/string). Is there is no type on the stack then </w:t>
      </w:r>
      <w:r w:rsidR="004300F9" w:rsidRPr="0060633C">
        <w:rPr>
          <w:color w:val="auto"/>
        </w:rPr>
        <w:t xml:space="preserve">it will resort to a </w:t>
      </w:r>
      <w:r w:rsidR="00CE1CC2" w:rsidRPr="0060633C">
        <w:rPr>
          <w:color w:val="auto"/>
        </w:rPr>
        <w:t>default.</w:t>
      </w:r>
      <w:r w:rsidR="004300F9" w:rsidRPr="0060633C">
        <w:rPr>
          <w:color w:val="auto"/>
        </w:rPr>
        <w:t xml:space="preserve"> This default </w:t>
      </w:r>
      <w:r w:rsidR="00B76D70" w:rsidRPr="0060633C">
        <w:rPr>
          <w:color w:val="auto"/>
        </w:rPr>
        <w:t xml:space="preserve">has a list of types consisting of </w:t>
      </w:r>
      <w:r w:rsidR="00FE4E41" w:rsidRPr="0060633C">
        <w:rPr>
          <w:color w:val="auto"/>
        </w:rPr>
        <w:t>Integer,</w:t>
      </w:r>
      <w:r w:rsidR="00B76D70" w:rsidRPr="0060633C">
        <w:rPr>
          <w:color w:val="auto"/>
        </w:rPr>
        <w:t xml:space="preserve"> Boolean</w:t>
      </w:r>
      <w:r w:rsidR="009A6717" w:rsidRPr="0060633C">
        <w:rPr>
          <w:color w:val="auto"/>
        </w:rPr>
        <w:t xml:space="preserve">, </w:t>
      </w:r>
      <w:r w:rsidR="00B76D70" w:rsidRPr="0060633C">
        <w:rPr>
          <w:color w:val="auto"/>
        </w:rPr>
        <w:t>code,</w:t>
      </w:r>
      <w:r w:rsidR="009A6717" w:rsidRPr="0060633C">
        <w:rPr>
          <w:color w:val="auto"/>
        </w:rPr>
        <w:t xml:space="preserve"> type, </w:t>
      </w:r>
      <w:r w:rsidR="00B76D70" w:rsidRPr="0060633C">
        <w:rPr>
          <w:color w:val="auto"/>
        </w:rPr>
        <w:t xml:space="preserve">name in that order from top to bottom. </w:t>
      </w:r>
      <w:r w:rsidR="00FA2180" w:rsidRPr="0060633C">
        <w:rPr>
          <w:color w:val="auto"/>
        </w:rPr>
        <w:t>From this default</w:t>
      </w:r>
      <w:r w:rsidR="006D77B3" w:rsidRPr="0060633C">
        <w:rPr>
          <w:color w:val="auto"/>
        </w:rPr>
        <w:t>,</w:t>
      </w:r>
      <w:r w:rsidR="00FA2180" w:rsidRPr="0060633C">
        <w:rPr>
          <w:color w:val="auto"/>
        </w:rPr>
        <w:t xml:space="preserve"> it will pick the highest type applicable. So an appropriate type will always be found for a push operation. </w:t>
      </w:r>
      <w:r w:rsidR="009374B1" w:rsidRPr="0060633C">
        <w:rPr>
          <w:color w:val="auto"/>
        </w:rPr>
        <w:t xml:space="preserve"> [5]</w:t>
      </w:r>
    </w:p>
    <w:p w:rsidR="0009488E" w:rsidRPr="0060633C" w:rsidRDefault="00FA2180" w:rsidP="005B1AA4">
      <w:pPr>
        <w:spacing w:after="0" w:line="480" w:lineRule="auto"/>
        <w:rPr>
          <w:color w:val="auto"/>
        </w:rPr>
      </w:pPr>
      <w:r w:rsidRPr="0060633C">
        <w:rPr>
          <w:color w:val="auto"/>
        </w:rPr>
        <w:lastRenderedPageBreak/>
        <w:t xml:space="preserve">There are a few operations implemented for all data types: pop (return the item on top of the stack), dup </w:t>
      </w:r>
      <w:r w:rsidR="00DF6B71" w:rsidRPr="0060633C">
        <w:rPr>
          <w:color w:val="auto"/>
        </w:rPr>
        <w:t>(duplicate</w:t>
      </w:r>
      <w:r w:rsidRPr="0060633C">
        <w:rPr>
          <w:color w:val="auto"/>
        </w:rPr>
        <w:t xml:space="preserve"> item on top of stack and push it to stack) and swap (swaps the two highest items in the stack). </w:t>
      </w:r>
      <w:r w:rsidR="009374B1" w:rsidRPr="0060633C">
        <w:rPr>
          <w:color w:val="auto"/>
        </w:rPr>
        <w:t xml:space="preserve"> [5]</w:t>
      </w:r>
    </w:p>
    <w:p w:rsidR="0009488E" w:rsidRPr="0060633C" w:rsidRDefault="00FA2180" w:rsidP="005B1AA4">
      <w:pPr>
        <w:spacing w:after="0" w:line="480" w:lineRule="auto"/>
        <w:rPr>
          <w:color w:val="auto"/>
        </w:rPr>
      </w:pPr>
      <w:r w:rsidRPr="0060633C">
        <w:rPr>
          <w:color w:val="auto"/>
        </w:rPr>
        <w:t xml:space="preserve">The parenthesis in a push program are only </w:t>
      </w:r>
      <w:r w:rsidR="0009488E" w:rsidRPr="0060633C">
        <w:rPr>
          <w:color w:val="auto"/>
        </w:rPr>
        <w:t>there</w:t>
      </w:r>
      <w:r w:rsidRPr="0060633C">
        <w:rPr>
          <w:color w:val="auto"/>
        </w:rPr>
        <w:t xml:space="preserve"> for structure</w:t>
      </w:r>
      <w:r w:rsidR="0009488E" w:rsidRPr="0060633C">
        <w:rPr>
          <w:color w:val="auto"/>
        </w:rPr>
        <w:t xml:space="preserve"> and do</w:t>
      </w:r>
      <w:r w:rsidR="006D77B3" w:rsidRPr="0060633C">
        <w:rPr>
          <w:color w:val="auto"/>
        </w:rPr>
        <w:t xml:space="preserve"> no</w:t>
      </w:r>
      <w:r w:rsidR="0009488E" w:rsidRPr="0060633C">
        <w:rPr>
          <w:color w:val="auto"/>
        </w:rPr>
        <w:t>t have any real effect on execution</w:t>
      </w:r>
      <w:r w:rsidRPr="0060633C">
        <w:rPr>
          <w:color w:val="auto"/>
        </w:rPr>
        <w:t xml:space="preserve">. </w:t>
      </w:r>
      <w:r w:rsidR="009374B1" w:rsidRPr="0060633C">
        <w:rPr>
          <w:color w:val="auto"/>
        </w:rPr>
        <w:t>[5]</w:t>
      </w:r>
    </w:p>
    <w:p w:rsidR="0009488E" w:rsidRPr="0060633C" w:rsidRDefault="00FA2180" w:rsidP="005B1AA4">
      <w:pPr>
        <w:spacing w:after="0" w:line="480" w:lineRule="auto"/>
        <w:rPr>
          <w:color w:val="auto"/>
        </w:rPr>
      </w:pPr>
      <w:r w:rsidRPr="0060633C">
        <w:rPr>
          <w:color w:val="auto"/>
        </w:rPr>
        <w:t>Push also allows for code manipulation through its ‘code’ data type</w:t>
      </w:r>
      <w:r w:rsidR="006D77B3" w:rsidRPr="0060633C">
        <w:rPr>
          <w:color w:val="auto"/>
        </w:rPr>
        <w:t>,</w:t>
      </w:r>
      <w:r w:rsidRPr="0060633C">
        <w:rPr>
          <w:color w:val="auto"/>
        </w:rPr>
        <w:t xml:space="preserve"> which inherits from the ‘expression’ data type. </w:t>
      </w:r>
      <w:r w:rsidR="009374B1" w:rsidRPr="0060633C">
        <w:rPr>
          <w:color w:val="auto"/>
        </w:rPr>
        <w:t>[5]</w:t>
      </w:r>
    </w:p>
    <w:p w:rsidR="0009488E" w:rsidRPr="0060633C" w:rsidRDefault="00FA2180" w:rsidP="005B1AA4">
      <w:pPr>
        <w:spacing w:after="0" w:line="480" w:lineRule="auto"/>
        <w:rPr>
          <w:color w:val="auto"/>
        </w:rPr>
      </w:pPr>
      <w:r w:rsidRPr="0060633C">
        <w:rPr>
          <w:color w:val="auto"/>
        </w:rPr>
        <w:t xml:space="preserve">A </w:t>
      </w:r>
      <w:r w:rsidR="006D77B3" w:rsidRPr="0060633C">
        <w:rPr>
          <w:color w:val="auto"/>
        </w:rPr>
        <w:t>vital</w:t>
      </w:r>
      <w:r w:rsidRPr="0060633C">
        <w:rPr>
          <w:color w:val="auto"/>
        </w:rPr>
        <w:t xml:space="preserve"> instruction in code manipulation expressions is the ‘quote’ instruction. When</w:t>
      </w:r>
      <w:r w:rsidR="003D5E9D" w:rsidRPr="0060633C">
        <w:rPr>
          <w:color w:val="auto"/>
        </w:rPr>
        <w:t xml:space="preserve"> we execute</w:t>
      </w:r>
      <w:r w:rsidRPr="0060633C">
        <w:rPr>
          <w:color w:val="auto"/>
        </w:rPr>
        <w:t xml:space="preserve"> the ‘quote’ instruction</w:t>
      </w:r>
      <w:r w:rsidR="006D77B3" w:rsidRPr="0060633C">
        <w:rPr>
          <w:color w:val="auto"/>
        </w:rPr>
        <w:t>,</w:t>
      </w:r>
      <w:r w:rsidRPr="0060633C">
        <w:rPr>
          <w:color w:val="auto"/>
        </w:rPr>
        <w:t xml:space="preserve"> </w:t>
      </w:r>
      <w:r w:rsidR="003D5E9D" w:rsidRPr="0060633C">
        <w:rPr>
          <w:color w:val="auto"/>
        </w:rPr>
        <w:t xml:space="preserve"> We will push </w:t>
      </w:r>
      <w:r w:rsidRPr="0060633C">
        <w:rPr>
          <w:color w:val="auto"/>
        </w:rPr>
        <w:t xml:space="preserve">the next piece of code to go through execution will to the </w:t>
      </w:r>
      <w:r w:rsidR="003D5E9D" w:rsidRPr="0060633C">
        <w:rPr>
          <w:color w:val="auto"/>
        </w:rPr>
        <w:t>code</w:t>
      </w:r>
      <w:r w:rsidRPr="0060633C">
        <w:rPr>
          <w:color w:val="auto"/>
        </w:rPr>
        <w:t xml:space="preserve"> stack rather than </w:t>
      </w:r>
      <w:r w:rsidR="0002140D" w:rsidRPr="0060633C">
        <w:rPr>
          <w:color w:val="auto"/>
        </w:rPr>
        <w:t>being</w:t>
      </w:r>
      <w:r w:rsidRPr="0060633C">
        <w:rPr>
          <w:color w:val="auto"/>
        </w:rPr>
        <w:t xml:space="preserve"> executed.</w:t>
      </w:r>
      <w:r w:rsidR="00C20999" w:rsidRPr="0060633C">
        <w:rPr>
          <w:color w:val="auto"/>
        </w:rPr>
        <w:t xml:space="preserve"> </w:t>
      </w:r>
      <w:r w:rsidR="009374B1" w:rsidRPr="0060633C">
        <w:rPr>
          <w:color w:val="auto"/>
        </w:rPr>
        <w:t>[5]</w:t>
      </w:r>
    </w:p>
    <w:p w:rsidR="0009488E" w:rsidRPr="0060633C" w:rsidRDefault="0002140D" w:rsidP="005B1AA4">
      <w:pPr>
        <w:spacing w:after="0" w:line="480" w:lineRule="auto"/>
        <w:rPr>
          <w:color w:val="auto"/>
        </w:rPr>
      </w:pPr>
      <w:r w:rsidRPr="0060633C">
        <w:rPr>
          <w:color w:val="auto"/>
        </w:rPr>
        <w:t xml:space="preserve"> </w:t>
      </w:r>
    </w:p>
    <w:p w:rsidR="006E77B8" w:rsidRPr="0060633C" w:rsidRDefault="00360E2B" w:rsidP="005B1AA4">
      <w:pPr>
        <w:spacing w:after="0" w:line="480" w:lineRule="auto"/>
        <w:rPr>
          <w:color w:val="auto"/>
        </w:rPr>
      </w:pPr>
      <w:r w:rsidRPr="0060633C">
        <w:rPr>
          <w:color w:val="auto"/>
        </w:rPr>
        <w:t xml:space="preserve">The “do” instruction recursively calls the expression on top of the “code” stack, </w:t>
      </w:r>
      <w:r w:rsidR="006D77B3" w:rsidRPr="0060633C">
        <w:rPr>
          <w:color w:val="auto"/>
        </w:rPr>
        <w:t>most</w:t>
      </w:r>
      <w:r w:rsidRPr="0060633C">
        <w:rPr>
          <w:color w:val="auto"/>
        </w:rPr>
        <w:t>ly it is a way of executing the code on the “code” stack which was put there by the “quote” instruction.  A variant of “do” is “do*” which does the same operation except it pop the cod</w:t>
      </w:r>
      <w:r w:rsidR="009374B1" w:rsidRPr="0060633C">
        <w:rPr>
          <w:color w:val="auto"/>
        </w:rPr>
        <w:t>e from the “code” stack first. [5]</w:t>
      </w:r>
    </w:p>
    <w:p w:rsidR="002D5B29" w:rsidRPr="0060633C" w:rsidRDefault="006E77B8" w:rsidP="005B1AA4">
      <w:pPr>
        <w:spacing w:after="0" w:line="480" w:lineRule="auto"/>
        <w:rPr>
          <w:color w:val="auto"/>
        </w:rPr>
      </w:pPr>
      <w:r w:rsidRPr="0060633C">
        <w:rPr>
          <w:color w:val="auto"/>
        </w:rPr>
        <w:t>C</w:t>
      </w:r>
      <w:r w:rsidR="00360E2B" w:rsidRPr="0060633C">
        <w:rPr>
          <w:color w:val="auto"/>
        </w:rPr>
        <w:t xml:space="preserve">ode is pushed to the “code” stack </w:t>
      </w:r>
      <w:r w:rsidR="00E56692" w:rsidRPr="0060633C">
        <w:rPr>
          <w:color w:val="auto"/>
        </w:rPr>
        <w:t>before</w:t>
      </w:r>
      <w:r w:rsidR="00360E2B" w:rsidRPr="0060633C">
        <w:rPr>
          <w:color w:val="auto"/>
        </w:rPr>
        <w:t xml:space="preserve"> execution </w:t>
      </w:r>
      <w:r w:rsidR="0009488E" w:rsidRPr="0060633C">
        <w:rPr>
          <w:color w:val="auto"/>
        </w:rPr>
        <w:t>when first submitted to the interpreter</w:t>
      </w:r>
      <w:r w:rsidRPr="0060633C">
        <w:rPr>
          <w:color w:val="auto"/>
        </w:rPr>
        <w:t>.</w:t>
      </w:r>
      <w:r w:rsidR="0009488E" w:rsidRPr="0060633C">
        <w:rPr>
          <w:color w:val="auto"/>
        </w:rPr>
        <w:t xml:space="preserve"> </w:t>
      </w:r>
      <w:r w:rsidRPr="0060633C">
        <w:rPr>
          <w:color w:val="auto"/>
        </w:rPr>
        <w:t>We can</w:t>
      </w:r>
      <w:r w:rsidR="0009488E" w:rsidRPr="0060633C">
        <w:rPr>
          <w:color w:val="auto"/>
        </w:rPr>
        <w:t xml:space="preserve"> the</w:t>
      </w:r>
      <w:r w:rsidRPr="0060633C">
        <w:rPr>
          <w:color w:val="auto"/>
        </w:rPr>
        <w:t xml:space="preserve">n use the </w:t>
      </w:r>
      <w:r w:rsidR="0009488E" w:rsidRPr="0060633C">
        <w:rPr>
          <w:color w:val="auto"/>
        </w:rPr>
        <w:t xml:space="preserve"> “quote” and “do” instructions to implement recursion</w:t>
      </w:r>
      <w:r w:rsidR="00E56692" w:rsidRPr="0060633C">
        <w:rPr>
          <w:color w:val="auto"/>
        </w:rPr>
        <w:t>.</w:t>
      </w:r>
      <w:r w:rsidR="009374B1" w:rsidRPr="0060633C">
        <w:rPr>
          <w:color w:val="auto"/>
        </w:rPr>
        <w:t xml:space="preserve"> [5]</w:t>
      </w:r>
    </w:p>
    <w:p w:rsidR="00E56692" w:rsidRPr="0060633C" w:rsidRDefault="00E56692" w:rsidP="005B1AA4">
      <w:pPr>
        <w:spacing w:after="0" w:line="480" w:lineRule="auto"/>
        <w:rPr>
          <w:color w:val="auto"/>
        </w:rPr>
      </w:pPr>
      <w:r w:rsidRPr="0060633C">
        <w:rPr>
          <w:color w:val="auto"/>
        </w:rPr>
        <w:t xml:space="preserve">The “if” instruction executes the top two items on the code stack. It also checks the top element of the “Boolean” stack. Depending on what value it finds there, it may discard the rest of the code stack. </w:t>
      </w:r>
      <w:r w:rsidR="009374B1" w:rsidRPr="0060633C">
        <w:rPr>
          <w:color w:val="auto"/>
        </w:rPr>
        <w:t>[5]</w:t>
      </w:r>
    </w:p>
    <w:p w:rsidR="002810D4" w:rsidRPr="0060633C" w:rsidRDefault="00E56692" w:rsidP="005B1AA4">
      <w:pPr>
        <w:spacing w:after="0" w:line="480" w:lineRule="auto"/>
        <w:rPr>
          <w:color w:val="auto"/>
        </w:rPr>
      </w:pPr>
      <w:r w:rsidRPr="0060633C">
        <w:rPr>
          <w:color w:val="auto"/>
        </w:rPr>
        <w:lastRenderedPageBreak/>
        <w:t>Due to all the instructions which cause recursion, we need guards against non-termination. To accomplish this, we put a limit on how many instructions can execute for every top-level call of the interpreter.</w:t>
      </w:r>
      <w:r w:rsidR="00976D8E" w:rsidRPr="0060633C">
        <w:rPr>
          <w:color w:val="auto"/>
        </w:rPr>
        <w:t xml:space="preserve"> [5]</w:t>
      </w:r>
      <w:r w:rsidRPr="0060633C">
        <w:rPr>
          <w:color w:val="auto"/>
        </w:rPr>
        <w:t xml:space="preserve"> If we exceed this limit</w:t>
      </w:r>
      <w:r w:rsidR="002810D4" w:rsidRPr="0060633C">
        <w:rPr>
          <w:color w:val="auto"/>
        </w:rPr>
        <w:t>:</w:t>
      </w:r>
    </w:p>
    <w:p w:rsidR="00E56692" w:rsidRPr="0060633C" w:rsidRDefault="002810D4" w:rsidP="005B1AA4">
      <w:pPr>
        <w:pStyle w:val="ListParagraph"/>
        <w:numPr>
          <w:ilvl w:val="0"/>
          <w:numId w:val="28"/>
        </w:numPr>
        <w:spacing w:after="0" w:line="480" w:lineRule="auto"/>
        <w:rPr>
          <w:color w:val="auto"/>
        </w:rPr>
      </w:pPr>
      <w:r w:rsidRPr="0060633C">
        <w:rPr>
          <w:color w:val="auto"/>
        </w:rPr>
        <w:t>We terminate execution</w:t>
      </w:r>
    </w:p>
    <w:p w:rsidR="002810D4" w:rsidRPr="0060633C" w:rsidRDefault="00264EAB" w:rsidP="005B1AA4">
      <w:pPr>
        <w:pStyle w:val="ListParagraph"/>
        <w:numPr>
          <w:ilvl w:val="0"/>
          <w:numId w:val="28"/>
        </w:numPr>
        <w:spacing w:after="0" w:line="480" w:lineRule="auto"/>
        <w:rPr>
          <w:color w:val="auto"/>
        </w:rPr>
      </w:pPr>
      <w:r w:rsidRPr="0060633C">
        <w:rPr>
          <w:color w:val="auto"/>
        </w:rPr>
        <w:t xml:space="preserve">The “results” left on the stacks can either be used or discarded </w:t>
      </w:r>
    </w:p>
    <w:p w:rsidR="00264EAB" w:rsidRPr="0060633C" w:rsidRDefault="00264EAB" w:rsidP="005B1AA4">
      <w:pPr>
        <w:spacing w:after="0" w:line="480" w:lineRule="auto"/>
        <w:rPr>
          <w:color w:val="auto"/>
        </w:rPr>
      </w:pPr>
      <w:r w:rsidRPr="0060633C">
        <w:rPr>
          <w:color w:val="auto"/>
        </w:rPr>
        <w:t xml:space="preserve">The “name” data type along with the “get” and “set” </w:t>
      </w:r>
      <w:r w:rsidR="006E77B8" w:rsidRPr="0060633C">
        <w:rPr>
          <w:color w:val="auto"/>
        </w:rPr>
        <w:t xml:space="preserve">instructions allow us to store items of any type as a variable; this includes code for named subroutines ( which are much like functions in languages such as Python and C). </w:t>
      </w:r>
      <w:r w:rsidR="00174FA7" w:rsidRPr="0060633C">
        <w:rPr>
          <w:color w:val="auto"/>
        </w:rPr>
        <w:t>If we encounter a symbol that is not either an instruction name or a constant, then we treat it as a “name” constant and push it to the “name” stack.  Then this symbol can then be changed, using the “set” instruction, or read from, using the “get” instruction.</w:t>
      </w:r>
      <w:r w:rsidR="00225B6F" w:rsidRPr="0060633C">
        <w:rPr>
          <w:color w:val="auto"/>
        </w:rPr>
        <w:t xml:space="preserve"> [5]</w:t>
      </w:r>
    </w:p>
    <w:p w:rsidR="006D77B3" w:rsidRDefault="006D77B3" w:rsidP="005B1AA4">
      <w:pPr>
        <w:spacing w:after="0" w:line="480" w:lineRule="auto"/>
      </w:pPr>
    </w:p>
    <w:p w:rsidR="00174FA7" w:rsidRDefault="00C259D6" w:rsidP="005B1AA4">
      <w:pPr>
        <w:pStyle w:val="Heading3"/>
        <w:spacing w:line="480" w:lineRule="auto"/>
      </w:pPr>
      <w:bookmarkStart w:id="15" w:name="_Toc24569126"/>
      <w:r>
        <w:t xml:space="preserve">2.2.1 </w:t>
      </w:r>
      <w:r w:rsidR="00174FA7">
        <w:t>PushGP</w:t>
      </w:r>
      <w:bookmarkEnd w:id="15"/>
    </w:p>
    <w:p w:rsidR="00174FA7" w:rsidRPr="0060633C" w:rsidRDefault="00174FA7" w:rsidP="005B1AA4">
      <w:pPr>
        <w:spacing w:after="0" w:line="480" w:lineRule="auto"/>
        <w:rPr>
          <w:color w:val="auto"/>
        </w:rPr>
      </w:pPr>
      <w:r w:rsidRPr="0060633C">
        <w:rPr>
          <w:color w:val="auto"/>
        </w:rPr>
        <w:t>PushGP is a Push implementation of Genetic Programming</w:t>
      </w:r>
      <w:r w:rsidR="00BF1C4E" w:rsidRPr="0060633C">
        <w:rPr>
          <w:color w:val="auto"/>
        </w:rPr>
        <w:t>. It uses basic Genetic Programming Implementations. It randomly generates a population of</w:t>
      </w:r>
      <w:r w:rsidR="006D77B3" w:rsidRPr="0060633C">
        <w:rPr>
          <w:color w:val="auto"/>
        </w:rPr>
        <w:t xml:space="preserve"> initial programs in its initialisation. We find the fittest programs and select them for breeding through the Fitness evaluation phase. Then new individuals are created with mutation and crossover from the fittest-individuals. We select fittest individuals through tournament selection. Mutation picks a randomly chosen sub-expression and swaps it with another randomly chosen sub-expression. Crossover swaps one subexpression of an individual with the sub-expression of another. </w:t>
      </w:r>
      <w:r w:rsidR="00225B6F" w:rsidRPr="0060633C">
        <w:rPr>
          <w:color w:val="auto"/>
        </w:rPr>
        <w:t>[5]</w:t>
      </w:r>
    </w:p>
    <w:p w:rsidR="00A15FE6" w:rsidRDefault="00C259D6" w:rsidP="005B1AA4">
      <w:pPr>
        <w:pStyle w:val="Heading3"/>
        <w:spacing w:line="480" w:lineRule="auto"/>
      </w:pPr>
      <w:bookmarkStart w:id="16" w:name="_Toc24569127"/>
      <w:r>
        <w:t xml:space="preserve">2.2.2 </w:t>
      </w:r>
      <w:r w:rsidR="00A15FE6">
        <w:t>Push3</w:t>
      </w:r>
      <w:bookmarkEnd w:id="16"/>
    </w:p>
    <w:p w:rsidR="00A15FE6" w:rsidRPr="0060633C" w:rsidRDefault="00A15FE6" w:rsidP="005B1AA4">
      <w:pPr>
        <w:spacing w:line="480" w:lineRule="auto"/>
        <w:rPr>
          <w:color w:val="auto"/>
        </w:rPr>
      </w:pPr>
      <w:r w:rsidRPr="0060633C">
        <w:rPr>
          <w:color w:val="auto"/>
        </w:rPr>
        <w:t>Push3 is the newest version of Push</w:t>
      </w:r>
      <w:r w:rsidR="00D554CB" w:rsidRPr="0060633C">
        <w:rPr>
          <w:color w:val="auto"/>
        </w:rPr>
        <w:t xml:space="preserve"> in which many versions deriv</w:t>
      </w:r>
      <w:r w:rsidR="008B6693" w:rsidRPr="0060633C">
        <w:rPr>
          <w:color w:val="auto"/>
        </w:rPr>
        <w:t>ate</w:t>
      </w:r>
      <w:r w:rsidR="00D554CB" w:rsidRPr="0060633C">
        <w:rPr>
          <w:color w:val="auto"/>
        </w:rPr>
        <w:t xml:space="preserve"> from (such as pyshgp</w:t>
      </w:r>
      <w:r w:rsidR="00225B6F" w:rsidRPr="0060633C">
        <w:rPr>
          <w:color w:val="auto"/>
        </w:rPr>
        <w:t>[6]</w:t>
      </w:r>
      <w:r w:rsidR="00D554CB" w:rsidRPr="0060633C">
        <w:rPr>
          <w:color w:val="auto"/>
        </w:rPr>
        <w:t>)</w:t>
      </w:r>
      <w:r w:rsidRPr="0060633C">
        <w:rPr>
          <w:color w:val="auto"/>
        </w:rPr>
        <w:t xml:space="preserve">. The </w:t>
      </w:r>
      <w:r w:rsidR="009A6717" w:rsidRPr="0060633C">
        <w:rPr>
          <w:color w:val="auto"/>
        </w:rPr>
        <w:t>most significan</w:t>
      </w:r>
      <w:r w:rsidRPr="0060633C">
        <w:rPr>
          <w:color w:val="auto"/>
        </w:rPr>
        <w:t>t change is the new  “exec” stack which stores expressions</w:t>
      </w:r>
      <w:r w:rsidR="00302B0A" w:rsidRPr="0060633C">
        <w:rPr>
          <w:color w:val="auto"/>
        </w:rPr>
        <w:t>,</w:t>
      </w:r>
      <w:r w:rsidRPr="0060633C">
        <w:rPr>
          <w:color w:val="auto"/>
        </w:rPr>
        <w:t xml:space="preserve"> instructions and </w:t>
      </w:r>
      <w:r w:rsidRPr="0060633C">
        <w:rPr>
          <w:color w:val="auto"/>
        </w:rPr>
        <w:lastRenderedPageBreak/>
        <w:t xml:space="preserve">literals. The values on the stack are values that are to be executed hence then name. It is independent of the code stack which </w:t>
      </w:r>
      <w:r w:rsidR="00AC7617" w:rsidRPr="0060633C">
        <w:rPr>
          <w:color w:val="auto"/>
        </w:rPr>
        <w:t>we can</w:t>
      </w:r>
      <w:r w:rsidRPr="0060633C">
        <w:rPr>
          <w:color w:val="auto"/>
        </w:rPr>
        <w:t xml:space="preserve"> still </w:t>
      </w:r>
      <w:r w:rsidR="008B6693" w:rsidRPr="0060633C">
        <w:rPr>
          <w:color w:val="auto"/>
        </w:rPr>
        <w:t xml:space="preserve">use </w:t>
      </w:r>
      <w:r w:rsidRPr="0060633C">
        <w:rPr>
          <w:color w:val="auto"/>
        </w:rPr>
        <w:t>for code manipulations.</w:t>
      </w:r>
      <w:r w:rsidR="00D554CB" w:rsidRPr="0060633C">
        <w:rPr>
          <w:color w:val="auto"/>
        </w:rPr>
        <w:t xml:space="preserve"> The exec stack holds the code queued for execution and is continuously executed upon. </w:t>
      </w:r>
      <w:r w:rsidR="00087C28" w:rsidRPr="0060633C">
        <w:rPr>
          <w:color w:val="auto"/>
        </w:rPr>
        <w:t>[8][9]</w:t>
      </w:r>
      <w:r w:rsidR="003D5D97" w:rsidRPr="0060633C">
        <w:rPr>
          <w:color w:val="auto"/>
        </w:rPr>
        <w:t xml:space="preserve"> The </w:t>
      </w:r>
      <w:r w:rsidR="00AC7617" w:rsidRPr="0060633C">
        <w:rPr>
          <w:color w:val="auto"/>
        </w:rPr>
        <w:t xml:space="preserve">basic </w:t>
      </w:r>
      <w:r w:rsidR="003D5D97" w:rsidRPr="0060633C">
        <w:rPr>
          <w:color w:val="auto"/>
        </w:rPr>
        <w:t>process of executing a program (P) in push3 is as follows:</w:t>
      </w:r>
    </w:p>
    <w:p w:rsidR="003D5D97" w:rsidRPr="0060633C" w:rsidRDefault="003D5D97" w:rsidP="005B1AA4">
      <w:pPr>
        <w:spacing w:line="480" w:lineRule="auto"/>
        <w:rPr>
          <w:color w:val="auto"/>
        </w:rPr>
      </w:pPr>
      <w:r w:rsidRPr="0060633C">
        <w:rPr>
          <w:color w:val="auto"/>
        </w:rPr>
        <w:t xml:space="preserve">1. Push P onto the EXEC stack. </w:t>
      </w:r>
    </w:p>
    <w:p w:rsidR="003D5D97" w:rsidRPr="0060633C" w:rsidRDefault="003D5D97" w:rsidP="005B1AA4">
      <w:pPr>
        <w:spacing w:line="480" w:lineRule="auto"/>
        <w:rPr>
          <w:color w:val="auto"/>
        </w:rPr>
      </w:pPr>
      <w:r w:rsidRPr="0060633C">
        <w:rPr>
          <w:color w:val="auto"/>
        </w:rPr>
        <w:t xml:space="preserve">2. While the EXEC stack is not empty, pop and process the top element of the EXEC stack, E: </w:t>
      </w:r>
    </w:p>
    <w:p w:rsidR="003D5D97" w:rsidRPr="0060633C" w:rsidRDefault="003D5D97" w:rsidP="005B1AA4">
      <w:pPr>
        <w:spacing w:line="480" w:lineRule="auto"/>
        <w:ind w:firstLine="720"/>
        <w:rPr>
          <w:color w:val="auto"/>
        </w:rPr>
      </w:pPr>
      <w:r w:rsidRPr="0060633C">
        <w:rPr>
          <w:color w:val="auto"/>
        </w:rPr>
        <w:t xml:space="preserve">(a) If E is an instruction: execute E (accessing whatever stacks are required). </w:t>
      </w:r>
    </w:p>
    <w:p w:rsidR="003D5D97" w:rsidRPr="0060633C" w:rsidRDefault="003D5D97" w:rsidP="005B1AA4">
      <w:pPr>
        <w:spacing w:line="480" w:lineRule="auto"/>
        <w:ind w:left="720"/>
        <w:rPr>
          <w:color w:val="auto"/>
        </w:rPr>
      </w:pPr>
      <w:r w:rsidRPr="0060633C">
        <w:rPr>
          <w:color w:val="auto"/>
        </w:rPr>
        <w:t>(b) If E is a literal: push E onto the appropriate stack. (c) If E is a list: push each element of E onto the EXEC stack, in reverse order.</w:t>
      </w:r>
    </w:p>
    <w:p w:rsidR="0033489A" w:rsidRPr="0060633C" w:rsidRDefault="0033489A" w:rsidP="005B1AA4">
      <w:pPr>
        <w:spacing w:line="480" w:lineRule="auto"/>
        <w:rPr>
          <w:color w:val="auto"/>
        </w:rPr>
      </w:pPr>
      <w:r w:rsidRPr="0060633C">
        <w:rPr>
          <w:color w:val="auto"/>
        </w:rPr>
        <w:t>(Lee Spector 2005) [9]</w:t>
      </w:r>
    </w:p>
    <w:p w:rsidR="003D5D97" w:rsidRPr="0060633C" w:rsidRDefault="003D5D97" w:rsidP="005B1AA4">
      <w:pPr>
        <w:spacing w:line="480" w:lineRule="auto"/>
        <w:rPr>
          <w:color w:val="auto"/>
        </w:rPr>
      </w:pPr>
      <w:r w:rsidRPr="0060633C">
        <w:rPr>
          <w:color w:val="auto"/>
        </w:rPr>
        <w:t xml:space="preserve"> “quote” instruction </w:t>
      </w:r>
      <w:r w:rsidR="00004109" w:rsidRPr="0060633C">
        <w:rPr>
          <w:color w:val="auto"/>
        </w:rPr>
        <w:t>now</w:t>
      </w:r>
      <w:r w:rsidRPr="0060633C">
        <w:rPr>
          <w:color w:val="auto"/>
        </w:rPr>
        <w:t xml:space="preserve"> cop</w:t>
      </w:r>
      <w:r w:rsidR="00004109" w:rsidRPr="0060633C">
        <w:rPr>
          <w:color w:val="auto"/>
        </w:rPr>
        <w:t>ies</w:t>
      </w:r>
      <w:r w:rsidRPr="0060633C">
        <w:rPr>
          <w:color w:val="auto"/>
        </w:rPr>
        <w:t xml:space="preserve"> the top of the “exec” stack to the “code” stack</w:t>
      </w:r>
      <w:r w:rsidR="0056557F" w:rsidRPr="0060633C">
        <w:rPr>
          <w:color w:val="auto"/>
        </w:rPr>
        <w:t>.  Previously</w:t>
      </w:r>
      <w:r w:rsidR="00AC7617" w:rsidRPr="0060633C">
        <w:rPr>
          <w:color w:val="auto"/>
        </w:rPr>
        <w:t xml:space="preserve">, </w:t>
      </w:r>
      <w:r w:rsidR="0056557F" w:rsidRPr="0060633C">
        <w:rPr>
          <w:color w:val="auto"/>
        </w:rPr>
        <w:t>loops where done native</w:t>
      </w:r>
      <w:r w:rsidR="00AC7617" w:rsidRPr="0060633C">
        <w:rPr>
          <w:color w:val="auto"/>
        </w:rPr>
        <w:t>ly</w:t>
      </w:r>
      <w:r w:rsidR="0056557F" w:rsidRPr="0060633C">
        <w:rPr>
          <w:color w:val="auto"/>
        </w:rPr>
        <w:t xml:space="preserve"> </w:t>
      </w:r>
      <w:r w:rsidR="00475433" w:rsidRPr="0060633C">
        <w:rPr>
          <w:color w:val="auto"/>
        </w:rPr>
        <w:t xml:space="preserve">in </w:t>
      </w:r>
      <w:r w:rsidR="0056557F" w:rsidRPr="0060633C">
        <w:rPr>
          <w:color w:val="auto"/>
        </w:rPr>
        <w:t xml:space="preserve">languages that </w:t>
      </w:r>
      <w:r w:rsidR="00475433" w:rsidRPr="0060633C">
        <w:rPr>
          <w:color w:val="auto"/>
        </w:rPr>
        <w:t>implement Push</w:t>
      </w:r>
      <w:r w:rsidR="0056557F" w:rsidRPr="0060633C">
        <w:rPr>
          <w:color w:val="auto"/>
        </w:rPr>
        <w:t xml:space="preserve">  (such as python)</w:t>
      </w:r>
      <w:r w:rsidR="00AC7617" w:rsidRPr="0060633C">
        <w:rPr>
          <w:color w:val="auto"/>
        </w:rPr>
        <w:t>.</w:t>
      </w:r>
      <w:r w:rsidR="0056557F" w:rsidRPr="0060633C">
        <w:rPr>
          <w:color w:val="auto"/>
        </w:rPr>
        <w:t xml:space="preserve">  </w:t>
      </w:r>
      <w:r w:rsidR="00AC7617" w:rsidRPr="0060633C">
        <w:rPr>
          <w:color w:val="auto"/>
        </w:rPr>
        <w:t>N</w:t>
      </w:r>
      <w:r w:rsidR="0056557F" w:rsidRPr="0060633C">
        <w:rPr>
          <w:color w:val="auto"/>
        </w:rPr>
        <w:t xml:space="preserve">ow it can be done by pushing a series of elements to the “exec” stack.  When the loop is executed the elements on the “exec” stack are </w:t>
      </w:r>
      <w:r w:rsidR="00EE69F2" w:rsidRPr="0060633C">
        <w:rPr>
          <w:color w:val="auto"/>
        </w:rPr>
        <w:t xml:space="preserve">sequentially executed. </w:t>
      </w:r>
      <w:r w:rsidR="007F7647" w:rsidRPr="0060633C">
        <w:rPr>
          <w:color w:val="auto"/>
        </w:rPr>
        <w:t xml:space="preserve"> Previously names have been bound to variables by the “get” and “set” </w:t>
      </w:r>
      <w:r w:rsidR="007E2DB5" w:rsidRPr="0060633C">
        <w:rPr>
          <w:color w:val="auto"/>
        </w:rPr>
        <w:t>instructions</w:t>
      </w:r>
      <w:r w:rsidR="0050400C" w:rsidRPr="0060633C">
        <w:rPr>
          <w:color w:val="auto"/>
        </w:rPr>
        <w:t>.</w:t>
      </w:r>
      <w:r w:rsidR="00004109" w:rsidRPr="0060633C">
        <w:rPr>
          <w:color w:val="auto"/>
        </w:rPr>
        <w:t xml:space="preserve"> </w:t>
      </w:r>
      <w:r w:rsidR="0050400C" w:rsidRPr="0060633C">
        <w:rPr>
          <w:color w:val="auto"/>
        </w:rPr>
        <w:t>N</w:t>
      </w:r>
      <w:r w:rsidR="007F7647" w:rsidRPr="0060633C">
        <w:rPr>
          <w:color w:val="auto"/>
        </w:rPr>
        <w:t>ow</w:t>
      </w:r>
      <w:r w:rsidR="0050400C" w:rsidRPr="0060633C">
        <w:rPr>
          <w:color w:val="auto"/>
        </w:rPr>
        <w:t>,</w:t>
      </w:r>
      <w:r w:rsidR="007F7647" w:rsidRPr="0060633C">
        <w:rPr>
          <w:color w:val="auto"/>
        </w:rPr>
        <w:t xml:space="preserve"> </w:t>
      </w:r>
      <w:r w:rsidR="0050400C" w:rsidRPr="0060633C">
        <w:rPr>
          <w:color w:val="auto"/>
        </w:rPr>
        <w:t>instead of using a quoted value on the “code” stack and using the “set” instruction</w:t>
      </w:r>
      <w:r w:rsidR="009A6717" w:rsidRPr="0060633C">
        <w:rPr>
          <w:color w:val="auto"/>
        </w:rPr>
        <w:t>,</w:t>
      </w:r>
      <w:r w:rsidR="0050400C" w:rsidRPr="0060633C">
        <w:rPr>
          <w:color w:val="auto"/>
        </w:rPr>
        <w:t xml:space="preserve"> we instead use the “define” method on the “exec” stack. Executing subroutines is also </w:t>
      </w:r>
      <w:r w:rsidR="009A6717" w:rsidRPr="0060633C">
        <w:rPr>
          <w:color w:val="auto"/>
        </w:rPr>
        <w:t>more straightforward</w:t>
      </w:r>
      <w:r w:rsidR="0050400C" w:rsidRPr="0060633C">
        <w:rPr>
          <w:color w:val="auto"/>
        </w:rPr>
        <w:t xml:space="preserve"> with them now being executed directly by calling just the name of the subroutine. Previously a “get” and “do” command would also accompany the name of the </w:t>
      </w:r>
      <w:r w:rsidR="00A43A63" w:rsidRPr="0060633C">
        <w:rPr>
          <w:color w:val="auto"/>
        </w:rPr>
        <w:t>subroutine.</w:t>
      </w:r>
      <w:r w:rsidR="00087C28" w:rsidRPr="0060633C">
        <w:rPr>
          <w:color w:val="auto"/>
        </w:rPr>
        <w:t xml:space="preserve"> [8][9]</w:t>
      </w:r>
    </w:p>
    <w:p w:rsidR="006D2D07" w:rsidRDefault="00C259D6" w:rsidP="005B1AA4">
      <w:pPr>
        <w:pStyle w:val="Heading3"/>
        <w:spacing w:line="480" w:lineRule="auto"/>
      </w:pPr>
      <w:bookmarkStart w:id="17" w:name="_Toc24569128"/>
      <w:r>
        <w:lastRenderedPageBreak/>
        <w:t xml:space="preserve">2.2.3 </w:t>
      </w:r>
      <w:r w:rsidR="002A1800">
        <w:t>Linear Push (Plush)</w:t>
      </w:r>
      <w:bookmarkEnd w:id="17"/>
    </w:p>
    <w:p w:rsidR="00BC3233" w:rsidRPr="0060633C" w:rsidRDefault="002A1800" w:rsidP="005B1AA4">
      <w:pPr>
        <w:spacing w:after="0" w:line="480" w:lineRule="auto"/>
        <w:rPr>
          <w:color w:val="auto"/>
        </w:rPr>
      </w:pPr>
      <w:r w:rsidRPr="0060633C">
        <w:rPr>
          <w:color w:val="auto"/>
        </w:rPr>
        <w:t xml:space="preserve">In </w:t>
      </w:r>
      <w:r w:rsidR="005E6A14" w:rsidRPr="0060633C">
        <w:rPr>
          <w:color w:val="auto"/>
        </w:rPr>
        <w:t>Plush,</w:t>
      </w:r>
      <w:r w:rsidRPr="0060633C">
        <w:rPr>
          <w:color w:val="auto"/>
        </w:rPr>
        <w:t xml:space="preserve">  linear genomes called Plush genomes</w:t>
      </w:r>
      <w:r w:rsidR="00DA5491" w:rsidRPr="0060633C">
        <w:rPr>
          <w:color w:val="auto"/>
        </w:rPr>
        <w:t xml:space="preserve"> are used to represent programs</w:t>
      </w:r>
      <w:r w:rsidR="002D6058" w:rsidRPr="0060633C">
        <w:rPr>
          <w:color w:val="auto"/>
        </w:rPr>
        <w:t xml:space="preserve">. A genome is how </w:t>
      </w:r>
      <w:r w:rsidR="00DA5491" w:rsidRPr="0060633C">
        <w:rPr>
          <w:color w:val="auto"/>
        </w:rPr>
        <w:t>we represent a</w:t>
      </w:r>
      <w:r w:rsidR="002D6058" w:rsidRPr="0060633C">
        <w:rPr>
          <w:color w:val="auto"/>
        </w:rPr>
        <w:t xml:space="preserve"> program</w:t>
      </w:r>
      <w:r w:rsidR="005E6A14" w:rsidRPr="0060633C">
        <w:rPr>
          <w:color w:val="auto"/>
        </w:rPr>
        <w:t>. These</w:t>
      </w:r>
      <w:r w:rsidR="002D6058" w:rsidRPr="0060633C">
        <w:rPr>
          <w:color w:val="auto"/>
        </w:rPr>
        <w:t xml:space="preserve"> Plush Genomes are a linear set of </w:t>
      </w:r>
      <w:r w:rsidR="005E6A14" w:rsidRPr="0060633C">
        <w:rPr>
          <w:color w:val="auto"/>
        </w:rPr>
        <w:t>instructions</w:t>
      </w:r>
      <w:r w:rsidR="002D6058" w:rsidRPr="0060633C">
        <w:rPr>
          <w:color w:val="auto"/>
        </w:rPr>
        <w:t xml:space="preserve"> and literals which </w:t>
      </w:r>
      <w:r w:rsidR="00062359" w:rsidRPr="0060633C">
        <w:rPr>
          <w:color w:val="auto"/>
        </w:rPr>
        <w:t xml:space="preserve">we </w:t>
      </w:r>
      <w:r w:rsidR="002D6058" w:rsidRPr="0060633C">
        <w:rPr>
          <w:color w:val="auto"/>
        </w:rPr>
        <w:t>translate to a push program before execution.</w:t>
      </w:r>
      <w:r w:rsidR="00595E88" w:rsidRPr="0060633C">
        <w:rPr>
          <w:color w:val="auto"/>
        </w:rPr>
        <w:t xml:space="preserve"> Storing the push program like this allows us to perform genetic operations uniformly across the whole genome.</w:t>
      </w:r>
      <w:r w:rsidR="00C74225" w:rsidRPr="0060633C">
        <w:rPr>
          <w:color w:val="auto"/>
        </w:rPr>
        <w:t xml:space="preserve"> Plush also uses “epigenetic” markers</w:t>
      </w:r>
      <w:r w:rsidR="00062359" w:rsidRPr="0060633C">
        <w:rPr>
          <w:color w:val="auto"/>
        </w:rPr>
        <w:t>. It does this</w:t>
      </w:r>
      <w:r w:rsidR="00C74225" w:rsidRPr="0060633C">
        <w:rPr>
          <w:color w:val="auto"/>
        </w:rPr>
        <w:t xml:space="preserve"> to </w:t>
      </w:r>
      <w:r w:rsidR="00CC74F6" w:rsidRPr="0060633C">
        <w:rPr>
          <w:color w:val="auto"/>
        </w:rPr>
        <w:t xml:space="preserve">help translate the Plush genome into </w:t>
      </w:r>
      <w:r w:rsidR="005E6A14" w:rsidRPr="0060633C">
        <w:rPr>
          <w:color w:val="auto"/>
        </w:rPr>
        <w:t>a Push</w:t>
      </w:r>
      <w:r w:rsidR="00C74225" w:rsidRPr="0060633C">
        <w:rPr>
          <w:color w:val="auto"/>
        </w:rPr>
        <w:t xml:space="preserve"> </w:t>
      </w:r>
      <w:r w:rsidR="005E6A14" w:rsidRPr="0060633C">
        <w:rPr>
          <w:color w:val="auto"/>
        </w:rPr>
        <w:t>hierarchical</w:t>
      </w:r>
      <w:r w:rsidR="00C74225" w:rsidRPr="0060633C">
        <w:rPr>
          <w:color w:val="auto"/>
        </w:rPr>
        <w:t xml:space="preserve"> structure</w:t>
      </w:r>
      <w:r w:rsidR="00DF5196" w:rsidRPr="0060633C">
        <w:rPr>
          <w:color w:val="auto"/>
        </w:rPr>
        <w:t xml:space="preserve"> for fitness testing.  </w:t>
      </w:r>
      <w:r w:rsidR="00062359" w:rsidRPr="0060633C">
        <w:rPr>
          <w:color w:val="auto"/>
        </w:rPr>
        <w:t>I</w:t>
      </w:r>
      <w:r w:rsidR="00DF5196" w:rsidRPr="0060633C">
        <w:rPr>
          <w:color w:val="auto"/>
        </w:rPr>
        <w:t xml:space="preserve">nserting open </w:t>
      </w:r>
      <w:r w:rsidR="005E6A14" w:rsidRPr="0060633C">
        <w:rPr>
          <w:color w:val="auto"/>
        </w:rPr>
        <w:t>parenthesis to</w:t>
      </w:r>
      <w:r w:rsidR="007235C1" w:rsidRPr="0060633C">
        <w:rPr>
          <w:color w:val="auto"/>
        </w:rPr>
        <w:t xml:space="preserve"> indicate the start of code blocks and epigenetic markers t</w:t>
      </w:r>
      <w:r w:rsidR="005E6A14" w:rsidRPr="0060633C">
        <w:rPr>
          <w:color w:val="auto"/>
        </w:rPr>
        <w:t xml:space="preserve">o </w:t>
      </w:r>
      <w:r w:rsidR="007235C1" w:rsidRPr="0060633C">
        <w:rPr>
          <w:color w:val="auto"/>
        </w:rPr>
        <w:t>determine where the co</w:t>
      </w:r>
      <w:r w:rsidR="00EB6C41" w:rsidRPr="0060633C">
        <w:rPr>
          <w:color w:val="auto"/>
        </w:rPr>
        <w:t>d</w:t>
      </w:r>
      <w:r w:rsidR="007235C1" w:rsidRPr="0060633C">
        <w:rPr>
          <w:color w:val="auto"/>
        </w:rPr>
        <w:t>e block</w:t>
      </w:r>
      <w:r w:rsidR="00062359" w:rsidRPr="0060633C">
        <w:rPr>
          <w:color w:val="auto"/>
        </w:rPr>
        <w:t>s</w:t>
      </w:r>
      <w:r w:rsidR="007235C1" w:rsidRPr="0060633C">
        <w:rPr>
          <w:color w:val="auto"/>
        </w:rPr>
        <w:t xml:space="preserve"> close.</w:t>
      </w:r>
      <w:r w:rsidR="00EB6C41" w:rsidRPr="0060633C">
        <w:rPr>
          <w:color w:val="auto"/>
        </w:rPr>
        <w:t xml:space="preserve"> </w:t>
      </w:r>
      <w:r w:rsidR="00475433" w:rsidRPr="0060633C">
        <w:rPr>
          <w:color w:val="auto"/>
        </w:rPr>
        <w:t>We insert t</w:t>
      </w:r>
      <w:r w:rsidR="00062359" w:rsidRPr="0060633C">
        <w:rPr>
          <w:color w:val="auto"/>
        </w:rPr>
        <w:t xml:space="preserve">he open parentheses </w:t>
      </w:r>
      <w:r w:rsidR="00EB6C41" w:rsidRPr="0060633C">
        <w:rPr>
          <w:color w:val="auto"/>
        </w:rPr>
        <w:t xml:space="preserve">when </w:t>
      </w:r>
      <w:r w:rsidR="00475433" w:rsidRPr="0060633C">
        <w:rPr>
          <w:color w:val="auto"/>
        </w:rPr>
        <w:t xml:space="preserve">we call </w:t>
      </w:r>
      <w:r w:rsidR="005E6A14" w:rsidRPr="0060633C">
        <w:rPr>
          <w:color w:val="auto"/>
        </w:rPr>
        <w:t>an</w:t>
      </w:r>
      <w:r w:rsidR="00EB6C41" w:rsidRPr="0060633C">
        <w:rPr>
          <w:color w:val="auto"/>
        </w:rPr>
        <w:t xml:space="preserve"> instruction. </w:t>
      </w:r>
      <w:r w:rsidR="007235C1" w:rsidRPr="0060633C">
        <w:rPr>
          <w:color w:val="auto"/>
        </w:rPr>
        <w:t xml:space="preserve"> </w:t>
      </w:r>
      <w:r w:rsidR="00FD07D4" w:rsidRPr="0060633C">
        <w:rPr>
          <w:color w:val="auto"/>
        </w:rPr>
        <w:t>Doing this</w:t>
      </w:r>
      <w:r w:rsidR="007235C1" w:rsidRPr="0060633C">
        <w:rPr>
          <w:color w:val="auto"/>
        </w:rPr>
        <w:t xml:space="preserve"> allows for instructions to take code blocks from the “exec” rather than a single instruction.</w:t>
      </w:r>
      <w:r w:rsidR="0067273D">
        <w:rPr>
          <w:color w:val="auto"/>
        </w:rPr>
        <w:t xml:space="preserve"> [21]</w:t>
      </w:r>
    </w:p>
    <w:p w:rsidR="00BC3233" w:rsidRDefault="00BC3233" w:rsidP="005B1AA4">
      <w:pPr>
        <w:pStyle w:val="Heading4"/>
        <w:spacing w:line="480" w:lineRule="auto"/>
      </w:pPr>
      <w:r>
        <w:t xml:space="preserve">Plush Genome to Push Program </w:t>
      </w:r>
    </w:p>
    <w:p w:rsidR="002A1800" w:rsidRPr="0060633C" w:rsidRDefault="00FD07D4" w:rsidP="005B1AA4">
      <w:pPr>
        <w:spacing w:after="0" w:line="480" w:lineRule="auto"/>
        <w:rPr>
          <w:color w:val="auto"/>
        </w:rPr>
      </w:pPr>
      <w:r w:rsidRPr="0060633C">
        <w:rPr>
          <w:color w:val="auto"/>
        </w:rPr>
        <w:t>We c</w:t>
      </w:r>
      <w:r w:rsidR="005E6A14" w:rsidRPr="0060633C">
        <w:rPr>
          <w:color w:val="auto"/>
        </w:rPr>
        <w:t>onstruct</w:t>
      </w:r>
      <w:r w:rsidR="00CC74F6" w:rsidRPr="0060633C">
        <w:rPr>
          <w:color w:val="auto"/>
        </w:rPr>
        <w:t xml:space="preserve"> of the push program tree depth-first. </w:t>
      </w:r>
      <w:r w:rsidRPr="0060633C">
        <w:rPr>
          <w:color w:val="auto"/>
        </w:rPr>
        <w:t>We</w:t>
      </w:r>
      <w:r w:rsidR="008877C7" w:rsidRPr="0060633C">
        <w:rPr>
          <w:color w:val="auto"/>
        </w:rPr>
        <w:t xml:space="preserve"> </w:t>
      </w:r>
      <w:r w:rsidRPr="0060633C">
        <w:rPr>
          <w:color w:val="auto"/>
        </w:rPr>
        <w:t>append</w:t>
      </w:r>
      <w:r w:rsidR="00CC74F6" w:rsidRPr="0060633C">
        <w:rPr>
          <w:color w:val="auto"/>
        </w:rPr>
        <w:t xml:space="preserve"> </w:t>
      </w:r>
      <w:r w:rsidR="008877C7" w:rsidRPr="0060633C">
        <w:rPr>
          <w:color w:val="auto"/>
        </w:rPr>
        <w:t>e</w:t>
      </w:r>
      <w:r w:rsidR="00CC74F6" w:rsidRPr="0060633C">
        <w:rPr>
          <w:color w:val="auto"/>
        </w:rPr>
        <w:t xml:space="preserve">ach instruction and its arguments </w:t>
      </w:r>
      <w:r w:rsidR="003761D9" w:rsidRPr="0060633C">
        <w:rPr>
          <w:color w:val="auto"/>
        </w:rPr>
        <w:t xml:space="preserve">to the end of the Push Program. If the instruction has no </w:t>
      </w:r>
      <w:r w:rsidR="005E6A14" w:rsidRPr="0060633C">
        <w:rPr>
          <w:color w:val="auto"/>
        </w:rPr>
        <w:t>arguments</w:t>
      </w:r>
      <w:r w:rsidR="009A6717" w:rsidRPr="0060633C">
        <w:rPr>
          <w:color w:val="auto"/>
        </w:rPr>
        <w:t>,</w:t>
      </w:r>
      <w:r w:rsidR="003761D9" w:rsidRPr="0060633C">
        <w:rPr>
          <w:color w:val="auto"/>
        </w:rPr>
        <w:t xml:space="preserve"> it just appends the </w:t>
      </w:r>
      <w:r w:rsidR="005E6A14" w:rsidRPr="0060633C">
        <w:rPr>
          <w:color w:val="auto"/>
        </w:rPr>
        <w:t>instruction.</w:t>
      </w:r>
      <w:r w:rsidR="00CC74F6" w:rsidRPr="0060633C">
        <w:rPr>
          <w:color w:val="auto"/>
        </w:rPr>
        <w:t xml:space="preserve"> </w:t>
      </w:r>
      <w:r w:rsidR="007235C1" w:rsidRPr="0060633C">
        <w:rPr>
          <w:color w:val="auto"/>
        </w:rPr>
        <w:t xml:space="preserve"> </w:t>
      </w:r>
      <w:r w:rsidR="003761D9" w:rsidRPr="0060633C">
        <w:rPr>
          <w:color w:val="auto"/>
        </w:rPr>
        <w:t>However, if they do have arguments</w:t>
      </w:r>
      <w:r w:rsidR="009A6717" w:rsidRPr="0060633C">
        <w:rPr>
          <w:color w:val="auto"/>
        </w:rPr>
        <w:t>,</w:t>
      </w:r>
      <w:r w:rsidR="003761D9" w:rsidRPr="0060633C">
        <w:rPr>
          <w:color w:val="auto"/>
        </w:rPr>
        <w:t xml:space="preserve"> then the instruction is appended</w:t>
      </w:r>
      <w:r w:rsidR="009A6717" w:rsidRPr="0060633C">
        <w:rPr>
          <w:color w:val="auto"/>
        </w:rPr>
        <w:t>,</w:t>
      </w:r>
      <w:r w:rsidR="003761D9" w:rsidRPr="0060633C">
        <w:rPr>
          <w:color w:val="auto"/>
        </w:rPr>
        <w:t xml:space="preserve"> followed by </w:t>
      </w:r>
      <w:r w:rsidR="00E664E6" w:rsidRPr="0060633C">
        <w:rPr>
          <w:color w:val="auto"/>
        </w:rPr>
        <w:t>several</w:t>
      </w:r>
      <w:r w:rsidR="003761D9" w:rsidRPr="0060633C">
        <w:rPr>
          <w:color w:val="auto"/>
        </w:rPr>
        <w:t xml:space="preserve"> code blocks corresponding to the number of arguments. For Example</w:t>
      </w:r>
      <w:r w:rsidR="009A6717" w:rsidRPr="0060633C">
        <w:rPr>
          <w:color w:val="auto"/>
        </w:rPr>
        <w:t>,</w:t>
      </w:r>
      <w:r w:rsidR="003761D9" w:rsidRPr="0060633C">
        <w:rPr>
          <w:color w:val="auto"/>
        </w:rPr>
        <w:t xml:space="preserve"> </w:t>
      </w:r>
      <w:r w:rsidR="00CC74F6" w:rsidRPr="0060633C">
        <w:rPr>
          <w:color w:val="auto"/>
        </w:rPr>
        <w:t xml:space="preserve">an instruction which takes </w:t>
      </w:r>
      <w:r w:rsidR="009A6717" w:rsidRPr="0060633C">
        <w:rPr>
          <w:color w:val="auto"/>
        </w:rPr>
        <w:t>two</w:t>
      </w:r>
      <w:r w:rsidR="00CC74F6" w:rsidRPr="0060633C">
        <w:rPr>
          <w:color w:val="auto"/>
        </w:rPr>
        <w:t xml:space="preserve"> arguments from the “exec” stack will</w:t>
      </w:r>
      <w:r w:rsidR="000C79B3" w:rsidRPr="0060633C">
        <w:rPr>
          <w:color w:val="auto"/>
        </w:rPr>
        <w:t xml:space="preserve"> be </w:t>
      </w:r>
      <w:r w:rsidR="00CC74F6" w:rsidRPr="0060633C">
        <w:rPr>
          <w:color w:val="auto"/>
        </w:rPr>
        <w:t xml:space="preserve">followed by </w:t>
      </w:r>
      <w:r w:rsidR="009A6717" w:rsidRPr="0060633C">
        <w:rPr>
          <w:color w:val="auto"/>
        </w:rPr>
        <w:t>two</w:t>
      </w:r>
      <w:r w:rsidR="00CC74F6" w:rsidRPr="0060633C">
        <w:rPr>
          <w:color w:val="auto"/>
        </w:rPr>
        <w:t xml:space="preserve"> code blocks in the Push program.</w:t>
      </w:r>
      <w:r w:rsidR="007235C1" w:rsidRPr="0060633C">
        <w:rPr>
          <w:color w:val="auto"/>
        </w:rPr>
        <w:t xml:space="preserve"> </w:t>
      </w:r>
      <w:r w:rsidR="003761D9" w:rsidRPr="0060633C">
        <w:rPr>
          <w:color w:val="auto"/>
        </w:rPr>
        <w:t>Inside these code blocks</w:t>
      </w:r>
      <w:r w:rsidR="009A6717" w:rsidRPr="0060633C">
        <w:rPr>
          <w:color w:val="auto"/>
        </w:rPr>
        <w:t>,</w:t>
      </w:r>
      <w:r w:rsidR="003761D9" w:rsidRPr="0060633C">
        <w:rPr>
          <w:color w:val="auto"/>
        </w:rPr>
        <w:t xml:space="preserve"> there may be further instructions which we will perform the same process on</w:t>
      </w:r>
      <w:r w:rsidR="009A6717" w:rsidRPr="0060633C">
        <w:rPr>
          <w:color w:val="auto"/>
        </w:rPr>
        <w:t xml:space="preserve">, </w:t>
      </w:r>
      <w:r w:rsidR="003761D9" w:rsidRPr="0060633C">
        <w:rPr>
          <w:color w:val="auto"/>
        </w:rPr>
        <w:t xml:space="preserve">meaning we may have nested code blocks. The instructions indicate the opening of code blocks and the “:close” epigenetic marker indicates </w:t>
      </w:r>
      <w:r w:rsidR="009A6717" w:rsidRPr="0060633C">
        <w:rPr>
          <w:color w:val="auto"/>
        </w:rPr>
        <w:t>the closing of</w:t>
      </w:r>
      <w:r w:rsidR="003761D9" w:rsidRPr="0060633C">
        <w:rPr>
          <w:color w:val="auto"/>
        </w:rPr>
        <w:t xml:space="preserve"> code blocks</w:t>
      </w:r>
      <w:r w:rsidR="004D5B1D" w:rsidRPr="0060633C">
        <w:rPr>
          <w:color w:val="auto"/>
        </w:rPr>
        <w:t xml:space="preserve">. The “:close” marker indicates how many open </w:t>
      </w:r>
      <w:r w:rsidR="00BB2F0D" w:rsidRPr="0060633C">
        <w:rPr>
          <w:color w:val="auto"/>
        </w:rPr>
        <w:t>c</w:t>
      </w:r>
      <w:r w:rsidR="004D5B1D" w:rsidRPr="0060633C">
        <w:rPr>
          <w:color w:val="auto"/>
        </w:rPr>
        <w:t>ode blocks to close</w:t>
      </w:r>
      <w:r w:rsidR="00BB2F0D" w:rsidRPr="0060633C">
        <w:rPr>
          <w:color w:val="auto"/>
        </w:rPr>
        <w:t xml:space="preserve"> by way of a proceeding number</w:t>
      </w:r>
      <w:r w:rsidR="004D5B1D" w:rsidRPr="0060633C">
        <w:rPr>
          <w:color w:val="auto"/>
        </w:rPr>
        <w:t xml:space="preserve">. If this </w:t>
      </w:r>
      <w:r w:rsidR="00BC3233" w:rsidRPr="0060633C">
        <w:rPr>
          <w:color w:val="auto"/>
        </w:rPr>
        <w:t>number</w:t>
      </w:r>
      <w:r w:rsidR="004D5B1D" w:rsidRPr="0060633C">
        <w:rPr>
          <w:color w:val="auto"/>
        </w:rPr>
        <w:t xml:space="preserve"> were to exceed the number of open code blocks</w:t>
      </w:r>
      <w:r w:rsidR="009A6717" w:rsidRPr="0060633C">
        <w:rPr>
          <w:color w:val="auto"/>
        </w:rPr>
        <w:t>,</w:t>
      </w:r>
      <w:r w:rsidR="004D5B1D" w:rsidRPr="0060633C">
        <w:rPr>
          <w:color w:val="auto"/>
        </w:rPr>
        <w:t xml:space="preserve"> then all code blocks are closed. If the end of the Plush genome is reached with code blocks still open</w:t>
      </w:r>
      <w:r w:rsidR="009A6717" w:rsidRPr="0060633C">
        <w:rPr>
          <w:color w:val="auto"/>
        </w:rPr>
        <w:t>,</w:t>
      </w:r>
      <w:r w:rsidR="004D5B1D" w:rsidRPr="0060633C">
        <w:rPr>
          <w:color w:val="auto"/>
        </w:rPr>
        <w:t xml:space="preserve"> then these blocks are automatically closed</w:t>
      </w:r>
      <w:r w:rsidR="00BB2F0D" w:rsidRPr="0060633C">
        <w:rPr>
          <w:color w:val="auto"/>
        </w:rPr>
        <w:t xml:space="preserve">. </w:t>
      </w:r>
      <w:r w:rsidR="003761D9" w:rsidRPr="0060633C">
        <w:rPr>
          <w:color w:val="auto"/>
        </w:rPr>
        <w:t xml:space="preserve"> </w:t>
      </w:r>
      <w:r w:rsidR="0067273D">
        <w:rPr>
          <w:color w:val="auto"/>
        </w:rPr>
        <w:t>[21]</w:t>
      </w:r>
    </w:p>
    <w:p w:rsidR="00174FA7" w:rsidRPr="00174FA7" w:rsidRDefault="00174FA7" w:rsidP="005B1AA4">
      <w:pPr>
        <w:spacing w:after="0" w:line="480" w:lineRule="auto"/>
      </w:pPr>
    </w:p>
    <w:p w:rsidR="00174FA7" w:rsidRDefault="00C259D6" w:rsidP="005B1AA4">
      <w:pPr>
        <w:pStyle w:val="Heading3"/>
        <w:spacing w:line="480" w:lineRule="auto"/>
      </w:pPr>
      <w:bookmarkStart w:id="18" w:name="_Toc24569129"/>
      <w:r>
        <w:t xml:space="preserve">2.2.4 </w:t>
      </w:r>
      <w:r w:rsidR="00FA1B6C">
        <w:t>PyshGP</w:t>
      </w:r>
      <w:bookmarkEnd w:id="18"/>
    </w:p>
    <w:p w:rsidR="009A6717" w:rsidRPr="0060633C" w:rsidRDefault="00FA1B6C" w:rsidP="005B1AA4">
      <w:pPr>
        <w:spacing w:after="0" w:line="480" w:lineRule="auto"/>
        <w:rPr>
          <w:color w:val="auto"/>
        </w:rPr>
      </w:pPr>
      <w:r w:rsidRPr="0060633C">
        <w:rPr>
          <w:color w:val="auto"/>
        </w:rPr>
        <w:t xml:space="preserve">PyshGP is a Python implementation of the push language. </w:t>
      </w:r>
      <w:r w:rsidR="00906E02" w:rsidRPr="0060633C">
        <w:rPr>
          <w:color w:val="auto"/>
        </w:rPr>
        <w:t>It gives a basic push instruction in Python. There are five standard data types that each have their own set of instructions.  These data types are Boolean, Character, Code, Integer, Float and String.</w:t>
      </w:r>
      <w:r w:rsidR="007263B5" w:rsidRPr="0060633C">
        <w:rPr>
          <w:color w:val="auto"/>
        </w:rPr>
        <w:t xml:space="preserve"> There is also typecasting present in PyshGP that allows conversion of one type to another. We do this by moving the relevant element from one stack to its new type stack.</w:t>
      </w:r>
      <w:r w:rsidR="0067273D">
        <w:rPr>
          <w:color w:val="auto"/>
        </w:rPr>
        <w:t xml:space="preserve"> [6]</w:t>
      </w:r>
    </w:p>
    <w:p w:rsidR="00FA1B6C" w:rsidRPr="0060633C" w:rsidRDefault="007263B5" w:rsidP="005B1AA4">
      <w:pPr>
        <w:spacing w:after="0" w:line="480" w:lineRule="auto"/>
        <w:rPr>
          <w:color w:val="auto"/>
        </w:rPr>
      </w:pPr>
      <w:r w:rsidRPr="0060633C">
        <w:rPr>
          <w:color w:val="auto"/>
        </w:rPr>
        <w:t>An example would be the “integer_to_boolean” instruction that takes the top element of the integer stack and pushes a “False” to the Boolean stack if this integer is zero and “True”. Vector types also exist for some data types. These types also come with basic vector operations such as appendage, splitting and concatenation</w:t>
      </w:r>
      <w:r w:rsidR="00F00A0A" w:rsidRPr="0060633C">
        <w:rPr>
          <w:color w:val="auto"/>
        </w:rPr>
        <w:t xml:space="preserve">. </w:t>
      </w:r>
      <w:r w:rsidR="009A6717" w:rsidRPr="0060633C">
        <w:rPr>
          <w:color w:val="auto"/>
        </w:rPr>
        <w:t>Standard</w:t>
      </w:r>
      <w:r w:rsidR="00F00A0A" w:rsidRPr="0060633C">
        <w:rPr>
          <w:color w:val="auto"/>
        </w:rPr>
        <w:t xml:space="preserve"> stack instructions exist </w:t>
      </w:r>
      <w:r w:rsidR="003F07B1" w:rsidRPr="0060633C">
        <w:rPr>
          <w:color w:val="auto"/>
        </w:rPr>
        <w:t>for all stacks, these in</w:t>
      </w:r>
      <w:r w:rsidR="00B433D7" w:rsidRPr="0060633C">
        <w:rPr>
          <w:color w:val="auto"/>
        </w:rPr>
        <w:t>s</w:t>
      </w:r>
      <w:r w:rsidR="003F07B1" w:rsidRPr="0060633C">
        <w:rPr>
          <w:color w:val="auto"/>
        </w:rPr>
        <w:t>t</w:t>
      </w:r>
      <w:r w:rsidR="00B433D7" w:rsidRPr="0060633C">
        <w:rPr>
          <w:color w:val="auto"/>
        </w:rPr>
        <w:t>r</w:t>
      </w:r>
      <w:r w:rsidR="003F07B1" w:rsidRPr="0060633C">
        <w:rPr>
          <w:color w:val="auto"/>
        </w:rPr>
        <w:t>uction include:</w:t>
      </w:r>
    </w:p>
    <w:p w:rsidR="003F07B1" w:rsidRPr="0060633C" w:rsidRDefault="003F07B1" w:rsidP="005B1AA4">
      <w:pPr>
        <w:pStyle w:val="ListParagraph"/>
        <w:numPr>
          <w:ilvl w:val="0"/>
          <w:numId w:val="29"/>
        </w:numPr>
        <w:spacing w:after="0" w:line="480" w:lineRule="auto"/>
        <w:rPr>
          <w:color w:val="auto"/>
        </w:rPr>
      </w:pPr>
      <w:r w:rsidRPr="0060633C">
        <w:rPr>
          <w:color w:val="auto"/>
        </w:rPr>
        <w:t>dup: copy the top element in the stack</w:t>
      </w:r>
    </w:p>
    <w:p w:rsidR="003F07B1" w:rsidRPr="0060633C" w:rsidRDefault="003F07B1" w:rsidP="005B1AA4">
      <w:pPr>
        <w:pStyle w:val="ListParagraph"/>
        <w:numPr>
          <w:ilvl w:val="0"/>
          <w:numId w:val="29"/>
        </w:numPr>
        <w:spacing w:after="0" w:line="480" w:lineRule="auto"/>
        <w:rPr>
          <w:color w:val="auto"/>
        </w:rPr>
      </w:pPr>
      <w:r w:rsidRPr="0060633C">
        <w:rPr>
          <w:color w:val="auto"/>
        </w:rPr>
        <w:t>swap: swaps the top two elements in the stack</w:t>
      </w:r>
    </w:p>
    <w:p w:rsidR="003F07B1" w:rsidRPr="0060633C" w:rsidRDefault="003F07B1" w:rsidP="005B1AA4">
      <w:pPr>
        <w:pStyle w:val="ListParagraph"/>
        <w:numPr>
          <w:ilvl w:val="0"/>
          <w:numId w:val="29"/>
        </w:numPr>
        <w:spacing w:after="0" w:line="480" w:lineRule="auto"/>
        <w:rPr>
          <w:color w:val="auto"/>
        </w:rPr>
      </w:pPr>
      <w:r w:rsidRPr="0060633C">
        <w:rPr>
          <w:color w:val="auto"/>
        </w:rPr>
        <w:t>flush: remove all elements from the stack</w:t>
      </w:r>
    </w:p>
    <w:p w:rsidR="003F07B1" w:rsidRPr="0060633C" w:rsidRDefault="003F07B1" w:rsidP="005B1AA4">
      <w:pPr>
        <w:pStyle w:val="ListParagraph"/>
        <w:numPr>
          <w:ilvl w:val="0"/>
          <w:numId w:val="29"/>
        </w:numPr>
        <w:spacing w:after="0" w:line="480" w:lineRule="auto"/>
        <w:rPr>
          <w:color w:val="auto"/>
        </w:rPr>
      </w:pPr>
      <w:r w:rsidRPr="0060633C">
        <w:rPr>
          <w:color w:val="auto"/>
        </w:rPr>
        <w:t>stack-depth: get the size of the stack and push this number to the integer stack</w:t>
      </w:r>
    </w:p>
    <w:p w:rsidR="003F07B1" w:rsidRPr="0060633C" w:rsidRDefault="00B433D7" w:rsidP="005B1AA4">
      <w:pPr>
        <w:pStyle w:val="ListParagraph"/>
        <w:numPr>
          <w:ilvl w:val="0"/>
          <w:numId w:val="29"/>
        </w:numPr>
        <w:spacing w:after="0" w:line="480" w:lineRule="auto"/>
        <w:rPr>
          <w:color w:val="auto"/>
        </w:rPr>
      </w:pPr>
      <w:r w:rsidRPr="0060633C">
        <w:rPr>
          <w:color w:val="auto"/>
        </w:rPr>
        <w:t xml:space="preserve">yank: takes the integer from the top of the integer stack and uses this number as an index to find an element which </w:t>
      </w:r>
      <w:r w:rsidR="000C79B3" w:rsidRPr="0060633C">
        <w:rPr>
          <w:color w:val="auto"/>
        </w:rPr>
        <w:t>we</w:t>
      </w:r>
      <w:r w:rsidRPr="0060633C">
        <w:rPr>
          <w:color w:val="auto"/>
        </w:rPr>
        <w:t xml:space="preserve"> </w:t>
      </w:r>
      <w:r w:rsidR="000C79B3" w:rsidRPr="0060633C">
        <w:rPr>
          <w:color w:val="auto"/>
        </w:rPr>
        <w:t>move</w:t>
      </w:r>
      <w:r w:rsidRPr="0060633C">
        <w:rPr>
          <w:color w:val="auto"/>
        </w:rPr>
        <w:t xml:space="preserve"> to the top of the stack</w:t>
      </w:r>
    </w:p>
    <w:p w:rsidR="00B433D7" w:rsidRDefault="00B433D7" w:rsidP="005B1AA4">
      <w:pPr>
        <w:pStyle w:val="ListParagraph"/>
        <w:numPr>
          <w:ilvl w:val="0"/>
          <w:numId w:val="29"/>
        </w:numPr>
        <w:spacing w:after="0" w:line="480" w:lineRule="auto"/>
        <w:rPr>
          <w:color w:val="auto"/>
        </w:rPr>
      </w:pPr>
      <w:r w:rsidRPr="0060633C">
        <w:rPr>
          <w:color w:val="auto"/>
        </w:rPr>
        <w:t>eq: compares the top two elements in the stack and pushes a “True” to the Boolean stack if they are equal and pushes a “False” otherwise</w:t>
      </w:r>
    </w:p>
    <w:p w:rsidR="0067273D" w:rsidRPr="0067273D" w:rsidRDefault="0067273D" w:rsidP="0067273D">
      <w:pPr>
        <w:spacing w:after="0" w:line="480" w:lineRule="auto"/>
        <w:ind w:left="360"/>
        <w:rPr>
          <w:color w:val="auto"/>
        </w:rPr>
      </w:pPr>
      <w:r>
        <w:rPr>
          <w:color w:val="auto"/>
        </w:rPr>
        <w:t>[6]</w:t>
      </w:r>
    </w:p>
    <w:p w:rsidR="00B433D7" w:rsidRPr="0060633C" w:rsidRDefault="00B433D7" w:rsidP="005B1AA4">
      <w:pPr>
        <w:spacing w:after="0" w:line="480" w:lineRule="auto"/>
        <w:rPr>
          <w:color w:val="auto"/>
        </w:rPr>
      </w:pPr>
      <w:r w:rsidRPr="0060633C">
        <w:rPr>
          <w:color w:val="auto"/>
        </w:rPr>
        <w:t>These are only a few of the instructions</w:t>
      </w:r>
      <w:r w:rsidR="006A0A48" w:rsidRPr="0060633C">
        <w:rPr>
          <w:color w:val="auto"/>
        </w:rPr>
        <w:t xml:space="preserve"> present in pyshGP</w:t>
      </w:r>
      <w:r w:rsidR="009A6717" w:rsidRPr="0060633C">
        <w:rPr>
          <w:color w:val="auto"/>
        </w:rPr>
        <w:t>. T</w:t>
      </w:r>
      <w:r w:rsidR="006A0A48" w:rsidRPr="0060633C">
        <w:rPr>
          <w:color w:val="auto"/>
        </w:rPr>
        <w:t xml:space="preserve">he other instruction would be more akin to operations seen in languages such as Java and Python. </w:t>
      </w:r>
      <w:r w:rsidR="0067273D">
        <w:rPr>
          <w:color w:val="auto"/>
        </w:rPr>
        <w:t>[6]</w:t>
      </w:r>
    </w:p>
    <w:p w:rsidR="006A0A48" w:rsidRPr="0060633C" w:rsidRDefault="006A0A48" w:rsidP="005B1AA4">
      <w:pPr>
        <w:spacing w:after="0" w:line="480" w:lineRule="auto"/>
        <w:rPr>
          <w:color w:val="auto"/>
        </w:rPr>
      </w:pPr>
      <w:r w:rsidRPr="0060633C">
        <w:rPr>
          <w:color w:val="auto"/>
        </w:rPr>
        <w:lastRenderedPageBreak/>
        <w:t xml:space="preserve">It is possible to define </w:t>
      </w:r>
      <w:r w:rsidR="009A6717" w:rsidRPr="0060633C">
        <w:rPr>
          <w:color w:val="auto"/>
        </w:rPr>
        <w:t>new</w:t>
      </w:r>
      <w:r w:rsidRPr="0060633C">
        <w:rPr>
          <w:color w:val="auto"/>
        </w:rPr>
        <w:t xml:space="preserve"> instruction</w:t>
      </w:r>
      <w:r w:rsidR="009A6717" w:rsidRPr="0060633C">
        <w:rPr>
          <w:color w:val="auto"/>
        </w:rPr>
        <w:t>s</w:t>
      </w:r>
      <w:r w:rsidRPr="0060633C">
        <w:rPr>
          <w:color w:val="auto"/>
        </w:rPr>
        <w:t xml:space="preserve"> if needs be. All new instruction</w:t>
      </w:r>
      <w:r w:rsidR="009A6717" w:rsidRPr="0060633C">
        <w:rPr>
          <w:color w:val="auto"/>
        </w:rPr>
        <w:t>s</w:t>
      </w:r>
      <w:r w:rsidRPr="0060633C">
        <w:rPr>
          <w:color w:val="auto"/>
        </w:rPr>
        <w:t xml:space="preserve"> are an instantiation of the Instruction class. This class must have a </w:t>
      </w:r>
      <w:r w:rsidR="00FF1F8E" w:rsidRPr="0060633C">
        <w:rPr>
          <w:color w:val="auto"/>
        </w:rPr>
        <w:t>function, which</w:t>
      </w:r>
      <w:r w:rsidR="009116E4" w:rsidRPr="0060633C">
        <w:rPr>
          <w:color w:val="auto"/>
        </w:rPr>
        <w:t xml:space="preserve"> </w:t>
      </w:r>
      <w:r w:rsidR="00965B32" w:rsidRPr="0060633C">
        <w:rPr>
          <w:color w:val="auto"/>
        </w:rPr>
        <w:t>takes in</w:t>
      </w:r>
      <w:r w:rsidR="00AC3532" w:rsidRPr="0060633C">
        <w:rPr>
          <w:color w:val="auto"/>
        </w:rPr>
        <w:t xml:space="preserve"> </w:t>
      </w:r>
      <w:r w:rsidR="00965B32" w:rsidRPr="0060633C">
        <w:rPr>
          <w:color w:val="auto"/>
        </w:rPr>
        <w:t>a PushState object and returns a</w:t>
      </w:r>
      <w:r w:rsidR="00FF1F8E" w:rsidRPr="0060633C">
        <w:rPr>
          <w:color w:val="auto"/>
        </w:rPr>
        <w:t>n</w:t>
      </w:r>
      <w:r w:rsidR="00965B32" w:rsidRPr="0060633C">
        <w:rPr>
          <w:color w:val="auto"/>
        </w:rPr>
        <w:t xml:space="preserve"> altered PushState object. Every instruction uses the Instruction class </w:t>
      </w:r>
      <w:r w:rsidR="00F35AF8" w:rsidRPr="0060633C">
        <w:rPr>
          <w:color w:val="auto"/>
        </w:rPr>
        <w:t xml:space="preserve">and we </w:t>
      </w:r>
      <w:r w:rsidR="00965B32" w:rsidRPr="0060633C">
        <w:rPr>
          <w:color w:val="auto"/>
        </w:rPr>
        <w:t>store</w:t>
      </w:r>
      <w:r w:rsidR="00F35AF8" w:rsidRPr="0060633C">
        <w:rPr>
          <w:color w:val="auto"/>
        </w:rPr>
        <w:t xml:space="preserve"> them</w:t>
      </w:r>
      <w:r w:rsidR="00965B32" w:rsidRPr="0060633C">
        <w:rPr>
          <w:color w:val="auto"/>
        </w:rPr>
        <w:t xml:space="preserve"> in a set of registered instructions. Any new instruction must </w:t>
      </w:r>
      <w:r w:rsidR="00AC3532" w:rsidRPr="0060633C">
        <w:rPr>
          <w:color w:val="auto"/>
        </w:rPr>
        <w:t>instantiate</w:t>
      </w:r>
      <w:r w:rsidR="00965B32" w:rsidRPr="0060633C">
        <w:rPr>
          <w:color w:val="auto"/>
        </w:rPr>
        <w:t xml:space="preserve"> a new Instruction object and add it to this registered instruction set.</w:t>
      </w:r>
      <w:r w:rsidR="0067273D">
        <w:rPr>
          <w:color w:val="auto"/>
        </w:rPr>
        <w:t xml:space="preserve"> [6]</w:t>
      </w:r>
    </w:p>
    <w:p w:rsidR="006E77B8" w:rsidRDefault="00E12C6A" w:rsidP="005B1AA4">
      <w:pPr>
        <w:pStyle w:val="Heading4"/>
        <w:spacing w:line="480" w:lineRule="auto"/>
      </w:pPr>
      <w:r>
        <w:t>PyshGP Genetic Programming</w:t>
      </w:r>
    </w:p>
    <w:p w:rsidR="008E6E4F" w:rsidRPr="0060633C" w:rsidRDefault="00FC7E27" w:rsidP="005B1AA4">
      <w:pPr>
        <w:spacing w:after="0" w:line="480" w:lineRule="auto"/>
        <w:rPr>
          <w:color w:val="auto"/>
        </w:rPr>
      </w:pPr>
      <w:r w:rsidRPr="0060633C">
        <w:rPr>
          <w:color w:val="auto"/>
        </w:rPr>
        <w:t>In order to determine fitness</w:t>
      </w:r>
      <w:r w:rsidR="009A6717" w:rsidRPr="0060633C">
        <w:rPr>
          <w:color w:val="auto"/>
        </w:rPr>
        <w:t>,</w:t>
      </w:r>
      <w:r w:rsidRPr="0060633C">
        <w:rPr>
          <w:color w:val="auto"/>
        </w:rPr>
        <w:t xml:space="preserve"> there are </w:t>
      </w:r>
      <w:r w:rsidR="009A6717" w:rsidRPr="0060633C">
        <w:rPr>
          <w:color w:val="auto"/>
        </w:rPr>
        <w:t>two</w:t>
      </w:r>
      <w:r w:rsidRPr="0060633C">
        <w:rPr>
          <w:color w:val="auto"/>
        </w:rPr>
        <w:t xml:space="preserve"> ways. </w:t>
      </w:r>
      <w:r w:rsidR="009A6717" w:rsidRPr="0060633C">
        <w:rPr>
          <w:color w:val="auto"/>
        </w:rPr>
        <w:t>We</w:t>
      </w:r>
      <w:r w:rsidRPr="0060633C">
        <w:rPr>
          <w:color w:val="auto"/>
        </w:rPr>
        <w:t xml:space="preserve"> </w:t>
      </w:r>
      <w:r w:rsidR="00F35AF8" w:rsidRPr="0060633C">
        <w:rPr>
          <w:color w:val="auto"/>
        </w:rPr>
        <w:t>could</w:t>
      </w:r>
      <w:r w:rsidRPr="0060633C">
        <w:rPr>
          <w:color w:val="auto"/>
        </w:rPr>
        <w:t xml:space="preserve"> use</w:t>
      </w:r>
      <w:r w:rsidR="00AC3532" w:rsidRPr="0060633C">
        <w:rPr>
          <w:color w:val="auto"/>
        </w:rPr>
        <w:t xml:space="preserve"> </w:t>
      </w:r>
      <w:r w:rsidRPr="0060633C">
        <w:rPr>
          <w:color w:val="auto"/>
        </w:rPr>
        <w:t xml:space="preserve">a Fitness value which is a number out of one - hundred indicating how close to optimal a solution is (with zero being the least and one-hundred being the most). Alternatively, </w:t>
      </w:r>
      <w:r w:rsidR="009A6717" w:rsidRPr="0060633C">
        <w:rPr>
          <w:color w:val="auto"/>
        </w:rPr>
        <w:t>we</w:t>
      </w:r>
      <w:r w:rsidRPr="0060633C">
        <w:rPr>
          <w:color w:val="auto"/>
        </w:rPr>
        <w:t xml:space="preserve"> can use an Error Value which is a positive number indicating how far away a solution is from optimal (with zero being the most optimal)</w:t>
      </w:r>
      <w:r w:rsidR="005E6A14" w:rsidRPr="0060633C">
        <w:rPr>
          <w:color w:val="auto"/>
        </w:rPr>
        <w:t xml:space="preserve">. In both </w:t>
      </w:r>
      <w:r w:rsidR="00B65C25" w:rsidRPr="0060633C">
        <w:rPr>
          <w:color w:val="auto"/>
        </w:rPr>
        <w:t>methods,</w:t>
      </w:r>
      <w:r w:rsidR="005E6A14" w:rsidRPr="0060633C">
        <w:rPr>
          <w:color w:val="auto"/>
        </w:rPr>
        <w:t xml:space="preserve"> the user has to define either a “fitness function” or an error function</w:t>
      </w:r>
      <w:r w:rsidR="00B65C25" w:rsidRPr="0060633C">
        <w:rPr>
          <w:color w:val="auto"/>
        </w:rPr>
        <w:t xml:space="preserve"> </w:t>
      </w:r>
      <w:r w:rsidR="00FF1F8E" w:rsidRPr="0060633C">
        <w:rPr>
          <w:color w:val="auto"/>
        </w:rPr>
        <w:t>to calculate the fitness value and error value</w:t>
      </w:r>
      <w:r w:rsidR="00302B0A" w:rsidRPr="0060633C">
        <w:rPr>
          <w:color w:val="auto"/>
        </w:rPr>
        <w:t>,</w:t>
      </w:r>
      <w:r w:rsidR="00FF1F8E" w:rsidRPr="0060633C">
        <w:rPr>
          <w:color w:val="auto"/>
        </w:rPr>
        <w:t xml:space="preserve"> respectively</w:t>
      </w:r>
      <w:r w:rsidR="005E6A14" w:rsidRPr="0060633C">
        <w:rPr>
          <w:color w:val="auto"/>
        </w:rPr>
        <w:t xml:space="preserve">. </w:t>
      </w:r>
      <w:r w:rsidR="00FF1F8E" w:rsidRPr="0060633C">
        <w:rPr>
          <w:color w:val="auto"/>
        </w:rPr>
        <w:t xml:space="preserve"> The pysgp system favours the “Error” approach.</w:t>
      </w:r>
      <w:r w:rsidR="00B65C25" w:rsidRPr="0060633C">
        <w:rPr>
          <w:color w:val="auto"/>
        </w:rPr>
        <w:t xml:space="preserve"> The error function defined must take in a push program along with a set of training cases. </w:t>
      </w:r>
      <w:r w:rsidR="001E0A17" w:rsidRPr="0060633C">
        <w:rPr>
          <w:color w:val="auto"/>
        </w:rPr>
        <w:t xml:space="preserve">We calculate </w:t>
      </w:r>
      <w:r w:rsidR="00B65C25" w:rsidRPr="0060633C">
        <w:rPr>
          <w:color w:val="auto"/>
        </w:rPr>
        <w:t>A</w:t>
      </w:r>
      <w:r w:rsidR="009A6717" w:rsidRPr="0060633C">
        <w:rPr>
          <w:color w:val="auto"/>
        </w:rPr>
        <w:t>n</w:t>
      </w:r>
      <w:r w:rsidR="00B65C25" w:rsidRPr="0060633C">
        <w:rPr>
          <w:color w:val="auto"/>
        </w:rPr>
        <w:t xml:space="preserve"> error value for the program for each training case which </w:t>
      </w:r>
      <w:r w:rsidR="001E0A17" w:rsidRPr="0060633C">
        <w:rPr>
          <w:color w:val="auto"/>
        </w:rPr>
        <w:t>we</w:t>
      </w:r>
      <w:r w:rsidR="00B65C25" w:rsidRPr="0060633C">
        <w:rPr>
          <w:color w:val="auto"/>
        </w:rPr>
        <w:t xml:space="preserve"> then return as an “error vector”. An individual will hold this “error vector” value along with the value of all the error values combined called the “total error”. </w:t>
      </w:r>
      <w:r w:rsidR="001E0A17" w:rsidRPr="0060633C">
        <w:rPr>
          <w:color w:val="auto"/>
        </w:rPr>
        <w:t>This storage method</w:t>
      </w:r>
      <w:r w:rsidR="00B65C25" w:rsidRPr="0060633C">
        <w:rPr>
          <w:color w:val="auto"/>
        </w:rPr>
        <w:t xml:space="preserve"> allows the use of either in fitness selection operations.</w:t>
      </w:r>
      <w:r w:rsidR="0067273D">
        <w:rPr>
          <w:color w:val="auto"/>
        </w:rPr>
        <w:t xml:space="preserve"> [6]</w:t>
      </w:r>
    </w:p>
    <w:p w:rsidR="008E6E4F" w:rsidRPr="0060633C" w:rsidRDefault="008E6E4F" w:rsidP="005B1AA4">
      <w:pPr>
        <w:spacing w:after="0" w:line="480" w:lineRule="auto"/>
        <w:rPr>
          <w:color w:val="auto"/>
        </w:rPr>
      </w:pPr>
      <w:r w:rsidRPr="0060633C">
        <w:rPr>
          <w:color w:val="auto"/>
        </w:rPr>
        <w:t>Three fitness selection methods are supported. These are:</w:t>
      </w:r>
    </w:p>
    <w:p w:rsidR="00E12C6A" w:rsidRPr="0060633C" w:rsidRDefault="008E6E4F" w:rsidP="005B1AA4">
      <w:pPr>
        <w:pStyle w:val="ListParagraph"/>
        <w:numPr>
          <w:ilvl w:val="0"/>
          <w:numId w:val="30"/>
        </w:numPr>
        <w:spacing w:after="0" w:line="480" w:lineRule="auto"/>
        <w:rPr>
          <w:color w:val="auto"/>
        </w:rPr>
      </w:pPr>
      <w:r w:rsidRPr="0060633C">
        <w:rPr>
          <w:color w:val="auto"/>
        </w:rPr>
        <w:t>Lexicase Selection</w:t>
      </w:r>
      <w:r w:rsidR="0067273D">
        <w:rPr>
          <w:color w:val="auto"/>
        </w:rPr>
        <w:t xml:space="preserve"> (See “Fitness Evaluation and Selction” under section 2.1)</w:t>
      </w:r>
    </w:p>
    <w:p w:rsidR="008E6E4F" w:rsidRPr="0067273D" w:rsidRDefault="008E6E4F" w:rsidP="0067273D">
      <w:pPr>
        <w:pStyle w:val="ListParagraph"/>
        <w:numPr>
          <w:ilvl w:val="0"/>
          <w:numId w:val="30"/>
        </w:numPr>
        <w:spacing w:after="0" w:line="480" w:lineRule="auto"/>
        <w:rPr>
          <w:color w:val="auto"/>
        </w:rPr>
      </w:pPr>
      <w:r w:rsidRPr="0060633C">
        <w:rPr>
          <w:color w:val="auto"/>
        </w:rPr>
        <w:t>Epsilon-Lexicase Selection</w:t>
      </w:r>
      <w:r w:rsidR="0067273D">
        <w:rPr>
          <w:color w:val="auto"/>
        </w:rPr>
        <w:t xml:space="preserve"> </w:t>
      </w:r>
      <w:r w:rsidR="0067273D">
        <w:rPr>
          <w:color w:val="auto"/>
        </w:rPr>
        <w:t>(See “Fitness Evaluation and Selction” under section 2.1)</w:t>
      </w:r>
    </w:p>
    <w:p w:rsidR="0067273D" w:rsidRPr="0060633C" w:rsidRDefault="008E6E4F" w:rsidP="0067273D">
      <w:pPr>
        <w:pStyle w:val="ListParagraph"/>
        <w:numPr>
          <w:ilvl w:val="0"/>
          <w:numId w:val="30"/>
        </w:numPr>
        <w:spacing w:after="0" w:line="480" w:lineRule="auto"/>
        <w:rPr>
          <w:color w:val="auto"/>
        </w:rPr>
      </w:pPr>
      <w:r w:rsidRPr="0060633C">
        <w:rPr>
          <w:color w:val="auto"/>
        </w:rPr>
        <w:t>Tournament Selection</w:t>
      </w:r>
      <w:r w:rsidR="0067273D">
        <w:rPr>
          <w:color w:val="auto"/>
        </w:rPr>
        <w:t xml:space="preserve"> </w:t>
      </w:r>
      <w:r w:rsidR="0067273D">
        <w:rPr>
          <w:color w:val="auto"/>
        </w:rPr>
        <w:t>(See “Fitness Evaluation and Selction” under section 2.1)</w:t>
      </w:r>
    </w:p>
    <w:p w:rsidR="008E6E4F" w:rsidRPr="0060633C" w:rsidRDefault="008E6E4F" w:rsidP="005B1AA4">
      <w:pPr>
        <w:spacing w:after="0" w:line="480" w:lineRule="auto"/>
        <w:rPr>
          <w:color w:val="auto"/>
        </w:rPr>
      </w:pPr>
    </w:p>
    <w:p w:rsidR="00FA2180" w:rsidRPr="0060633C" w:rsidRDefault="008E6E4F" w:rsidP="005B1AA4">
      <w:pPr>
        <w:spacing w:after="0" w:line="480" w:lineRule="auto"/>
        <w:rPr>
          <w:color w:val="auto"/>
        </w:rPr>
      </w:pPr>
      <w:r w:rsidRPr="0060633C">
        <w:rPr>
          <w:color w:val="auto"/>
        </w:rPr>
        <w:lastRenderedPageBreak/>
        <w:t>We can represent our Push programs more linearly, doing so will allow us more flexibility in using genetic operators. We can achieve this by using Plush Genomes (see above). These Plush genomes can also be easily converted to Push programs for error evaluation.</w:t>
      </w:r>
      <w:r w:rsidR="00172C9D" w:rsidRPr="0060633C">
        <w:rPr>
          <w:color w:val="auto"/>
        </w:rPr>
        <w:t xml:space="preserve"> Uniform mutation is the only form of mutatio</w:t>
      </w:r>
      <w:r w:rsidR="00023CE5" w:rsidRPr="0060633C">
        <w:rPr>
          <w:color w:val="auto"/>
        </w:rPr>
        <w:t>n</w:t>
      </w:r>
      <w:r w:rsidR="00172C9D" w:rsidRPr="0060633C">
        <w:rPr>
          <w:color w:val="auto"/>
        </w:rPr>
        <w:t xml:space="preserve"> currently supported in pyshgp. A</w:t>
      </w:r>
      <w:r w:rsidR="00023CE5" w:rsidRPr="0060633C">
        <w:rPr>
          <w:color w:val="auto"/>
        </w:rPr>
        <w:t>dditionally</w:t>
      </w:r>
      <w:r w:rsidR="00172C9D" w:rsidRPr="0060633C">
        <w:rPr>
          <w:color w:val="auto"/>
        </w:rPr>
        <w:t>, the only recombination operator</w:t>
      </w:r>
      <w:r w:rsidR="00023CE5" w:rsidRPr="0060633C">
        <w:rPr>
          <w:color w:val="auto"/>
        </w:rPr>
        <w:t xml:space="preserve"> available in pyshgp</w:t>
      </w:r>
      <w:r w:rsidR="00172C9D" w:rsidRPr="0060633C">
        <w:rPr>
          <w:color w:val="auto"/>
        </w:rPr>
        <w:t xml:space="preserve"> is </w:t>
      </w:r>
      <w:r w:rsidR="009F1483" w:rsidRPr="0060633C">
        <w:rPr>
          <w:color w:val="auto"/>
        </w:rPr>
        <w:t>“</w:t>
      </w:r>
      <w:r w:rsidR="00172C9D" w:rsidRPr="0060633C">
        <w:rPr>
          <w:color w:val="auto"/>
        </w:rPr>
        <w:t>alternation</w:t>
      </w:r>
      <w:r w:rsidR="009F1483" w:rsidRPr="0060633C">
        <w:rPr>
          <w:color w:val="auto"/>
        </w:rPr>
        <w:t>”</w:t>
      </w:r>
      <w:r w:rsidR="00172C9D" w:rsidRPr="0060633C">
        <w:rPr>
          <w:color w:val="auto"/>
        </w:rPr>
        <w:t xml:space="preserve">. The </w:t>
      </w:r>
      <w:r w:rsidR="009F1483" w:rsidRPr="0060633C">
        <w:rPr>
          <w:color w:val="auto"/>
        </w:rPr>
        <w:t>user can define the parameters and tunable properties of these two genetic operators</w:t>
      </w:r>
      <w:r w:rsidR="00F23EF9" w:rsidRPr="0060633C">
        <w:rPr>
          <w:color w:val="auto"/>
        </w:rPr>
        <w:t xml:space="preserve">. </w:t>
      </w:r>
      <w:r w:rsidR="009927CA" w:rsidRPr="0060633C">
        <w:rPr>
          <w:color w:val="auto"/>
        </w:rPr>
        <w:t xml:space="preserve">Other values users can specify </w:t>
      </w:r>
      <w:r w:rsidR="009313FC" w:rsidRPr="0060633C">
        <w:rPr>
          <w:color w:val="auto"/>
        </w:rPr>
        <w:t xml:space="preserve">are the percentage use of each genetic operator to produce the next generation. </w:t>
      </w:r>
      <w:r w:rsidR="00445409">
        <w:rPr>
          <w:color w:val="auto"/>
        </w:rPr>
        <w:t>[6]</w:t>
      </w:r>
    </w:p>
    <w:p w:rsidR="00040C8D" w:rsidRDefault="00C259D6" w:rsidP="005B1AA4">
      <w:pPr>
        <w:pStyle w:val="Heading2"/>
        <w:spacing w:line="480" w:lineRule="auto"/>
      </w:pPr>
      <w:bookmarkStart w:id="19" w:name="_Toc24569130"/>
      <w:r>
        <w:t xml:space="preserve">2.3 </w:t>
      </w:r>
      <w:r w:rsidR="00040C8D">
        <w:t>Evolutionary Robotics</w:t>
      </w:r>
      <w:bookmarkEnd w:id="19"/>
    </w:p>
    <w:p w:rsidR="00040C8D" w:rsidRPr="0060633C" w:rsidRDefault="00040C8D" w:rsidP="005B1AA4">
      <w:pPr>
        <w:spacing w:after="0" w:line="480" w:lineRule="auto"/>
        <w:rPr>
          <w:color w:val="auto"/>
        </w:rPr>
      </w:pPr>
      <w:r w:rsidRPr="0060633C">
        <w:rPr>
          <w:color w:val="auto"/>
        </w:rPr>
        <w:t>Evolutionary Robotics is the area of study that involves evolving a suitable controller for a robot through some method of artificial evolution. To start</w:t>
      </w:r>
      <w:r w:rsidR="009A6717" w:rsidRPr="0060633C">
        <w:rPr>
          <w:color w:val="auto"/>
        </w:rPr>
        <w:t>,</w:t>
      </w:r>
      <w:r w:rsidRPr="0060633C">
        <w:rPr>
          <w:color w:val="auto"/>
        </w:rPr>
        <w:t xml:space="preserve"> we must design a robot to perform a task. </w:t>
      </w:r>
      <w:r w:rsidR="00B9367A" w:rsidRPr="0060633C">
        <w:rPr>
          <w:color w:val="auto"/>
        </w:rPr>
        <w:t>This</w:t>
      </w:r>
      <w:r w:rsidRPr="0060633C">
        <w:rPr>
          <w:color w:val="auto"/>
        </w:rPr>
        <w:t xml:space="preserve"> robot </w:t>
      </w:r>
      <w:r w:rsidR="00B9367A" w:rsidRPr="0060633C">
        <w:rPr>
          <w:color w:val="auto"/>
        </w:rPr>
        <w:t>consists</w:t>
      </w:r>
      <w:r w:rsidRPr="0060633C">
        <w:rPr>
          <w:color w:val="auto"/>
        </w:rPr>
        <w:t xml:space="preserve"> of </w:t>
      </w:r>
      <w:r w:rsidR="00B9367A" w:rsidRPr="0060633C">
        <w:rPr>
          <w:color w:val="auto"/>
        </w:rPr>
        <w:t xml:space="preserve">multiple </w:t>
      </w:r>
      <w:r w:rsidRPr="0060633C">
        <w:rPr>
          <w:color w:val="auto"/>
        </w:rPr>
        <w:t>layers where each layer is responsible for one behavio</w:t>
      </w:r>
      <w:r w:rsidR="009A6717" w:rsidRPr="0060633C">
        <w:rPr>
          <w:color w:val="auto"/>
        </w:rPr>
        <w:t>u</w:t>
      </w:r>
      <w:r w:rsidRPr="0060633C">
        <w:rPr>
          <w:color w:val="auto"/>
        </w:rPr>
        <w:t xml:space="preserve">r. </w:t>
      </w:r>
      <w:r w:rsidR="00E664E6" w:rsidRPr="0060633C">
        <w:rPr>
          <w:color w:val="auto"/>
        </w:rPr>
        <w:t>Usually, to</w:t>
      </w:r>
      <w:r w:rsidRPr="0060633C">
        <w:rPr>
          <w:color w:val="auto"/>
        </w:rPr>
        <w:t xml:space="preserve"> coordinate </w:t>
      </w:r>
      <w:r w:rsidR="009A6717" w:rsidRPr="0060633C">
        <w:rPr>
          <w:color w:val="auto"/>
        </w:rPr>
        <w:t>necessary</w:t>
      </w:r>
      <w:r w:rsidRPr="0060633C">
        <w:rPr>
          <w:color w:val="auto"/>
        </w:rPr>
        <w:t xml:space="preserve"> </w:t>
      </w:r>
      <w:r w:rsidR="00E664E6" w:rsidRPr="0060633C">
        <w:rPr>
          <w:color w:val="auto"/>
        </w:rPr>
        <w:t>behavio</w:t>
      </w:r>
      <w:r w:rsidR="009A6717" w:rsidRPr="0060633C">
        <w:rPr>
          <w:color w:val="auto"/>
        </w:rPr>
        <w:t>u</w:t>
      </w:r>
      <w:r w:rsidR="00E664E6" w:rsidRPr="0060633C">
        <w:rPr>
          <w:color w:val="auto"/>
        </w:rPr>
        <w:t>rs, we</w:t>
      </w:r>
      <w:r w:rsidRPr="0060633C">
        <w:rPr>
          <w:color w:val="auto"/>
        </w:rPr>
        <w:t xml:space="preserve"> would use trial and error</w:t>
      </w:r>
      <w:r w:rsidR="009A6717" w:rsidRPr="0060633C">
        <w:rPr>
          <w:color w:val="auto"/>
        </w:rPr>
        <w:t>,</w:t>
      </w:r>
      <w:r w:rsidRPr="0060633C">
        <w:rPr>
          <w:color w:val="auto"/>
        </w:rPr>
        <w:t xml:space="preserve"> </w:t>
      </w:r>
      <w:r w:rsidR="00B9367A" w:rsidRPr="0060633C">
        <w:rPr>
          <w:color w:val="auto"/>
        </w:rPr>
        <w:t xml:space="preserve">this is infeasible </w:t>
      </w:r>
      <w:r w:rsidRPr="0060633C">
        <w:rPr>
          <w:color w:val="auto"/>
        </w:rPr>
        <w:t xml:space="preserve">as problems grow </w:t>
      </w:r>
      <w:r w:rsidR="00B9367A" w:rsidRPr="0060633C">
        <w:rPr>
          <w:color w:val="auto"/>
        </w:rPr>
        <w:t xml:space="preserve">in </w:t>
      </w:r>
      <w:r w:rsidRPr="0060633C">
        <w:rPr>
          <w:color w:val="auto"/>
        </w:rPr>
        <w:t>complex</w:t>
      </w:r>
      <w:r w:rsidR="00B9367A" w:rsidRPr="0060633C">
        <w:rPr>
          <w:color w:val="auto"/>
        </w:rPr>
        <w:t>ity</w:t>
      </w:r>
      <w:r w:rsidR="00E664E6" w:rsidRPr="0060633C">
        <w:rPr>
          <w:color w:val="auto"/>
        </w:rPr>
        <w:t xml:space="preserve">. Evolutionary Robotics </w:t>
      </w:r>
      <w:r w:rsidR="00B9367A" w:rsidRPr="0060633C">
        <w:rPr>
          <w:color w:val="auto"/>
        </w:rPr>
        <w:t>is a suitable solution for this problem.</w:t>
      </w:r>
      <w:r w:rsidR="00E664E6" w:rsidRPr="0060633C">
        <w:rPr>
          <w:color w:val="auto"/>
        </w:rPr>
        <w:t xml:space="preserve"> </w:t>
      </w:r>
      <w:r w:rsidR="00B9367A" w:rsidRPr="0060633C">
        <w:rPr>
          <w:color w:val="auto"/>
        </w:rPr>
        <w:t>I</w:t>
      </w:r>
      <w:r w:rsidR="00E664E6" w:rsidRPr="0060633C">
        <w:rPr>
          <w:color w:val="auto"/>
        </w:rPr>
        <w:t>nstead of using trial and error</w:t>
      </w:r>
      <w:r w:rsidR="009A6717" w:rsidRPr="0060633C">
        <w:rPr>
          <w:color w:val="auto"/>
        </w:rPr>
        <w:t>,</w:t>
      </w:r>
      <w:r w:rsidR="00E664E6" w:rsidRPr="0060633C">
        <w:rPr>
          <w:color w:val="auto"/>
        </w:rPr>
        <w:t xml:space="preserve"> we can use an Evolutionary Algorithm (such as Genetic programming) to find a suitable program. </w:t>
      </w:r>
      <w:r w:rsidR="00B9367A" w:rsidRPr="0060633C">
        <w:rPr>
          <w:color w:val="auto"/>
        </w:rPr>
        <w:t>We do this</w:t>
      </w:r>
      <w:r w:rsidR="00E664E6" w:rsidRPr="0060633C">
        <w:rPr>
          <w:color w:val="auto"/>
        </w:rPr>
        <w:t xml:space="preserve"> through the basic EA process of defining a fitness function </w:t>
      </w:r>
      <w:r w:rsidR="003D5D97" w:rsidRPr="0060633C">
        <w:rPr>
          <w:color w:val="auto"/>
        </w:rPr>
        <w:t>(or</w:t>
      </w:r>
      <w:r w:rsidR="00E664E6" w:rsidRPr="0060633C">
        <w:rPr>
          <w:color w:val="auto"/>
        </w:rPr>
        <w:t xml:space="preserve"> indeed error function )</w:t>
      </w:r>
      <w:r w:rsidR="00302B0A" w:rsidRPr="0060633C">
        <w:rPr>
          <w:color w:val="auto"/>
        </w:rPr>
        <w:t>then</w:t>
      </w:r>
      <w:r w:rsidR="00E664E6" w:rsidRPr="0060633C">
        <w:rPr>
          <w:color w:val="auto"/>
        </w:rPr>
        <w:t xml:space="preserve"> finding gradually fitter and fitter control programs based on the robot</w:t>
      </w:r>
      <w:r w:rsidR="00F009B9" w:rsidRPr="0060633C">
        <w:rPr>
          <w:color w:val="auto"/>
        </w:rPr>
        <w:t>’</w:t>
      </w:r>
      <w:r w:rsidR="00E664E6" w:rsidRPr="0060633C">
        <w:rPr>
          <w:color w:val="auto"/>
        </w:rPr>
        <w:t xml:space="preserve">s interaction with the environment. </w:t>
      </w:r>
      <w:r w:rsidR="00445409">
        <w:rPr>
          <w:color w:val="auto"/>
        </w:rPr>
        <w:t xml:space="preserve"> [10]</w:t>
      </w:r>
    </w:p>
    <w:p w:rsidR="00B93DFF" w:rsidRDefault="00C259D6" w:rsidP="005B1AA4">
      <w:pPr>
        <w:pStyle w:val="Heading3"/>
        <w:spacing w:line="480" w:lineRule="auto"/>
      </w:pPr>
      <w:bookmarkStart w:id="20" w:name="_Toc24569131"/>
      <w:r>
        <w:t xml:space="preserve">2.3.1 </w:t>
      </w:r>
      <w:r w:rsidR="00B93DFF">
        <w:t>Applications in Genetic programming</w:t>
      </w:r>
      <w:bookmarkEnd w:id="20"/>
    </w:p>
    <w:p w:rsidR="00C745C8" w:rsidRPr="0060633C" w:rsidRDefault="00B93DFF" w:rsidP="005B1AA4">
      <w:pPr>
        <w:spacing w:line="480" w:lineRule="auto"/>
        <w:rPr>
          <w:color w:val="auto"/>
        </w:rPr>
      </w:pPr>
      <w:r w:rsidRPr="0060633C">
        <w:rPr>
          <w:color w:val="auto"/>
        </w:rPr>
        <w:t>There have been many different uses of Genetic Programming in evolutionary robotics</w:t>
      </w:r>
      <w:r w:rsidR="002909D5">
        <w:rPr>
          <w:color w:val="auto"/>
        </w:rPr>
        <w:t>. Such as these:</w:t>
      </w:r>
    </w:p>
    <w:tbl>
      <w:tblPr>
        <w:tblStyle w:val="GridTable3"/>
        <w:tblW w:w="0" w:type="auto"/>
        <w:tblInd w:w="-10" w:type="dxa"/>
        <w:tblLook w:val="04A0" w:firstRow="1" w:lastRow="0" w:firstColumn="1" w:lastColumn="0" w:noHBand="0" w:noVBand="1"/>
      </w:tblPr>
      <w:tblGrid>
        <w:gridCol w:w="1588"/>
        <w:gridCol w:w="1385"/>
        <w:gridCol w:w="1735"/>
        <w:gridCol w:w="2390"/>
        <w:gridCol w:w="2272"/>
      </w:tblGrid>
      <w:tr w:rsidR="00A965F3" w:rsidTr="003B30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8" w:type="dxa"/>
          </w:tcPr>
          <w:p w:rsidR="00A965F3" w:rsidRPr="00C55BF7" w:rsidRDefault="00A965F3" w:rsidP="00FB7076">
            <w:pPr>
              <w:rPr>
                <w:color w:val="auto"/>
              </w:rPr>
            </w:pPr>
          </w:p>
        </w:tc>
        <w:tc>
          <w:tcPr>
            <w:tcW w:w="1385" w:type="dxa"/>
          </w:tcPr>
          <w:p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Type of  Robot Used</w:t>
            </w:r>
          </w:p>
        </w:tc>
        <w:tc>
          <w:tcPr>
            <w:tcW w:w="1735" w:type="dxa"/>
          </w:tcPr>
          <w:p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b w:val="0"/>
                <w:bCs w:val="0"/>
                <w:color w:val="auto"/>
              </w:rPr>
            </w:pPr>
            <w:r w:rsidRPr="00C55BF7">
              <w:rPr>
                <w:color w:val="auto"/>
              </w:rPr>
              <w:t>Type of</w:t>
            </w:r>
          </w:p>
          <w:p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GP used</w:t>
            </w:r>
          </w:p>
        </w:tc>
        <w:tc>
          <w:tcPr>
            <w:tcW w:w="2390" w:type="dxa"/>
          </w:tcPr>
          <w:p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Application</w:t>
            </w:r>
          </w:p>
        </w:tc>
        <w:tc>
          <w:tcPr>
            <w:tcW w:w="2272" w:type="dxa"/>
          </w:tcPr>
          <w:p w:rsidR="00A965F3" w:rsidRPr="00C55BF7" w:rsidRDefault="00A965F3" w:rsidP="00FB7076">
            <w:pPr>
              <w:cnfStyle w:val="100000000000" w:firstRow="1" w:lastRow="0" w:firstColumn="0" w:lastColumn="0" w:oddVBand="0" w:evenVBand="0" w:oddHBand="0" w:evenHBand="0" w:firstRowFirstColumn="0" w:firstRowLastColumn="0" w:lastRowFirstColumn="0" w:lastRowLastColumn="0"/>
              <w:rPr>
                <w:color w:val="auto"/>
              </w:rPr>
            </w:pPr>
            <w:r w:rsidRPr="00C55BF7">
              <w:rPr>
                <w:color w:val="auto"/>
              </w:rPr>
              <w:t>Notes</w:t>
            </w:r>
          </w:p>
        </w:tc>
      </w:tr>
      <w:tr w:rsidR="00A965F3"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rsidR="00A965F3" w:rsidRPr="00C55BF7" w:rsidRDefault="003B305C" w:rsidP="00273D27">
            <w:pPr>
              <w:jc w:val="center"/>
              <w:rPr>
                <w:color w:val="auto"/>
              </w:rPr>
            </w:pPr>
            <w:r w:rsidRPr="00C55BF7">
              <w:rPr>
                <w:color w:val="auto"/>
                <w:shd w:val="clear" w:color="auto" w:fill="FFFFFF"/>
              </w:rPr>
              <w:lastRenderedPageBreak/>
              <w:t xml:space="preserve">Wolff, K. &amp; Nordin, </w:t>
            </w:r>
            <w:r w:rsidR="00A965F3" w:rsidRPr="00C55BF7">
              <w:rPr>
                <w:color w:val="auto"/>
                <w:shd w:val="clear" w:color="auto" w:fill="FFFFFF"/>
              </w:rPr>
              <w:t>P., 2003.</w:t>
            </w:r>
            <w:r w:rsidR="00A965F3" w:rsidRPr="00C55BF7">
              <w:rPr>
                <w:color w:val="auto"/>
                <w:shd w:val="clear" w:color="auto" w:fill="FFFFFF"/>
              </w:rPr>
              <w:t>[15]</w:t>
            </w:r>
          </w:p>
        </w:tc>
        <w:tc>
          <w:tcPr>
            <w:tcW w:w="1385" w:type="dxa"/>
          </w:tcPr>
          <w:p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Bipedal</w:t>
            </w:r>
          </w:p>
        </w:tc>
        <w:tc>
          <w:tcPr>
            <w:tcW w:w="1735" w:type="dxa"/>
          </w:tcPr>
          <w:p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Linear</w:t>
            </w:r>
          </w:p>
        </w:tc>
        <w:tc>
          <w:tcPr>
            <w:tcW w:w="2390" w:type="dxa"/>
          </w:tcPr>
          <w:p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Controller for bipedal motion</w:t>
            </w:r>
          </w:p>
        </w:tc>
        <w:tc>
          <w:tcPr>
            <w:tcW w:w="2272" w:type="dxa"/>
          </w:tcPr>
          <w:p w:rsidR="00A965F3" w:rsidRPr="00C55BF7" w:rsidRDefault="003B305C"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Uses first principles as a learning technique</w:t>
            </w:r>
          </w:p>
        </w:tc>
      </w:tr>
      <w:tr w:rsidR="00A965F3" w:rsidTr="003B305C">
        <w:tc>
          <w:tcPr>
            <w:cnfStyle w:val="001000000000" w:firstRow="0" w:lastRow="0" w:firstColumn="1" w:lastColumn="0" w:oddVBand="0" w:evenVBand="0" w:oddHBand="0" w:evenHBand="0" w:firstRowFirstColumn="0" w:firstRowLastColumn="0" w:lastRowFirstColumn="0" w:lastRowLastColumn="0"/>
            <w:tcW w:w="1588" w:type="dxa"/>
          </w:tcPr>
          <w:p w:rsidR="00A965F3" w:rsidRPr="00C55BF7" w:rsidRDefault="00A965F3" w:rsidP="00273D27">
            <w:pPr>
              <w:jc w:val="center"/>
              <w:rPr>
                <w:color w:val="auto"/>
              </w:rPr>
            </w:pPr>
            <w:r w:rsidRPr="00C55BF7">
              <w:rPr>
                <w:color w:val="auto"/>
                <w:shd w:val="clear" w:color="auto" w:fill="FFFFFF"/>
              </w:rPr>
              <w:t>Lee, W.-P. et al.</w:t>
            </w:r>
            <w:r w:rsidRPr="00C55BF7">
              <w:rPr>
                <w:i w:val="0"/>
                <w:iCs w:val="0"/>
                <w:color w:val="auto"/>
              </w:rPr>
              <w:t>1997</w:t>
            </w:r>
            <w:r w:rsidRPr="00C55BF7">
              <w:rPr>
                <w:i w:val="0"/>
                <w:iCs w:val="0"/>
                <w:color w:val="auto"/>
              </w:rPr>
              <w:t xml:space="preserve"> </w:t>
            </w:r>
            <w:r w:rsidRPr="00C55BF7">
              <w:rPr>
                <w:color w:val="auto"/>
                <w:shd w:val="clear" w:color="auto" w:fill="FFFFFF"/>
              </w:rPr>
              <w:t>[16]</w:t>
            </w:r>
          </w:p>
        </w:tc>
        <w:tc>
          <w:tcPr>
            <w:tcW w:w="1385" w:type="dxa"/>
          </w:tcPr>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Two-wheeled -</w:t>
            </w:r>
          </w:p>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Khepra</w:t>
            </w:r>
          </w:p>
        </w:tc>
        <w:tc>
          <w:tcPr>
            <w:tcW w:w="1735" w:type="dxa"/>
          </w:tcPr>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Evolve Behavior Primitives and Arbitrators for Mobile Robots</w:t>
            </w:r>
          </w:p>
        </w:tc>
        <w:tc>
          <w:tcPr>
            <w:tcW w:w="2272" w:type="dxa"/>
          </w:tcPr>
          <w:p w:rsidR="00A965F3" w:rsidRPr="00C55BF7" w:rsidRDefault="003B305C"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Early paper, nothing too unusual</w:t>
            </w:r>
          </w:p>
        </w:tc>
      </w:tr>
      <w:tr w:rsidR="00A965F3"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rsidR="00A965F3" w:rsidRPr="00C55BF7" w:rsidRDefault="00A965F3" w:rsidP="00FB7076">
            <w:pPr>
              <w:rPr>
                <w:color w:val="auto"/>
              </w:rPr>
            </w:pPr>
            <w:r w:rsidRPr="00C55BF7">
              <w:rPr>
                <w:color w:val="auto"/>
                <w:shd w:val="clear" w:color="auto" w:fill="FFFFFF"/>
              </w:rPr>
              <w:t>Kala, R., 2012</w:t>
            </w:r>
            <w:r w:rsidRPr="00C55BF7">
              <w:rPr>
                <w:color w:val="auto"/>
                <w:shd w:val="clear" w:color="auto" w:fill="FFFFFF"/>
              </w:rPr>
              <w:t>[26]</w:t>
            </w:r>
          </w:p>
        </w:tc>
        <w:tc>
          <w:tcPr>
            <w:tcW w:w="1385" w:type="dxa"/>
          </w:tcPr>
          <w:p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Multiple</w:t>
            </w:r>
          </w:p>
        </w:tc>
        <w:tc>
          <w:tcPr>
            <w:tcW w:w="1735" w:type="dxa"/>
          </w:tcPr>
          <w:p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Coevolutionary, Linear</w:t>
            </w:r>
          </w:p>
        </w:tc>
        <w:tc>
          <w:tcPr>
            <w:tcW w:w="2390" w:type="dxa"/>
          </w:tcPr>
          <w:p w:rsidR="00A965F3" w:rsidRPr="00C55BF7" w:rsidRDefault="00A965F3"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Multi-robot path planning</w:t>
            </w:r>
          </w:p>
        </w:tc>
        <w:tc>
          <w:tcPr>
            <w:tcW w:w="2272" w:type="dxa"/>
          </w:tcPr>
          <w:p w:rsidR="00A965F3" w:rsidRPr="00C55BF7" w:rsidRDefault="00355D95"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Robots have to navigate a grid-style lane layout</w:t>
            </w:r>
          </w:p>
        </w:tc>
      </w:tr>
      <w:tr w:rsidR="00A965F3" w:rsidTr="003B305C">
        <w:tc>
          <w:tcPr>
            <w:cnfStyle w:val="001000000000" w:firstRow="0" w:lastRow="0" w:firstColumn="1" w:lastColumn="0" w:oddVBand="0" w:evenVBand="0" w:oddHBand="0" w:evenHBand="0" w:firstRowFirstColumn="0" w:firstRowLastColumn="0" w:lastRowFirstColumn="0" w:lastRowLastColumn="0"/>
            <w:tcW w:w="1588" w:type="dxa"/>
          </w:tcPr>
          <w:p w:rsidR="00A965F3" w:rsidRPr="00C55BF7" w:rsidRDefault="00A5008D" w:rsidP="00A5008D">
            <w:pPr>
              <w:rPr>
                <w:color w:val="auto"/>
              </w:rPr>
            </w:pPr>
            <w:r w:rsidRPr="00C55BF7">
              <w:rPr>
                <w:rFonts w:ascii="Arial" w:hAnsi="Arial" w:cs="Arial"/>
                <w:color w:val="auto"/>
                <w:sz w:val="20"/>
                <w:szCs w:val="20"/>
                <w:shd w:val="clear" w:color="auto" w:fill="FFFFFF"/>
              </w:rPr>
              <w:t xml:space="preserve">Lazarus, C. and Hu, H., 2001, </w:t>
            </w:r>
            <w:r w:rsidRPr="00C55BF7">
              <w:rPr>
                <w:rFonts w:ascii="Arial" w:hAnsi="Arial" w:cs="Arial"/>
                <w:color w:val="auto"/>
                <w:sz w:val="20"/>
                <w:szCs w:val="20"/>
                <w:shd w:val="clear" w:color="auto" w:fill="FFFFFF"/>
              </w:rPr>
              <w:t>[27]</w:t>
            </w:r>
          </w:p>
        </w:tc>
        <w:tc>
          <w:tcPr>
            <w:tcW w:w="1385" w:type="dxa"/>
          </w:tcPr>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Two-wheeled -</w:t>
            </w:r>
          </w:p>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Khepra</w:t>
            </w:r>
          </w:p>
        </w:tc>
        <w:tc>
          <w:tcPr>
            <w:tcW w:w="1735" w:type="dxa"/>
          </w:tcPr>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Evole Robot Behaviours</w:t>
            </w:r>
          </w:p>
        </w:tc>
        <w:tc>
          <w:tcPr>
            <w:tcW w:w="2272" w:type="dxa"/>
          </w:tcPr>
          <w:p w:rsidR="00A965F3" w:rsidRPr="00C55BF7" w:rsidRDefault="00A965F3"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Uses LISP which is more akin to linear represenation</w:t>
            </w:r>
          </w:p>
        </w:tc>
      </w:tr>
      <w:tr w:rsidR="00A965F3"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rsidR="00A965F3" w:rsidRPr="00C55BF7" w:rsidRDefault="00700312" w:rsidP="00FB7076">
            <w:pPr>
              <w:rPr>
                <w:color w:val="auto"/>
              </w:rPr>
            </w:pPr>
            <w:r w:rsidRPr="00C55BF7">
              <w:rPr>
                <w:rFonts w:ascii="Arial" w:hAnsi="Arial" w:cs="Arial"/>
                <w:color w:val="auto"/>
                <w:sz w:val="20"/>
                <w:szCs w:val="20"/>
                <w:shd w:val="clear" w:color="auto" w:fill="FFFFFF"/>
              </w:rPr>
              <w:t xml:space="preserve">] </w:t>
            </w:r>
            <w:r w:rsidRPr="00C55BF7">
              <w:rPr>
                <w:color w:val="auto"/>
                <w:shd w:val="clear" w:color="auto" w:fill="FFFFFF"/>
              </w:rPr>
              <w:t>Perez, A.L.F.,</w:t>
            </w:r>
            <w:r w:rsidRPr="00C55BF7">
              <w:rPr>
                <w:color w:val="auto"/>
                <w:shd w:val="clear" w:color="auto" w:fill="FFFFFF"/>
              </w:rPr>
              <w:t>2008 [28]</w:t>
            </w:r>
          </w:p>
        </w:tc>
        <w:tc>
          <w:tcPr>
            <w:tcW w:w="1385" w:type="dxa"/>
          </w:tcPr>
          <w:p w:rsidR="00A86628" w:rsidRPr="00C55BF7" w:rsidRDefault="00A86628"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Two-wheeled -</w:t>
            </w:r>
          </w:p>
          <w:p w:rsidR="00A965F3" w:rsidRPr="00C55BF7" w:rsidRDefault="00A86628"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Khepra</w:t>
            </w:r>
            <w:r w:rsidRPr="00C55BF7">
              <w:rPr>
                <w:color w:val="auto"/>
              </w:rPr>
              <w:t>, Multiple</w:t>
            </w:r>
          </w:p>
        </w:tc>
        <w:tc>
          <w:tcPr>
            <w:tcW w:w="1735" w:type="dxa"/>
          </w:tcPr>
          <w:p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Linear, Distrubuted</w:t>
            </w:r>
          </w:p>
        </w:tc>
        <w:tc>
          <w:tcPr>
            <w:tcW w:w="2390" w:type="dxa"/>
          </w:tcPr>
          <w:p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Using new GP variation to eveolve mobile robots</w:t>
            </w:r>
          </w:p>
        </w:tc>
        <w:tc>
          <w:tcPr>
            <w:tcW w:w="2272" w:type="dxa"/>
          </w:tcPr>
          <w:p w:rsidR="00A965F3" w:rsidRPr="00C55BF7" w:rsidRDefault="00E95FA7" w:rsidP="007A00BF">
            <w:pPr>
              <w:jc w:val="center"/>
              <w:cnfStyle w:val="000000100000" w:firstRow="0" w:lastRow="0" w:firstColumn="0" w:lastColumn="0" w:oddVBand="0" w:evenVBand="0" w:oddHBand="1" w:evenHBand="0" w:firstRowFirstColumn="0" w:firstRowLastColumn="0" w:lastRowFirstColumn="0" w:lastRowLastColumn="0"/>
              <w:rPr>
                <w:color w:val="auto"/>
              </w:rPr>
            </w:pPr>
            <w:r w:rsidRPr="00C55BF7">
              <w:rPr>
                <w:color w:val="auto"/>
              </w:rPr>
              <w:t>Uses evolutionary control system</w:t>
            </w:r>
          </w:p>
        </w:tc>
      </w:tr>
      <w:tr w:rsidR="00A965F3" w:rsidTr="003B305C">
        <w:tc>
          <w:tcPr>
            <w:cnfStyle w:val="001000000000" w:firstRow="0" w:lastRow="0" w:firstColumn="1" w:lastColumn="0" w:oddVBand="0" w:evenVBand="0" w:oddHBand="0" w:evenHBand="0" w:firstRowFirstColumn="0" w:firstRowLastColumn="0" w:lastRowFirstColumn="0" w:lastRowLastColumn="0"/>
            <w:tcW w:w="1588" w:type="dxa"/>
          </w:tcPr>
          <w:p w:rsidR="00A965F3" w:rsidRPr="00C55BF7" w:rsidRDefault="00A65FD9" w:rsidP="00FB7076">
            <w:pPr>
              <w:rPr>
                <w:color w:val="auto"/>
              </w:rPr>
            </w:pPr>
            <w:r w:rsidRPr="00C55BF7">
              <w:rPr>
                <w:color w:val="auto"/>
                <w:shd w:val="clear" w:color="auto" w:fill="FFFFFF"/>
              </w:rPr>
              <w:t>Sharabi, S. &amp; Sipper, M., 2006</w:t>
            </w:r>
            <w:r w:rsidRPr="00C55BF7">
              <w:rPr>
                <w:color w:val="auto"/>
                <w:shd w:val="clear" w:color="auto" w:fill="FFFFFF"/>
              </w:rPr>
              <w:t xml:space="preserve"> [29]</w:t>
            </w:r>
          </w:p>
        </w:tc>
        <w:tc>
          <w:tcPr>
            <w:tcW w:w="1385" w:type="dxa"/>
          </w:tcPr>
          <w:p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Twin Two-wheeled sumobots</w:t>
            </w:r>
          </w:p>
        </w:tc>
        <w:tc>
          <w:tcPr>
            <w:tcW w:w="1735" w:type="dxa"/>
          </w:tcPr>
          <w:p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w:t>
            </w:r>
          </w:p>
        </w:tc>
        <w:tc>
          <w:tcPr>
            <w:tcW w:w="2390" w:type="dxa"/>
          </w:tcPr>
          <w:p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Evolving sumobots to fight eachother</w:t>
            </w:r>
          </w:p>
        </w:tc>
        <w:tc>
          <w:tcPr>
            <w:tcW w:w="2272" w:type="dxa"/>
          </w:tcPr>
          <w:p w:rsidR="00A965F3" w:rsidRPr="00C55BF7" w:rsidRDefault="00A65FD9" w:rsidP="007A00BF">
            <w:pPr>
              <w:jc w:val="center"/>
              <w:cnfStyle w:val="000000000000" w:firstRow="0" w:lastRow="0" w:firstColumn="0" w:lastColumn="0" w:oddVBand="0" w:evenVBand="0" w:oddHBand="0" w:evenHBand="0" w:firstRowFirstColumn="0" w:firstRowLastColumn="0" w:lastRowFirstColumn="0" w:lastRowLastColumn="0"/>
              <w:rPr>
                <w:color w:val="auto"/>
              </w:rPr>
            </w:pPr>
            <w:r w:rsidRPr="00C55BF7">
              <w:rPr>
                <w:color w:val="auto"/>
              </w:rPr>
              <w:t>Tree style worked quite well, tests many diferent GP methods such as coevolution vs single population</w:t>
            </w:r>
          </w:p>
        </w:tc>
      </w:tr>
      <w:tr w:rsidR="00B821EE" w:rsidTr="003B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rsidR="00B821EE" w:rsidRPr="00C55BF7" w:rsidRDefault="00B821EE" w:rsidP="00FB7076">
            <w:pPr>
              <w:rPr>
                <w:color w:val="auto"/>
                <w:shd w:val="clear" w:color="auto" w:fill="FFFFFF"/>
              </w:rPr>
            </w:pPr>
            <w:r w:rsidRPr="004779E5">
              <w:rPr>
                <w:color w:val="auto"/>
                <w:shd w:val="clear" w:color="auto" w:fill="FFFFFF"/>
              </w:rPr>
              <w:t>Ferreira, C. et al., 2014</w:t>
            </w:r>
            <w:r>
              <w:rPr>
                <w:color w:val="auto"/>
                <w:shd w:val="clear" w:color="auto" w:fill="FFFFFF"/>
              </w:rPr>
              <w:t xml:space="preserve"> </w:t>
            </w:r>
            <w:r w:rsidRPr="004779E5">
              <w:rPr>
                <w:color w:val="auto"/>
                <w:shd w:val="clear" w:color="auto" w:fill="FFFFFF"/>
              </w:rPr>
              <w:t>[11]</w:t>
            </w:r>
          </w:p>
        </w:tc>
        <w:tc>
          <w:tcPr>
            <w:tcW w:w="1385" w:type="dxa"/>
          </w:tcPr>
          <w:p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Biped</w:t>
            </w:r>
          </w:p>
        </w:tc>
        <w:tc>
          <w:tcPr>
            <w:tcW w:w="1735" w:type="dxa"/>
          </w:tcPr>
          <w:p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Tree</w:t>
            </w:r>
          </w:p>
        </w:tc>
        <w:tc>
          <w:tcPr>
            <w:tcW w:w="2390" w:type="dxa"/>
          </w:tcPr>
          <w:p w:rsidR="00B821EE" w:rsidRPr="00C55BF7" w:rsidRDefault="00B821EE"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Using sensory information to evolve a biped locomtive</w:t>
            </w:r>
          </w:p>
        </w:tc>
        <w:tc>
          <w:tcPr>
            <w:tcW w:w="2272" w:type="dxa"/>
          </w:tcPr>
          <w:p w:rsidR="00B821EE" w:rsidRPr="00C55BF7" w:rsidRDefault="00356AAC" w:rsidP="007A00B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Has 4 chromosomes for the 4 stages of locomotion. Each chromosome represented by tree-style GP</w:t>
            </w:r>
          </w:p>
        </w:tc>
      </w:tr>
    </w:tbl>
    <w:p w:rsidR="00C55BF7" w:rsidRPr="00DE41BD" w:rsidRDefault="00DE41BD" w:rsidP="005B1AA4">
      <w:pPr>
        <w:spacing w:line="480" w:lineRule="auto"/>
        <w:rPr>
          <w:color w:val="auto"/>
        </w:rPr>
      </w:pPr>
      <w:r>
        <w:rPr>
          <w:color w:val="auto"/>
        </w:rPr>
        <w:t>It seems that papers genereally dropped Tree-style representation for List –style representation as GP became more developed (more on this in section 4).</w:t>
      </w:r>
      <w:r w:rsidR="00C55BF7">
        <w:rPr>
          <w:color w:val="auto"/>
        </w:rPr>
        <w:t xml:space="preserve"> However, some still used Tree-style representation as it worked well for their application(</w:t>
      </w:r>
      <w:r w:rsidR="00C55BF7">
        <w:rPr>
          <w:color w:val="333333"/>
          <w:shd w:val="clear" w:color="auto" w:fill="FFFFFF"/>
        </w:rPr>
        <w:t>Sharabi, S. &amp; Sipper, M., 2006 [29]</w:t>
      </w:r>
      <w:r w:rsidR="00C55BF7">
        <w:rPr>
          <w:color w:val="333333"/>
          <w:shd w:val="clear" w:color="auto" w:fill="FFFFFF"/>
        </w:rPr>
        <w:t>).</w:t>
      </w:r>
    </w:p>
    <w:p w:rsidR="00C745C8" w:rsidRPr="0060633C" w:rsidRDefault="00C4288D" w:rsidP="005B1AA4">
      <w:pPr>
        <w:spacing w:line="480" w:lineRule="auto"/>
        <w:rPr>
          <w:color w:val="auto"/>
        </w:rPr>
      </w:pPr>
      <w:r w:rsidRPr="0060633C">
        <w:rPr>
          <w:color w:val="auto"/>
        </w:rPr>
        <w:t xml:space="preserve">Genetic Programming has been widely used in Evolutionary robotics as seen previously. However, </w:t>
      </w:r>
      <w:r w:rsidR="009A6717" w:rsidRPr="0060633C">
        <w:rPr>
          <w:color w:val="auto"/>
        </w:rPr>
        <w:t>o</w:t>
      </w:r>
      <w:r w:rsidR="00C745C8" w:rsidRPr="0060633C">
        <w:rPr>
          <w:color w:val="auto"/>
        </w:rPr>
        <w:t xml:space="preserve">ne area which has had no research is a </w:t>
      </w:r>
      <w:r w:rsidRPr="0060633C">
        <w:rPr>
          <w:color w:val="auto"/>
        </w:rPr>
        <w:t>Push implementation of genetic programming for producing a mobile robot. This project aims to fix this.</w:t>
      </w:r>
    </w:p>
    <w:p w:rsidR="001E2267" w:rsidRDefault="00C259D6" w:rsidP="005B1AA4">
      <w:pPr>
        <w:pStyle w:val="Heading2"/>
        <w:spacing w:line="480" w:lineRule="auto"/>
      </w:pPr>
      <w:bookmarkStart w:id="21" w:name="_Toc24569132"/>
      <w:r>
        <w:lastRenderedPageBreak/>
        <w:t xml:space="preserve">2.4 </w:t>
      </w:r>
      <w:r w:rsidR="001E2267">
        <w:t>Webots</w:t>
      </w:r>
      <w:bookmarkEnd w:id="21"/>
    </w:p>
    <w:p w:rsidR="001E2267" w:rsidRPr="0060633C" w:rsidRDefault="001E2267" w:rsidP="005B1AA4">
      <w:pPr>
        <w:spacing w:line="480" w:lineRule="auto"/>
        <w:rPr>
          <w:color w:val="auto"/>
        </w:rPr>
      </w:pPr>
      <w:r w:rsidRPr="0060633C">
        <w:rPr>
          <w:color w:val="auto"/>
        </w:rPr>
        <w:t>Webots is a realistic platform for simulating mobile robots. It provides an environment to model, prototype and simulate robots in a variety of situations. It has real, commercially available robots in the simulations ready to be used for testing.</w:t>
      </w:r>
      <w:r w:rsidR="006D2788">
        <w:rPr>
          <w:color w:val="auto"/>
        </w:rPr>
        <w:t xml:space="preserve"> [13][14]</w:t>
      </w:r>
    </w:p>
    <w:p w:rsidR="001E2267" w:rsidRPr="0060633C" w:rsidRDefault="001E2267" w:rsidP="005B1AA4">
      <w:pPr>
        <w:spacing w:line="480" w:lineRule="auto"/>
        <w:rPr>
          <w:color w:val="auto"/>
        </w:rPr>
      </w:pPr>
      <w:r w:rsidRPr="0060633C">
        <w:rPr>
          <w:color w:val="auto"/>
        </w:rPr>
        <w:t xml:space="preserve"> </w:t>
      </w:r>
      <w:r w:rsidR="009A6717" w:rsidRPr="0060633C">
        <w:rPr>
          <w:color w:val="auto"/>
        </w:rPr>
        <w:t>We</w:t>
      </w:r>
      <w:r w:rsidRPr="0060633C">
        <w:rPr>
          <w:color w:val="auto"/>
        </w:rPr>
        <w:t xml:space="preserve"> can define many parameters for our robot such as shape, colour, texture, mass and friction. </w:t>
      </w:r>
    </w:p>
    <w:p w:rsidR="001E2267" w:rsidRPr="0060633C" w:rsidRDefault="001E2267" w:rsidP="005B1AA4">
      <w:pPr>
        <w:spacing w:line="480" w:lineRule="auto"/>
        <w:rPr>
          <w:color w:val="auto"/>
        </w:rPr>
      </w:pPr>
      <w:r w:rsidRPr="0060633C">
        <w:rPr>
          <w:color w:val="auto"/>
        </w:rPr>
        <w:t xml:space="preserve">Many different sensors are available for each of the robots to help it sense its environment such as distance sensors, range finders, light sensors and more.  </w:t>
      </w:r>
      <w:r w:rsidR="006D2788">
        <w:rPr>
          <w:color w:val="auto"/>
        </w:rPr>
        <w:t>[13][14]</w:t>
      </w:r>
    </w:p>
    <w:p w:rsidR="001E2267" w:rsidRPr="0060633C" w:rsidRDefault="001E2267" w:rsidP="005B1AA4">
      <w:pPr>
        <w:spacing w:line="480" w:lineRule="auto"/>
        <w:rPr>
          <w:color w:val="auto"/>
        </w:rPr>
      </w:pPr>
      <w:r w:rsidRPr="0060633C">
        <w:rPr>
          <w:color w:val="auto"/>
        </w:rPr>
        <w:t xml:space="preserve"> </w:t>
      </w:r>
      <w:r w:rsidR="009A6717" w:rsidRPr="0060633C">
        <w:rPr>
          <w:color w:val="auto"/>
        </w:rPr>
        <w:t xml:space="preserve">We </w:t>
      </w:r>
      <w:r w:rsidRPr="0060633C">
        <w:rPr>
          <w:color w:val="auto"/>
        </w:rPr>
        <w:t>are also able to build an environment in which to simulate a robot. This environment c</w:t>
      </w:r>
      <w:r w:rsidR="00B9367A" w:rsidRPr="0060633C">
        <w:rPr>
          <w:color w:val="auto"/>
        </w:rPr>
        <w:t>is</w:t>
      </w:r>
      <w:r w:rsidRPr="0060633C">
        <w:rPr>
          <w:color w:val="auto"/>
        </w:rPr>
        <w:t xml:space="preserve"> customi</w:t>
      </w:r>
      <w:r w:rsidR="009A6717" w:rsidRPr="0060633C">
        <w:rPr>
          <w:color w:val="auto"/>
        </w:rPr>
        <w:t>s</w:t>
      </w:r>
      <w:r w:rsidR="00B9367A" w:rsidRPr="0060633C">
        <w:rPr>
          <w:color w:val="auto"/>
        </w:rPr>
        <w:t>able</w:t>
      </w:r>
      <w:r w:rsidRPr="0060633C">
        <w:rPr>
          <w:color w:val="auto"/>
        </w:rPr>
        <w:t xml:space="preserve"> with different obstacles, different terrain and various other items. </w:t>
      </w:r>
      <w:r w:rsidR="006D2788">
        <w:rPr>
          <w:color w:val="auto"/>
        </w:rPr>
        <w:t>[13][14]</w:t>
      </w:r>
    </w:p>
    <w:p w:rsidR="001E2267" w:rsidRPr="0060633C" w:rsidRDefault="001E2267" w:rsidP="005B1AA4">
      <w:pPr>
        <w:spacing w:line="480" w:lineRule="auto"/>
        <w:rPr>
          <w:color w:val="auto"/>
        </w:rPr>
      </w:pPr>
      <w:r w:rsidRPr="0060633C">
        <w:rPr>
          <w:color w:val="auto"/>
        </w:rPr>
        <w:t xml:space="preserve">Webots uses virtual time so that simulations can be run much faster (up to 300 times) than what would be possible in real life.  The simulation can also be adjusted to suit a </w:t>
      </w:r>
      <w:r w:rsidR="009A6717" w:rsidRPr="0060633C">
        <w:rPr>
          <w:color w:val="auto"/>
        </w:rPr>
        <w:t>specific</w:t>
      </w:r>
      <w:r w:rsidRPr="0060633C">
        <w:rPr>
          <w:color w:val="auto"/>
        </w:rPr>
        <w:t xml:space="preserve"> goal</w:t>
      </w:r>
      <w:r w:rsidR="00E160E5" w:rsidRPr="0060633C">
        <w:rPr>
          <w:color w:val="auto"/>
        </w:rPr>
        <w:t>,</w:t>
      </w:r>
      <w:r w:rsidRPr="0060633C">
        <w:rPr>
          <w:color w:val="auto"/>
        </w:rPr>
        <w:t xml:space="preserve"> such as accuracy or speed. Included in this simulation is a step-by-step which allows us a detailed view </w:t>
      </w:r>
      <w:r w:rsidR="009A6717" w:rsidRPr="0060633C">
        <w:rPr>
          <w:color w:val="auto"/>
        </w:rPr>
        <w:t>of</w:t>
      </w:r>
      <w:r w:rsidRPr="0060633C">
        <w:rPr>
          <w:color w:val="auto"/>
        </w:rPr>
        <w:t xml:space="preserve"> how the robot behaves. </w:t>
      </w:r>
      <w:r w:rsidR="006D2788">
        <w:rPr>
          <w:color w:val="auto"/>
        </w:rPr>
        <w:t>[13][14]</w:t>
      </w:r>
    </w:p>
    <w:p w:rsidR="001E2267" w:rsidRPr="0060633C" w:rsidRDefault="001E2267" w:rsidP="005B1AA4">
      <w:pPr>
        <w:spacing w:line="480" w:lineRule="auto"/>
        <w:rPr>
          <w:color w:val="auto"/>
        </w:rPr>
      </w:pPr>
      <w:r w:rsidRPr="0060633C">
        <w:rPr>
          <w:color w:val="auto"/>
        </w:rPr>
        <w:t xml:space="preserve">Webots is available for a multitude of languages such </w:t>
      </w:r>
      <w:r w:rsidR="00944042" w:rsidRPr="0060633C">
        <w:rPr>
          <w:color w:val="auto"/>
        </w:rPr>
        <w:t>as the</w:t>
      </w:r>
      <w:r w:rsidRPr="0060633C">
        <w:rPr>
          <w:color w:val="auto"/>
        </w:rPr>
        <w:t xml:space="preserve"> API’s for C and </w:t>
      </w:r>
      <w:r w:rsidR="00C4288D" w:rsidRPr="0060633C">
        <w:rPr>
          <w:color w:val="auto"/>
        </w:rPr>
        <w:t>Python.</w:t>
      </w:r>
      <w:r w:rsidR="006D2788">
        <w:rPr>
          <w:color w:val="auto"/>
        </w:rPr>
        <w:t xml:space="preserve"> [13][14]</w:t>
      </w:r>
    </w:p>
    <w:p w:rsidR="001E2267" w:rsidRDefault="00C259D6" w:rsidP="005B1AA4">
      <w:pPr>
        <w:pStyle w:val="Heading3"/>
        <w:spacing w:line="480" w:lineRule="auto"/>
      </w:pPr>
      <w:bookmarkStart w:id="22" w:name="_Toc24569133"/>
      <w:r>
        <w:t xml:space="preserve">2.4.1 </w:t>
      </w:r>
      <w:r w:rsidR="00C4288D">
        <w:t>Application of Webots</w:t>
      </w:r>
      <w:bookmarkEnd w:id="22"/>
    </w:p>
    <w:p w:rsidR="00E51E5F" w:rsidRPr="0060633C" w:rsidRDefault="00974904" w:rsidP="005B1AA4">
      <w:pPr>
        <w:spacing w:line="480" w:lineRule="auto"/>
        <w:rPr>
          <w:rStyle w:val="blue-tooltip"/>
          <w:rFonts w:cs="Arial"/>
          <w:color w:val="auto"/>
          <w:shd w:val="clear" w:color="auto" w:fill="FFFFFF"/>
        </w:rPr>
      </w:pPr>
      <w:r w:rsidRPr="0060633C">
        <w:rPr>
          <w:color w:val="auto"/>
        </w:rPr>
        <w:t xml:space="preserve">Webots is a well-used platform in the world of Genetic Programming. It </w:t>
      </w:r>
      <w:r w:rsidR="00504DCB" w:rsidRPr="0060633C">
        <w:rPr>
          <w:color w:val="auto"/>
        </w:rPr>
        <w:t xml:space="preserve">is </w:t>
      </w:r>
      <w:r w:rsidRPr="0060633C">
        <w:rPr>
          <w:color w:val="auto"/>
        </w:rPr>
        <w:t>used for many projects such as the 2014 paper by Pedro Silva, Christina P.Santos, Vitor Matos and Lino Costa</w:t>
      </w:r>
      <w:r w:rsidR="00CD7C8C" w:rsidRPr="0060633C">
        <w:rPr>
          <w:color w:val="auto"/>
        </w:rPr>
        <w:t xml:space="preserve"> [12]</w:t>
      </w:r>
      <w:r w:rsidRPr="0060633C">
        <w:rPr>
          <w:color w:val="auto"/>
        </w:rPr>
        <w:t>. In this paper</w:t>
      </w:r>
      <w:r w:rsidR="009A6717" w:rsidRPr="0060633C">
        <w:rPr>
          <w:color w:val="auto"/>
        </w:rPr>
        <w:t>,</w:t>
      </w:r>
      <w:r w:rsidRPr="0060633C">
        <w:rPr>
          <w:color w:val="auto"/>
        </w:rPr>
        <w:t xml:space="preserve"> Webots is used as an evaluator for a controller implementing genetic programming </w:t>
      </w:r>
      <w:r w:rsidR="002B75E9" w:rsidRPr="0060633C">
        <w:rPr>
          <w:color w:val="auto"/>
        </w:rPr>
        <w:t xml:space="preserve">which controls a biped </w:t>
      </w:r>
      <w:r w:rsidR="009061C5" w:rsidRPr="0060633C">
        <w:rPr>
          <w:color w:val="auto"/>
        </w:rPr>
        <w:t xml:space="preserve">locomotion </w:t>
      </w:r>
      <w:r w:rsidR="002B75E9" w:rsidRPr="0060633C">
        <w:rPr>
          <w:color w:val="auto"/>
        </w:rPr>
        <w:t>robot.</w:t>
      </w:r>
      <w:r w:rsidR="00046909" w:rsidRPr="0060633C">
        <w:rPr>
          <w:color w:val="auto"/>
        </w:rPr>
        <w:t xml:space="preserve"> </w:t>
      </w:r>
      <w:r w:rsidR="007A1F36" w:rsidRPr="0060633C">
        <w:rPr>
          <w:color w:val="auto"/>
        </w:rPr>
        <w:t xml:space="preserve"> </w:t>
      </w:r>
      <w:r w:rsidR="00CD7C8C" w:rsidRPr="0060633C">
        <w:rPr>
          <w:color w:val="auto"/>
        </w:rPr>
        <w:t xml:space="preserve">Another application is one of the </w:t>
      </w:r>
      <w:r w:rsidR="00E160E5" w:rsidRPr="0060633C">
        <w:rPr>
          <w:color w:val="auto"/>
        </w:rPr>
        <w:t>primary</w:t>
      </w:r>
      <w:r w:rsidR="00CD7C8C" w:rsidRPr="0060633C">
        <w:rPr>
          <w:color w:val="auto"/>
        </w:rPr>
        <w:t xml:space="preserve"> papers of this project. The</w:t>
      </w:r>
      <w:r w:rsidR="007A1F36" w:rsidRPr="0060633C">
        <w:rPr>
          <w:color w:val="auto"/>
        </w:rPr>
        <w:t xml:space="preserve"> 2014 paper by </w:t>
      </w:r>
      <w:hyperlink r:id="rId9" w:history="1">
        <w:r w:rsidR="009A6717" w:rsidRPr="0060633C">
          <w:rPr>
            <w:rStyle w:val="Hyperlink"/>
            <w:rFonts w:cs="Arial"/>
            <w:color w:val="auto"/>
            <w:u w:val="none"/>
            <w:shd w:val="clear" w:color="auto" w:fill="FFFFFF"/>
          </w:rPr>
          <w:t>César Ferreira</w:t>
        </w:r>
      </w:hyperlink>
      <w:r w:rsidR="007A1F36" w:rsidRPr="0060633C">
        <w:rPr>
          <w:rStyle w:val="authors-info"/>
          <w:rFonts w:cs="Arial"/>
          <w:color w:val="auto"/>
          <w:shd w:val="clear" w:color="auto" w:fill="FFFFFF"/>
        </w:rPr>
        <w:t>,</w:t>
      </w:r>
      <w:r w:rsidR="009A6717" w:rsidRPr="0060633C">
        <w:rPr>
          <w:rStyle w:val="authors-info"/>
          <w:rFonts w:cs="Arial"/>
          <w:color w:val="auto"/>
          <w:shd w:val="clear" w:color="auto" w:fill="FFFFFF"/>
        </w:rPr>
        <w:t xml:space="preserve"> </w:t>
      </w:r>
      <w:hyperlink r:id="rId10" w:history="1">
        <w:r w:rsidR="009A6717" w:rsidRPr="0060633C">
          <w:rPr>
            <w:rStyle w:val="Hyperlink"/>
            <w:rFonts w:cs="Arial"/>
            <w:color w:val="auto"/>
            <w:u w:val="none"/>
            <w:shd w:val="clear" w:color="auto" w:fill="FFFFFF"/>
          </w:rPr>
          <w:t>Pedro Silva</w:t>
        </w:r>
      </w:hyperlink>
      <w:r w:rsidR="007A1F36" w:rsidRPr="0060633C">
        <w:rPr>
          <w:rStyle w:val="authors-info"/>
          <w:rFonts w:cs="Arial"/>
          <w:color w:val="auto"/>
          <w:shd w:val="clear" w:color="auto" w:fill="FFFFFF"/>
        </w:rPr>
        <w:t>,</w:t>
      </w:r>
      <w:r w:rsidR="009A6717" w:rsidRPr="0060633C">
        <w:rPr>
          <w:rStyle w:val="authors-info"/>
          <w:rFonts w:cs="Arial"/>
          <w:color w:val="auto"/>
          <w:shd w:val="clear" w:color="auto" w:fill="FFFFFF"/>
        </w:rPr>
        <w:t xml:space="preserve"> </w:t>
      </w:r>
      <w:hyperlink r:id="rId11" w:history="1">
        <w:r w:rsidR="009A6717" w:rsidRPr="0060633C">
          <w:rPr>
            <w:rStyle w:val="Hyperlink"/>
            <w:rFonts w:cs="Arial"/>
            <w:color w:val="auto"/>
            <w:u w:val="none"/>
            <w:shd w:val="clear" w:color="auto" w:fill="FFFFFF"/>
          </w:rPr>
          <w:t>João André</w:t>
        </w:r>
      </w:hyperlink>
      <w:r w:rsidR="007A1F36" w:rsidRPr="0060633C">
        <w:rPr>
          <w:rStyle w:val="authors-info"/>
          <w:rFonts w:cs="Arial"/>
          <w:color w:val="auto"/>
          <w:shd w:val="clear" w:color="auto" w:fill="FFFFFF"/>
        </w:rPr>
        <w:t>, </w:t>
      </w:r>
      <w:hyperlink r:id="rId12" w:history="1">
        <w:r w:rsidR="007A1F36" w:rsidRPr="0060633C">
          <w:rPr>
            <w:rStyle w:val="Hyperlink"/>
            <w:rFonts w:cs="Arial"/>
            <w:color w:val="auto"/>
            <w:u w:val="none"/>
            <w:shd w:val="clear" w:color="auto" w:fill="FFFFFF"/>
          </w:rPr>
          <w:t>Cristina P</w:t>
        </w:r>
        <w:r w:rsidR="00CD7C8C" w:rsidRPr="0060633C">
          <w:rPr>
            <w:rStyle w:val="Hyperlink"/>
            <w:rFonts w:cs="Arial"/>
            <w:color w:val="auto"/>
            <w:u w:val="none"/>
            <w:shd w:val="clear" w:color="auto" w:fill="FFFFFF"/>
          </w:rPr>
          <w:t xml:space="preserve"> [11]</w:t>
        </w:r>
        <w:r w:rsidR="007A1F36" w:rsidRPr="0060633C">
          <w:rPr>
            <w:rStyle w:val="Hyperlink"/>
            <w:rFonts w:cs="Arial"/>
            <w:color w:val="auto"/>
            <w:u w:val="none"/>
            <w:shd w:val="clear" w:color="auto" w:fill="FFFFFF"/>
          </w:rPr>
          <w:t>. Santos </w:t>
        </w:r>
      </w:hyperlink>
      <w:r w:rsidR="007A1F36" w:rsidRPr="0060633C">
        <w:rPr>
          <w:rStyle w:val="authors-info"/>
          <w:rFonts w:cs="Arial"/>
          <w:color w:val="auto"/>
          <w:shd w:val="clear" w:color="auto" w:fill="FFFFFF"/>
        </w:rPr>
        <w:t xml:space="preserve">and </w:t>
      </w:r>
      <w:hyperlink r:id="rId13" w:history="1">
        <w:r w:rsidR="007A1F36" w:rsidRPr="0060633C">
          <w:rPr>
            <w:rStyle w:val="Hyperlink"/>
            <w:rFonts w:cs="Arial"/>
            <w:color w:val="auto"/>
            <w:u w:val="none"/>
            <w:shd w:val="clear" w:color="auto" w:fill="FFFFFF"/>
          </w:rPr>
          <w:t xml:space="preserve">Lino </w:t>
        </w:r>
        <w:r w:rsidR="007A1F36" w:rsidRPr="0060633C">
          <w:rPr>
            <w:rStyle w:val="Hyperlink"/>
            <w:rFonts w:cs="Arial"/>
            <w:color w:val="auto"/>
            <w:u w:val="none"/>
            <w:shd w:val="clear" w:color="auto" w:fill="FFFFFF"/>
          </w:rPr>
          <w:lastRenderedPageBreak/>
          <w:t>Costa</w:t>
        </w:r>
      </w:hyperlink>
      <w:r w:rsidR="007A1F36" w:rsidRPr="0060633C">
        <w:rPr>
          <w:rStyle w:val="blue-tooltip"/>
          <w:rFonts w:cs="Arial"/>
          <w:color w:val="auto"/>
          <w:shd w:val="clear" w:color="auto" w:fill="FFFFFF"/>
        </w:rPr>
        <w:t xml:space="preserve"> creates a biped locomotive controller in </w:t>
      </w:r>
      <w:r w:rsidR="009A6717" w:rsidRPr="0060633C">
        <w:rPr>
          <w:rStyle w:val="blue-tooltip"/>
          <w:rFonts w:cs="Arial"/>
          <w:color w:val="auto"/>
          <w:shd w:val="clear" w:color="auto" w:fill="FFFFFF"/>
        </w:rPr>
        <w:t>W</w:t>
      </w:r>
      <w:r w:rsidR="007A1F36" w:rsidRPr="0060633C">
        <w:rPr>
          <w:rStyle w:val="blue-tooltip"/>
          <w:rFonts w:cs="Arial"/>
          <w:color w:val="auto"/>
          <w:shd w:val="clear" w:color="auto" w:fill="FFFFFF"/>
        </w:rPr>
        <w:t>ebots using Genetic programming.</w:t>
      </w:r>
      <w:r w:rsidR="000677A6" w:rsidRPr="0060633C">
        <w:rPr>
          <w:rStyle w:val="blue-tooltip"/>
          <w:rFonts w:cs="Arial"/>
          <w:color w:val="auto"/>
          <w:shd w:val="clear" w:color="auto" w:fill="FFFFFF"/>
        </w:rPr>
        <w:t xml:space="preserve"> </w:t>
      </w:r>
      <w:r w:rsidR="00D34E4A" w:rsidRPr="0060633C">
        <w:rPr>
          <w:rStyle w:val="blue-tooltip"/>
          <w:rFonts w:cs="Arial"/>
          <w:color w:val="auto"/>
          <w:shd w:val="clear" w:color="auto" w:fill="FFFFFF"/>
        </w:rPr>
        <w:t xml:space="preserve">These are only a few of the </w:t>
      </w:r>
      <w:r w:rsidR="000677A6" w:rsidRPr="0060633C">
        <w:rPr>
          <w:rStyle w:val="blue-tooltip"/>
          <w:rFonts w:cs="Arial"/>
          <w:color w:val="auto"/>
          <w:shd w:val="clear" w:color="auto" w:fill="FFFFFF"/>
        </w:rPr>
        <w:t xml:space="preserve">many papers which show </w:t>
      </w:r>
      <w:r w:rsidR="00D34E4A" w:rsidRPr="0060633C">
        <w:rPr>
          <w:rStyle w:val="blue-tooltip"/>
          <w:rFonts w:cs="Arial"/>
          <w:color w:val="auto"/>
          <w:shd w:val="clear" w:color="auto" w:fill="FFFFFF"/>
        </w:rPr>
        <w:t xml:space="preserve">Webots </w:t>
      </w:r>
      <w:r w:rsidR="000677A6" w:rsidRPr="0060633C">
        <w:rPr>
          <w:rStyle w:val="blue-tooltip"/>
          <w:rFonts w:cs="Arial"/>
          <w:color w:val="auto"/>
          <w:shd w:val="clear" w:color="auto" w:fill="FFFFFF"/>
        </w:rPr>
        <w:t>effec</w:t>
      </w:r>
      <w:r w:rsidR="00D34E4A" w:rsidRPr="0060633C">
        <w:rPr>
          <w:rStyle w:val="blue-tooltip"/>
          <w:rFonts w:cs="Arial"/>
          <w:color w:val="auto"/>
          <w:shd w:val="clear" w:color="auto" w:fill="FFFFFF"/>
        </w:rPr>
        <w:t>t</w:t>
      </w:r>
      <w:r w:rsidR="000677A6" w:rsidRPr="0060633C">
        <w:rPr>
          <w:rStyle w:val="blue-tooltip"/>
          <w:rFonts w:cs="Arial"/>
          <w:color w:val="auto"/>
          <w:shd w:val="clear" w:color="auto" w:fill="FFFFFF"/>
        </w:rPr>
        <w:t>iveness in this area</w:t>
      </w:r>
      <w:r w:rsidR="0060633C">
        <w:rPr>
          <w:rStyle w:val="blue-tooltip"/>
          <w:rFonts w:cs="Arial"/>
          <w:color w:val="auto"/>
          <w:shd w:val="clear" w:color="auto" w:fill="FFFFFF"/>
        </w:rPr>
        <w:t>.</w:t>
      </w:r>
    </w:p>
    <w:p w:rsidR="00013996" w:rsidRDefault="00AF2FB9" w:rsidP="00AF2FB9">
      <w:pPr>
        <w:pStyle w:val="Heading3"/>
        <w:rPr>
          <w:rStyle w:val="blue-tooltip"/>
          <w:rFonts w:cs="Arial"/>
          <w:shd w:val="clear" w:color="auto" w:fill="FFFFFF"/>
        </w:rPr>
      </w:pPr>
      <w:r w:rsidRPr="00AF2FB9">
        <w:rPr>
          <w:rStyle w:val="blue-tooltip"/>
          <w:rFonts w:cs="Arial"/>
          <w:shd w:val="clear" w:color="auto" w:fill="FFFFFF"/>
        </w:rPr>
        <w:t>2.</w:t>
      </w:r>
      <w:r>
        <w:rPr>
          <w:rStyle w:val="blue-tooltip"/>
          <w:rFonts w:cs="Arial"/>
          <w:shd w:val="clear" w:color="auto" w:fill="FFFFFF"/>
        </w:rPr>
        <w:t xml:space="preserve">4.2 </w:t>
      </w:r>
      <w:r w:rsidR="00267756">
        <w:rPr>
          <w:rStyle w:val="blue-tooltip"/>
          <w:rFonts w:cs="Arial"/>
          <w:shd w:val="clear" w:color="auto" w:fill="FFFFFF"/>
        </w:rPr>
        <w:t xml:space="preserve">Other </w:t>
      </w:r>
      <w:r>
        <w:rPr>
          <w:rStyle w:val="blue-tooltip"/>
          <w:rFonts w:cs="Arial"/>
          <w:shd w:val="clear" w:color="auto" w:fill="FFFFFF"/>
        </w:rPr>
        <w:t>simulators and Webots</w:t>
      </w:r>
    </w:p>
    <w:p w:rsidR="00AF2FB9" w:rsidRPr="00AF2FB9" w:rsidRDefault="00AF2FB9" w:rsidP="00AF2FB9"/>
    <w:tbl>
      <w:tblPr>
        <w:tblStyle w:val="GridTable3"/>
        <w:tblW w:w="0" w:type="auto"/>
        <w:tblInd w:w="-5" w:type="dxa"/>
        <w:tblLook w:val="04A0" w:firstRow="1" w:lastRow="0" w:firstColumn="1" w:lastColumn="0" w:noHBand="0" w:noVBand="1"/>
      </w:tblPr>
      <w:tblGrid>
        <w:gridCol w:w="1622"/>
        <w:gridCol w:w="1184"/>
        <w:gridCol w:w="1581"/>
        <w:gridCol w:w="1639"/>
        <w:gridCol w:w="1313"/>
        <w:gridCol w:w="1203"/>
        <w:gridCol w:w="823"/>
      </w:tblGrid>
      <w:tr w:rsidR="0060633C" w:rsidRPr="0060633C" w:rsidTr="00A858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0" w:type="dxa"/>
          </w:tcPr>
          <w:p w:rsidR="00A85890" w:rsidRPr="0060633C" w:rsidRDefault="00A85890" w:rsidP="00AF2FB9">
            <w:pPr>
              <w:rPr>
                <w:color w:val="auto"/>
              </w:rPr>
            </w:pPr>
          </w:p>
        </w:tc>
        <w:tc>
          <w:tcPr>
            <w:tcW w:w="1250" w:type="dxa"/>
          </w:tcPr>
          <w:p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Realistic Physics</w:t>
            </w:r>
          </w:p>
        </w:tc>
        <w:tc>
          <w:tcPr>
            <w:tcW w:w="1581" w:type="dxa"/>
          </w:tcPr>
          <w:p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Easy use of EA’s in environment</w:t>
            </w:r>
          </w:p>
        </w:tc>
        <w:tc>
          <w:tcPr>
            <w:tcW w:w="1639" w:type="dxa"/>
          </w:tcPr>
          <w:p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b w:val="0"/>
                <w:bCs w:val="0"/>
                <w:color w:val="auto"/>
              </w:rPr>
            </w:pPr>
            <w:r w:rsidRPr="0060633C">
              <w:rPr>
                <w:color w:val="auto"/>
              </w:rPr>
              <w:t xml:space="preserve">Customisable </w:t>
            </w:r>
          </w:p>
          <w:p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Environment</w:t>
            </w:r>
          </w:p>
        </w:tc>
        <w:tc>
          <w:tcPr>
            <w:tcW w:w="1357" w:type="dxa"/>
          </w:tcPr>
          <w:p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Multitude of Sensors</w:t>
            </w:r>
          </w:p>
        </w:tc>
        <w:tc>
          <w:tcPr>
            <w:tcW w:w="1266" w:type="dxa"/>
          </w:tcPr>
          <w:p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Many different forms of robots</w:t>
            </w:r>
          </w:p>
        </w:tc>
        <w:tc>
          <w:tcPr>
            <w:tcW w:w="1022" w:type="dxa"/>
          </w:tcPr>
          <w:p w:rsidR="00A85890" w:rsidRPr="0060633C" w:rsidRDefault="00A85890" w:rsidP="00AF2FB9">
            <w:pPr>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Is free</w:t>
            </w:r>
          </w:p>
        </w:tc>
      </w:tr>
      <w:tr w:rsidR="0060633C" w:rsidRPr="0060633C"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A85890" w:rsidRPr="0060633C" w:rsidRDefault="00A85890" w:rsidP="00AF2FB9">
            <w:pPr>
              <w:rPr>
                <w:color w:val="auto"/>
              </w:rPr>
            </w:pPr>
            <w:r w:rsidRPr="0060633C">
              <w:rPr>
                <w:color w:val="auto"/>
              </w:rPr>
              <w:t>Webots</w:t>
            </w:r>
            <w:r w:rsidR="00C02615">
              <w:rPr>
                <w:color w:val="auto"/>
              </w:rPr>
              <w:t>[13][14]</w:t>
            </w:r>
          </w:p>
        </w:tc>
        <w:tc>
          <w:tcPr>
            <w:tcW w:w="1250"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639"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357"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266"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022"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r w:rsidR="0060633C" w:rsidRPr="0060633C" w:rsidTr="00A85890">
        <w:tc>
          <w:tcPr>
            <w:cnfStyle w:val="001000000000" w:firstRow="0" w:lastRow="0" w:firstColumn="1" w:lastColumn="0" w:oddVBand="0" w:evenVBand="0" w:oddHBand="0" w:evenHBand="0" w:firstRowFirstColumn="0" w:firstRowLastColumn="0" w:lastRowFirstColumn="0" w:lastRowLastColumn="0"/>
            <w:tcW w:w="1250" w:type="dxa"/>
          </w:tcPr>
          <w:p w:rsidR="00A85890" w:rsidRPr="0060633C" w:rsidRDefault="00A85890" w:rsidP="00AF2FB9">
            <w:pPr>
              <w:rPr>
                <w:color w:val="auto"/>
              </w:rPr>
            </w:pPr>
            <w:r w:rsidRPr="0060633C">
              <w:rPr>
                <w:color w:val="auto"/>
              </w:rPr>
              <w:t>Gazebo</w:t>
            </w:r>
            <w:r w:rsidR="00C02615">
              <w:rPr>
                <w:color w:val="auto"/>
              </w:rPr>
              <w:t>[22][25]</w:t>
            </w:r>
          </w:p>
        </w:tc>
        <w:tc>
          <w:tcPr>
            <w:tcW w:w="1250"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581"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Fairly</w:t>
            </w:r>
          </w:p>
        </w:tc>
        <w:tc>
          <w:tcPr>
            <w:tcW w:w="1639"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357"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266"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022"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r>
      <w:tr w:rsidR="0060633C" w:rsidRPr="0060633C"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A85890" w:rsidRPr="0060633C" w:rsidRDefault="00A85890" w:rsidP="00AF2FB9">
            <w:pPr>
              <w:rPr>
                <w:color w:val="auto"/>
              </w:rPr>
            </w:pPr>
            <w:r w:rsidRPr="0060633C">
              <w:rPr>
                <w:color w:val="auto"/>
              </w:rPr>
              <w:t>Microsoft Robotics Deveeloper Studio</w:t>
            </w:r>
            <w:r w:rsidR="00C02615">
              <w:rPr>
                <w:color w:val="auto"/>
              </w:rPr>
              <w:t>[23]</w:t>
            </w:r>
          </w:p>
        </w:tc>
        <w:tc>
          <w:tcPr>
            <w:tcW w:w="1250"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w:t>
            </w:r>
          </w:p>
        </w:tc>
        <w:tc>
          <w:tcPr>
            <w:tcW w:w="1639"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Fairly</w:t>
            </w:r>
          </w:p>
        </w:tc>
        <w:tc>
          <w:tcPr>
            <w:tcW w:w="1357"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Not a lot</w:t>
            </w:r>
          </w:p>
        </w:tc>
        <w:tc>
          <w:tcPr>
            <w:tcW w:w="1266"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Not a lot</w:t>
            </w:r>
          </w:p>
        </w:tc>
        <w:tc>
          <w:tcPr>
            <w:tcW w:w="1022" w:type="dxa"/>
          </w:tcPr>
          <w:p w:rsidR="00A85890" w:rsidRPr="0060633C" w:rsidRDefault="00A85890"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r w:rsidR="0060633C" w:rsidRPr="0060633C" w:rsidTr="00A85890">
        <w:tc>
          <w:tcPr>
            <w:cnfStyle w:val="001000000000" w:firstRow="0" w:lastRow="0" w:firstColumn="1" w:lastColumn="0" w:oddVBand="0" w:evenVBand="0" w:oddHBand="0" w:evenHBand="0" w:firstRowFirstColumn="0" w:firstRowLastColumn="0" w:lastRowFirstColumn="0" w:lastRowLastColumn="0"/>
            <w:tcW w:w="1250" w:type="dxa"/>
          </w:tcPr>
          <w:p w:rsidR="00A85890" w:rsidRPr="0060633C" w:rsidRDefault="00A85890" w:rsidP="00AF2FB9">
            <w:pPr>
              <w:rPr>
                <w:color w:val="auto"/>
              </w:rPr>
            </w:pPr>
            <w:r w:rsidRPr="0060633C">
              <w:rPr>
                <w:color w:val="auto"/>
              </w:rPr>
              <w:t>Robot Virt</w:t>
            </w:r>
            <w:r w:rsidR="00E77C5F" w:rsidRPr="0060633C">
              <w:rPr>
                <w:color w:val="auto"/>
              </w:rPr>
              <w:t>ual Worlds</w:t>
            </w:r>
            <w:r w:rsidR="00C02615">
              <w:rPr>
                <w:color w:val="auto"/>
              </w:rPr>
              <w:t xml:space="preserve"> [24]</w:t>
            </w:r>
          </w:p>
        </w:tc>
        <w:tc>
          <w:tcPr>
            <w:tcW w:w="1250"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581"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c>
          <w:tcPr>
            <w:tcW w:w="1639"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Yes</w:t>
            </w:r>
          </w:p>
        </w:tc>
        <w:tc>
          <w:tcPr>
            <w:tcW w:w="1357" w:type="dxa"/>
          </w:tcPr>
          <w:p w:rsidR="00A85890" w:rsidRPr="0060633C" w:rsidRDefault="00A85890"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c>
          <w:tcPr>
            <w:tcW w:w="1266" w:type="dxa"/>
          </w:tcPr>
          <w:p w:rsidR="00A85890" w:rsidRPr="0060633C" w:rsidRDefault="00E77C5F"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Handful</w:t>
            </w:r>
          </w:p>
        </w:tc>
        <w:tc>
          <w:tcPr>
            <w:tcW w:w="1022" w:type="dxa"/>
          </w:tcPr>
          <w:p w:rsidR="00A85890" w:rsidRPr="0060633C" w:rsidRDefault="00E77C5F" w:rsidP="00AF2FB9">
            <w:pPr>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No</w:t>
            </w:r>
          </w:p>
        </w:tc>
      </w:tr>
      <w:tr w:rsidR="0060633C" w:rsidRPr="0060633C" w:rsidTr="00A85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dxa"/>
          </w:tcPr>
          <w:p w:rsidR="00E77C5F" w:rsidRPr="0060633C" w:rsidRDefault="000A696E" w:rsidP="00AF2FB9">
            <w:pPr>
              <w:rPr>
                <w:color w:val="auto"/>
              </w:rPr>
            </w:pPr>
            <w:r w:rsidRPr="0060633C">
              <w:rPr>
                <w:color w:val="auto"/>
              </w:rPr>
              <w:t>V-REP</w:t>
            </w:r>
            <w:r w:rsidR="00C02615">
              <w:rPr>
                <w:color w:val="auto"/>
              </w:rPr>
              <w:t>[22]</w:t>
            </w:r>
          </w:p>
        </w:tc>
        <w:tc>
          <w:tcPr>
            <w:tcW w:w="1250" w:type="dxa"/>
          </w:tcPr>
          <w:p w:rsidR="00E77C5F" w:rsidRPr="0060633C" w:rsidRDefault="004B2F13"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581" w:type="dxa"/>
          </w:tcPr>
          <w:p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Fairly</w:t>
            </w:r>
          </w:p>
        </w:tc>
        <w:tc>
          <w:tcPr>
            <w:tcW w:w="1639" w:type="dxa"/>
          </w:tcPr>
          <w:p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357" w:type="dxa"/>
          </w:tcPr>
          <w:p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c>
          <w:tcPr>
            <w:tcW w:w="1266" w:type="dxa"/>
          </w:tcPr>
          <w:p w:rsidR="00E77C5F" w:rsidRPr="0060633C" w:rsidRDefault="005717A7" w:rsidP="00AF2FB9">
            <w:pPr>
              <w:cnfStyle w:val="000000100000" w:firstRow="0" w:lastRow="0" w:firstColumn="0" w:lastColumn="0" w:oddVBand="0" w:evenVBand="0" w:oddHBand="1" w:evenHBand="0" w:firstRowFirstColumn="0" w:firstRowLastColumn="0" w:lastRowFirstColumn="0" w:lastRowLastColumn="0"/>
              <w:rPr>
                <w:color w:val="auto"/>
              </w:rPr>
            </w:pPr>
            <w:r>
              <w:rPr>
                <w:color w:val="auto"/>
              </w:rPr>
              <w:t>Ye</w:t>
            </w:r>
            <w:r w:rsidR="000A696E" w:rsidRPr="0060633C">
              <w:rPr>
                <w:color w:val="auto"/>
              </w:rPr>
              <w:t>s</w:t>
            </w:r>
          </w:p>
        </w:tc>
        <w:tc>
          <w:tcPr>
            <w:tcW w:w="1022" w:type="dxa"/>
          </w:tcPr>
          <w:p w:rsidR="00E77C5F" w:rsidRPr="0060633C" w:rsidRDefault="000A696E" w:rsidP="00AF2FB9">
            <w:pPr>
              <w:cnfStyle w:val="000000100000" w:firstRow="0" w:lastRow="0" w:firstColumn="0" w:lastColumn="0" w:oddVBand="0" w:evenVBand="0" w:oddHBand="1" w:evenHBand="0" w:firstRowFirstColumn="0" w:firstRowLastColumn="0" w:lastRowFirstColumn="0" w:lastRowLastColumn="0"/>
              <w:rPr>
                <w:color w:val="auto"/>
              </w:rPr>
            </w:pPr>
            <w:r w:rsidRPr="0060633C">
              <w:rPr>
                <w:color w:val="auto"/>
              </w:rPr>
              <w:t>Yes</w:t>
            </w:r>
          </w:p>
        </w:tc>
      </w:tr>
    </w:tbl>
    <w:p w:rsidR="00013996" w:rsidRPr="00013996" w:rsidRDefault="00013996" w:rsidP="005B1AA4">
      <w:pPr>
        <w:spacing w:line="480" w:lineRule="auto"/>
        <w:rPr>
          <w:rFonts w:cs="Arial"/>
          <w:shd w:val="clear" w:color="auto" w:fill="FFFFFF"/>
        </w:rPr>
      </w:pPr>
    </w:p>
    <w:p w:rsidR="00383375" w:rsidRDefault="00C407C2" w:rsidP="005B1AA4">
      <w:pPr>
        <w:pStyle w:val="Heading1"/>
        <w:spacing w:line="480" w:lineRule="auto"/>
        <w:rPr>
          <w:shd w:val="clear" w:color="auto" w:fill="FFFFFF"/>
        </w:rPr>
      </w:pPr>
      <w:bookmarkStart w:id="23" w:name="_Toc24569134"/>
      <w:r>
        <w:rPr>
          <w:shd w:val="clear" w:color="auto" w:fill="FFFFFF"/>
        </w:rPr>
        <w:t xml:space="preserve">3 </w:t>
      </w:r>
      <w:r w:rsidR="00383375">
        <w:rPr>
          <w:shd w:val="clear" w:color="auto" w:fill="FFFFFF"/>
        </w:rPr>
        <w:t>Requirements</w:t>
      </w:r>
      <w:bookmarkEnd w:id="23"/>
    </w:p>
    <w:tbl>
      <w:tblPr>
        <w:tblStyle w:val="GridTable1Light"/>
        <w:tblW w:w="0" w:type="auto"/>
        <w:tblLook w:val="04A0" w:firstRow="1" w:lastRow="0" w:firstColumn="1" w:lastColumn="0" w:noHBand="0" w:noVBand="1"/>
      </w:tblPr>
      <w:tblGrid>
        <w:gridCol w:w="4815"/>
        <w:gridCol w:w="1951"/>
        <w:gridCol w:w="1167"/>
      </w:tblGrid>
      <w:tr w:rsidR="009C31C6" w:rsidRPr="0060633C" w:rsidTr="00CF6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9C31C6" w:rsidRPr="0060633C" w:rsidRDefault="009C31C6" w:rsidP="005B1AA4">
            <w:pPr>
              <w:spacing w:line="480" w:lineRule="auto"/>
              <w:rPr>
                <w:color w:val="auto"/>
              </w:rPr>
            </w:pPr>
            <w:r w:rsidRPr="0060633C">
              <w:rPr>
                <w:color w:val="auto"/>
              </w:rPr>
              <w:t>Requirement</w:t>
            </w:r>
          </w:p>
        </w:tc>
        <w:tc>
          <w:tcPr>
            <w:tcW w:w="1951" w:type="dxa"/>
          </w:tcPr>
          <w:p w:rsidR="009C31C6" w:rsidRPr="0060633C" w:rsidRDefault="009C31C6" w:rsidP="005B1AA4">
            <w:pPr>
              <w:spacing w:line="480" w:lineRule="auto"/>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Functional/Non-Functional</w:t>
            </w:r>
          </w:p>
        </w:tc>
        <w:tc>
          <w:tcPr>
            <w:tcW w:w="1167" w:type="dxa"/>
          </w:tcPr>
          <w:p w:rsidR="009C31C6" w:rsidRPr="0060633C" w:rsidRDefault="009C31C6" w:rsidP="005B1AA4">
            <w:pPr>
              <w:spacing w:line="480" w:lineRule="auto"/>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MoSCoW</w:t>
            </w:r>
          </w:p>
        </w:tc>
      </w:tr>
      <w:tr w:rsidR="009C31C6"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Pr="0060633C" w:rsidRDefault="0099023D" w:rsidP="005B1AA4">
            <w:pPr>
              <w:spacing w:line="480" w:lineRule="auto"/>
              <w:rPr>
                <w:color w:val="auto"/>
              </w:rPr>
            </w:pPr>
            <w:r w:rsidRPr="0060633C">
              <w:rPr>
                <w:color w:val="auto"/>
              </w:rPr>
              <w:t>Robot Built</w:t>
            </w:r>
            <w:r w:rsidR="009A6717" w:rsidRPr="0060633C">
              <w:rPr>
                <w:color w:val="auto"/>
              </w:rPr>
              <w:t>-</w:t>
            </w:r>
            <w:r w:rsidRPr="0060633C">
              <w:rPr>
                <w:color w:val="auto"/>
              </w:rPr>
              <w:t>in Webot</w:t>
            </w:r>
            <w:r w:rsidR="00F36DF2" w:rsidRPr="0060633C">
              <w:rPr>
                <w:color w:val="auto"/>
              </w:rPr>
              <w:t>s</w:t>
            </w:r>
          </w:p>
        </w:tc>
        <w:tc>
          <w:tcPr>
            <w:tcW w:w="1951" w:type="dxa"/>
          </w:tcPr>
          <w:p w:rsidR="009C31C6"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9C31C6"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Pr="0060633C" w:rsidRDefault="00F36DF2" w:rsidP="005B1AA4">
            <w:pPr>
              <w:spacing w:line="480" w:lineRule="auto"/>
              <w:rPr>
                <w:color w:val="auto"/>
              </w:rPr>
            </w:pPr>
            <w:r w:rsidRPr="0060633C">
              <w:rPr>
                <w:color w:val="auto"/>
              </w:rPr>
              <w:t>Flat environment built</w:t>
            </w:r>
            <w:r w:rsidR="009A6717" w:rsidRPr="0060633C">
              <w:rPr>
                <w:color w:val="auto"/>
              </w:rPr>
              <w:t>-</w:t>
            </w:r>
            <w:r w:rsidRPr="0060633C">
              <w:rPr>
                <w:color w:val="auto"/>
              </w:rPr>
              <w:t>in Webots</w:t>
            </w:r>
            <w:r w:rsidR="00013996" w:rsidRPr="0060633C">
              <w:rPr>
                <w:color w:val="auto"/>
              </w:rPr>
              <w:t xml:space="preserve"> with start and endpoint</w:t>
            </w:r>
          </w:p>
        </w:tc>
        <w:tc>
          <w:tcPr>
            <w:tcW w:w="1951" w:type="dxa"/>
          </w:tcPr>
          <w:p w:rsidR="009C31C6"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9C31C6"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Pr="0060633C" w:rsidRDefault="00F36DF2" w:rsidP="005B1AA4">
            <w:pPr>
              <w:spacing w:line="480" w:lineRule="auto"/>
              <w:rPr>
                <w:color w:val="auto"/>
              </w:rPr>
            </w:pPr>
            <w:r w:rsidRPr="0060633C">
              <w:rPr>
                <w:color w:val="auto"/>
              </w:rPr>
              <w:t>Robot has enough sensors to supply fitness function</w:t>
            </w:r>
          </w:p>
        </w:tc>
        <w:tc>
          <w:tcPr>
            <w:tcW w:w="1951" w:type="dxa"/>
          </w:tcPr>
          <w:p w:rsidR="009C31C6"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9C31C6"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Pr="0060633C" w:rsidRDefault="00F36DF2" w:rsidP="005B1AA4">
            <w:pPr>
              <w:spacing w:line="480" w:lineRule="auto"/>
              <w:rPr>
                <w:color w:val="auto"/>
              </w:rPr>
            </w:pPr>
            <w:r w:rsidRPr="0060633C">
              <w:rPr>
                <w:color w:val="auto"/>
              </w:rPr>
              <w:lastRenderedPageBreak/>
              <w:t>Initialisation method successfully i</w:t>
            </w:r>
            <w:r w:rsidR="008D7D82" w:rsidRPr="0060633C">
              <w:rPr>
                <w:color w:val="auto"/>
              </w:rPr>
              <w:t>mplemented</w:t>
            </w:r>
          </w:p>
        </w:tc>
        <w:tc>
          <w:tcPr>
            <w:tcW w:w="1951" w:type="dxa"/>
          </w:tcPr>
          <w:p w:rsidR="009C31C6"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9C31C6"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Pr="0060633C" w:rsidRDefault="00F36DF2" w:rsidP="005B1AA4">
            <w:pPr>
              <w:spacing w:line="480" w:lineRule="auto"/>
              <w:rPr>
                <w:color w:val="auto"/>
              </w:rPr>
            </w:pPr>
            <w:r w:rsidRPr="0060633C">
              <w:rPr>
                <w:color w:val="auto"/>
              </w:rPr>
              <w:t>Fitness function implemented</w:t>
            </w:r>
          </w:p>
        </w:tc>
        <w:tc>
          <w:tcPr>
            <w:tcW w:w="1951" w:type="dxa"/>
          </w:tcPr>
          <w:p w:rsidR="009C31C6"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9C31C6"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Pr="0060633C" w:rsidRDefault="00F36DF2" w:rsidP="005B1AA4">
            <w:pPr>
              <w:spacing w:line="480" w:lineRule="auto"/>
              <w:rPr>
                <w:color w:val="auto"/>
              </w:rPr>
            </w:pPr>
            <w:r w:rsidRPr="0060633C">
              <w:rPr>
                <w:color w:val="auto"/>
              </w:rPr>
              <w:t>Fitness selection method implemented</w:t>
            </w:r>
          </w:p>
        </w:tc>
        <w:tc>
          <w:tcPr>
            <w:tcW w:w="1951" w:type="dxa"/>
          </w:tcPr>
          <w:p w:rsidR="009C31C6"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9C31C6"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013996"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013996" w:rsidRPr="0060633C" w:rsidRDefault="00013996" w:rsidP="005B1AA4">
            <w:pPr>
              <w:spacing w:line="480" w:lineRule="auto"/>
              <w:rPr>
                <w:color w:val="auto"/>
              </w:rPr>
            </w:pPr>
            <w:r w:rsidRPr="0060633C">
              <w:rPr>
                <w:color w:val="auto"/>
              </w:rPr>
              <w:t>Genetic operators succe</w:t>
            </w:r>
            <w:r w:rsidR="009A6717" w:rsidRPr="0060633C">
              <w:rPr>
                <w:color w:val="auto"/>
              </w:rPr>
              <w:t>ss</w:t>
            </w:r>
            <w:r w:rsidRPr="0060633C">
              <w:rPr>
                <w:color w:val="auto"/>
              </w:rPr>
              <w:t>fully implemented</w:t>
            </w:r>
          </w:p>
        </w:tc>
        <w:tc>
          <w:tcPr>
            <w:tcW w:w="1951" w:type="dxa"/>
          </w:tcPr>
          <w:p w:rsidR="00013996"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013996"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9C31C6"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9C31C6" w:rsidRPr="0060633C" w:rsidRDefault="00F36DF2" w:rsidP="005B1AA4">
            <w:pPr>
              <w:spacing w:line="480" w:lineRule="auto"/>
              <w:rPr>
                <w:color w:val="auto"/>
              </w:rPr>
            </w:pPr>
            <w:r w:rsidRPr="0060633C">
              <w:rPr>
                <w:color w:val="auto"/>
              </w:rPr>
              <w:t>Robot can d</w:t>
            </w:r>
            <w:r w:rsidR="00013996" w:rsidRPr="0060633C">
              <w:rPr>
                <w:color w:val="auto"/>
              </w:rPr>
              <w:t>etect when it has reached the endpoint</w:t>
            </w:r>
          </w:p>
        </w:tc>
        <w:tc>
          <w:tcPr>
            <w:tcW w:w="1951" w:type="dxa"/>
          </w:tcPr>
          <w:p w:rsidR="009C31C6"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9C31C6"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8D7D82"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60633C" w:rsidRDefault="008D7D82" w:rsidP="005B1AA4">
            <w:pPr>
              <w:spacing w:line="480" w:lineRule="auto"/>
              <w:rPr>
                <w:color w:val="auto"/>
              </w:rPr>
            </w:pPr>
            <w:r w:rsidRPr="0060633C">
              <w:rPr>
                <w:color w:val="auto"/>
              </w:rPr>
              <w:t>Have a complete Genetic program implementation in Push</w:t>
            </w:r>
          </w:p>
        </w:tc>
        <w:tc>
          <w:tcPr>
            <w:tcW w:w="1951" w:type="dxa"/>
          </w:tcPr>
          <w:p w:rsidR="008D7D82" w:rsidRPr="0060633C" w:rsidRDefault="0069428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8D7D82" w:rsidRPr="0060633C"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Must</w:t>
            </w:r>
          </w:p>
        </w:tc>
      </w:tr>
      <w:tr w:rsidR="008D7D82" w:rsidRPr="0060633C"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60633C" w:rsidRDefault="009A6717" w:rsidP="005B1AA4">
            <w:pPr>
              <w:spacing w:line="480" w:lineRule="auto"/>
              <w:rPr>
                <w:color w:val="auto"/>
              </w:rPr>
            </w:pPr>
            <w:r w:rsidRPr="0060633C">
              <w:rPr>
                <w:color w:val="auto"/>
              </w:rPr>
              <w:t>Steep</w:t>
            </w:r>
            <w:r w:rsidR="008D7D82" w:rsidRPr="0060633C">
              <w:rPr>
                <w:color w:val="auto"/>
              </w:rPr>
              <w:t xml:space="preserve"> Terrain added to Webots environment</w:t>
            </w:r>
          </w:p>
        </w:tc>
        <w:tc>
          <w:tcPr>
            <w:tcW w:w="1951" w:type="dxa"/>
          </w:tcPr>
          <w:p w:rsidR="008D7D82" w:rsidRPr="0060633C"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Functional</w:t>
            </w:r>
          </w:p>
        </w:tc>
        <w:tc>
          <w:tcPr>
            <w:tcW w:w="1167" w:type="dxa"/>
          </w:tcPr>
          <w:p w:rsidR="008D7D82" w:rsidRPr="0060633C" w:rsidRDefault="00E160E5"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S</w:t>
            </w:r>
            <w:r w:rsidR="008D7D82" w:rsidRPr="0060633C">
              <w:rPr>
                <w:color w:val="auto"/>
              </w:rPr>
              <w:t>hould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C02615" w:rsidRDefault="008D7D82" w:rsidP="005B1AA4">
            <w:pPr>
              <w:spacing w:line="480" w:lineRule="auto"/>
              <w:rPr>
                <w:color w:val="auto"/>
              </w:rPr>
            </w:pPr>
            <w:r w:rsidRPr="00C02615">
              <w:rPr>
                <w:color w:val="auto"/>
              </w:rPr>
              <w:t>Implementation works on rough terrain</w:t>
            </w:r>
          </w:p>
        </w:tc>
        <w:tc>
          <w:tcPr>
            <w:tcW w:w="1951" w:type="dxa"/>
          </w:tcPr>
          <w:p w:rsidR="008D7D82" w:rsidRPr="00C02615"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rsidR="008D7D82" w:rsidRPr="00C02615"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C02615" w:rsidRDefault="008D7D82" w:rsidP="005B1AA4">
            <w:pPr>
              <w:spacing w:line="480" w:lineRule="auto"/>
              <w:rPr>
                <w:color w:val="auto"/>
              </w:rPr>
            </w:pPr>
            <w:r w:rsidRPr="00C02615">
              <w:rPr>
                <w:color w:val="auto"/>
              </w:rPr>
              <w:t xml:space="preserve">Initialisation method ensures </w:t>
            </w:r>
            <w:r w:rsidR="009A6717" w:rsidRPr="00C02615">
              <w:rPr>
                <w:color w:val="auto"/>
              </w:rPr>
              <w:t xml:space="preserve">a </w:t>
            </w:r>
            <w:r w:rsidRPr="00C02615">
              <w:rPr>
                <w:color w:val="auto"/>
              </w:rPr>
              <w:t>diverse population</w:t>
            </w:r>
          </w:p>
        </w:tc>
        <w:tc>
          <w:tcPr>
            <w:tcW w:w="1951" w:type="dxa"/>
          </w:tcPr>
          <w:p w:rsidR="008D7D82" w:rsidRPr="00C02615"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Non-Functional</w:t>
            </w:r>
          </w:p>
        </w:tc>
        <w:tc>
          <w:tcPr>
            <w:tcW w:w="1167" w:type="dxa"/>
          </w:tcPr>
          <w:p w:rsidR="008D7D82" w:rsidRPr="00C02615"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C02615" w:rsidRDefault="008D7D82" w:rsidP="005B1AA4">
            <w:pPr>
              <w:spacing w:line="480" w:lineRule="auto"/>
              <w:rPr>
                <w:color w:val="auto"/>
              </w:rPr>
            </w:pPr>
            <w:r w:rsidRPr="00C02615">
              <w:rPr>
                <w:color w:val="auto"/>
              </w:rPr>
              <w:t xml:space="preserve">Genetic operators ensure diversity is maintained in </w:t>
            </w:r>
            <w:r w:rsidR="009A6717" w:rsidRPr="00C02615">
              <w:rPr>
                <w:color w:val="auto"/>
              </w:rPr>
              <w:t xml:space="preserve">the </w:t>
            </w:r>
            <w:r w:rsidRPr="00C02615">
              <w:rPr>
                <w:color w:val="auto"/>
              </w:rPr>
              <w:t>population</w:t>
            </w:r>
          </w:p>
        </w:tc>
        <w:tc>
          <w:tcPr>
            <w:tcW w:w="1951" w:type="dxa"/>
          </w:tcPr>
          <w:p w:rsidR="008D7D82" w:rsidRPr="00C02615"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Non-Functional</w:t>
            </w:r>
          </w:p>
        </w:tc>
        <w:tc>
          <w:tcPr>
            <w:tcW w:w="1167" w:type="dxa"/>
          </w:tcPr>
          <w:p w:rsidR="008D7D82" w:rsidRPr="00C02615"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Should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C02615" w:rsidRDefault="008D7D82" w:rsidP="005B1AA4">
            <w:pPr>
              <w:spacing w:line="480" w:lineRule="auto"/>
              <w:rPr>
                <w:color w:val="auto"/>
              </w:rPr>
            </w:pPr>
            <w:r w:rsidRPr="00C02615">
              <w:rPr>
                <w:color w:val="auto"/>
              </w:rPr>
              <w:t>Simple block in</w:t>
            </w:r>
            <w:r w:rsidR="009A6717" w:rsidRPr="00C02615">
              <w:rPr>
                <w:color w:val="auto"/>
              </w:rPr>
              <w:t xml:space="preserve"> the</w:t>
            </w:r>
            <w:r w:rsidRPr="00C02615">
              <w:rPr>
                <w:color w:val="auto"/>
              </w:rPr>
              <w:t xml:space="preserve"> way of path implemented in Webots</w:t>
            </w:r>
          </w:p>
        </w:tc>
        <w:tc>
          <w:tcPr>
            <w:tcW w:w="1951" w:type="dxa"/>
          </w:tcPr>
          <w:p w:rsidR="008D7D82" w:rsidRPr="00C02615"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rsidR="008D7D82" w:rsidRPr="00C02615"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Could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C02615" w:rsidRDefault="008D7D82" w:rsidP="005B1AA4">
            <w:pPr>
              <w:spacing w:line="480" w:lineRule="auto"/>
              <w:rPr>
                <w:color w:val="auto"/>
              </w:rPr>
            </w:pPr>
            <w:r w:rsidRPr="00C02615">
              <w:rPr>
                <w:color w:val="auto"/>
              </w:rPr>
              <w:t>Implementation works at finding path around block</w:t>
            </w:r>
          </w:p>
        </w:tc>
        <w:tc>
          <w:tcPr>
            <w:tcW w:w="1951" w:type="dxa"/>
          </w:tcPr>
          <w:p w:rsidR="008D7D82" w:rsidRPr="00C02615"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w:t>
            </w:r>
            <w:r w:rsidR="009A6717" w:rsidRPr="00C02615">
              <w:rPr>
                <w:color w:val="auto"/>
              </w:rPr>
              <w:t>ti</w:t>
            </w:r>
            <w:r w:rsidRPr="00C02615">
              <w:rPr>
                <w:color w:val="auto"/>
              </w:rPr>
              <w:t>onal</w:t>
            </w:r>
          </w:p>
        </w:tc>
        <w:tc>
          <w:tcPr>
            <w:tcW w:w="1167" w:type="dxa"/>
          </w:tcPr>
          <w:p w:rsidR="008D7D82" w:rsidRPr="00C02615"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Could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C02615" w:rsidRDefault="008D7D82" w:rsidP="005B1AA4">
            <w:pPr>
              <w:spacing w:line="480" w:lineRule="auto"/>
              <w:rPr>
                <w:color w:val="auto"/>
              </w:rPr>
            </w:pPr>
            <w:r w:rsidRPr="00C02615">
              <w:rPr>
                <w:color w:val="auto"/>
              </w:rPr>
              <w:lastRenderedPageBreak/>
              <w:t>Various obstacles implemented in Webots Environment</w:t>
            </w:r>
          </w:p>
        </w:tc>
        <w:tc>
          <w:tcPr>
            <w:tcW w:w="1951" w:type="dxa"/>
          </w:tcPr>
          <w:p w:rsidR="008D7D82" w:rsidRPr="00C02615"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rsidR="008D7D82" w:rsidRPr="00C02615"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Would</w:t>
            </w:r>
          </w:p>
        </w:tc>
      </w:tr>
      <w:tr w:rsidR="008D7D82" w:rsidTr="00CF6EC2">
        <w:tc>
          <w:tcPr>
            <w:cnfStyle w:val="001000000000" w:firstRow="0" w:lastRow="0" w:firstColumn="1" w:lastColumn="0" w:oddVBand="0" w:evenVBand="0" w:oddHBand="0" w:evenHBand="0" w:firstRowFirstColumn="0" w:firstRowLastColumn="0" w:lastRowFirstColumn="0" w:lastRowLastColumn="0"/>
            <w:tcW w:w="4815" w:type="dxa"/>
          </w:tcPr>
          <w:p w:rsidR="008D7D82" w:rsidRPr="00C02615" w:rsidRDefault="008D7D82" w:rsidP="005B1AA4">
            <w:pPr>
              <w:spacing w:line="480" w:lineRule="auto"/>
              <w:rPr>
                <w:color w:val="auto"/>
              </w:rPr>
            </w:pPr>
            <w:r w:rsidRPr="00C02615">
              <w:rPr>
                <w:color w:val="auto"/>
              </w:rPr>
              <w:t>Implementa</w:t>
            </w:r>
            <w:r w:rsidR="009A6717" w:rsidRPr="00C02615">
              <w:rPr>
                <w:color w:val="auto"/>
              </w:rPr>
              <w:t>t</w:t>
            </w:r>
            <w:r w:rsidRPr="00C02615">
              <w:rPr>
                <w:color w:val="auto"/>
              </w:rPr>
              <w:t>ion works for all obstacles</w:t>
            </w:r>
          </w:p>
        </w:tc>
        <w:tc>
          <w:tcPr>
            <w:tcW w:w="1951" w:type="dxa"/>
          </w:tcPr>
          <w:p w:rsidR="008D7D82" w:rsidRPr="00C02615" w:rsidRDefault="00CF6EC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Functional</w:t>
            </w:r>
          </w:p>
        </w:tc>
        <w:tc>
          <w:tcPr>
            <w:tcW w:w="1167" w:type="dxa"/>
          </w:tcPr>
          <w:p w:rsidR="008D7D82" w:rsidRPr="00C02615" w:rsidRDefault="008D7D82"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C02615">
              <w:rPr>
                <w:color w:val="auto"/>
              </w:rPr>
              <w:t>Would</w:t>
            </w:r>
          </w:p>
        </w:tc>
      </w:tr>
    </w:tbl>
    <w:p w:rsidR="009C31C6" w:rsidRPr="009C31C6" w:rsidRDefault="009C31C6" w:rsidP="005B1AA4">
      <w:pPr>
        <w:spacing w:line="480" w:lineRule="auto"/>
      </w:pPr>
    </w:p>
    <w:p w:rsidR="00383375" w:rsidRDefault="00C407C2" w:rsidP="005B1AA4">
      <w:pPr>
        <w:pStyle w:val="Heading1"/>
        <w:spacing w:line="480" w:lineRule="auto"/>
      </w:pPr>
      <w:bookmarkStart w:id="24" w:name="_Toc24569135"/>
      <w:r>
        <w:t xml:space="preserve">4 </w:t>
      </w:r>
      <w:r w:rsidR="00383375">
        <w:t>Design</w:t>
      </w:r>
      <w:bookmarkEnd w:id="24"/>
    </w:p>
    <w:p w:rsidR="009779D7" w:rsidRPr="0060633C" w:rsidRDefault="009779D7" w:rsidP="005B1AA4">
      <w:pPr>
        <w:spacing w:line="480" w:lineRule="auto"/>
        <w:rPr>
          <w:color w:val="auto"/>
        </w:rPr>
      </w:pPr>
      <w:r w:rsidRPr="0060633C">
        <w:rPr>
          <w:color w:val="auto"/>
        </w:rPr>
        <w:t>The design for the robot, its fitness functions, its initiali</w:t>
      </w:r>
      <w:r w:rsidR="00E160E5" w:rsidRPr="0060633C">
        <w:rPr>
          <w:color w:val="auto"/>
        </w:rPr>
        <w:t>s</w:t>
      </w:r>
      <w:r w:rsidRPr="0060633C">
        <w:rPr>
          <w:color w:val="auto"/>
        </w:rPr>
        <w:t xml:space="preserve">ation, its genetic operators and its testing environment will be taken from </w:t>
      </w:r>
      <w:r w:rsidR="005048E0" w:rsidRPr="0060633C">
        <w:rPr>
          <w:color w:val="auto"/>
        </w:rPr>
        <w:t>the 2014</w:t>
      </w:r>
      <w:r w:rsidRPr="0060633C">
        <w:rPr>
          <w:color w:val="auto"/>
        </w:rPr>
        <w:t xml:space="preserve"> paper on Genetic programming applied to biped locomotion. </w:t>
      </w:r>
      <w:r w:rsidR="00E160E5" w:rsidRPr="0060633C">
        <w:rPr>
          <w:color w:val="auto"/>
        </w:rPr>
        <w:t>We</w:t>
      </w:r>
      <w:r w:rsidRPr="0060633C">
        <w:rPr>
          <w:color w:val="auto"/>
        </w:rPr>
        <w:t xml:space="preserve"> will implement this in the Push programming language, more specifically the Python implementation of it (pyshgp). As in the paper</w:t>
      </w:r>
      <w:r w:rsidR="00302B0A" w:rsidRPr="0060633C">
        <w:rPr>
          <w:color w:val="auto"/>
        </w:rPr>
        <w:t>,</w:t>
      </w:r>
      <w:r w:rsidRPr="0060633C">
        <w:rPr>
          <w:color w:val="auto"/>
        </w:rPr>
        <w:t xml:space="preserve"> the environment I use will be Webots. However, if this proves to be too complicated to </w:t>
      </w:r>
      <w:r w:rsidR="005048E0" w:rsidRPr="0060633C">
        <w:rPr>
          <w:color w:val="auto"/>
        </w:rPr>
        <w:t>implement,</w:t>
      </w:r>
      <w:r w:rsidRPr="0060633C">
        <w:rPr>
          <w:color w:val="auto"/>
        </w:rPr>
        <w:t xml:space="preserve"> </w:t>
      </w:r>
      <w:r w:rsidR="00E160E5" w:rsidRPr="0060633C">
        <w:rPr>
          <w:color w:val="auto"/>
        </w:rPr>
        <w:t>then</w:t>
      </w:r>
      <w:r w:rsidRPr="0060633C">
        <w:rPr>
          <w:color w:val="auto"/>
        </w:rPr>
        <w:t xml:space="preserve"> </w:t>
      </w:r>
      <w:r w:rsidR="00E160E5" w:rsidRPr="0060633C">
        <w:rPr>
          <w:color w:val="auto"/>
        </w:rPr>
        <w:t xml:space="preserve">we </w:t>
      </w:r>
      <w:r w:rsidRPr="0060633C">
        <w:rPr>
          <w:color w:val="auto"/>
        </w:rPr>
        <w:t>will decide to create</w:t>
      </w:r>
      <w:r w:rsidR="00E160E5" w:rsidRPr="0060633C">
        <w:rPr>
          <w:color w:val="auto"/>
        </w:rPr>
        <w:t xml:space="preserve"> a new </w:t>
      </w:r>
      <w:r w:rsidRPr="0060633C">
        <w:rPr>
          <w:color w:val="auto"/>
        </w:rPr>
        <w:t>fitness function, initi</w:t>
      </w:r>
      <w:r w:rsidR="00E160E5" w:rsidRPr="0060633C">
        <w:rPr>
          <w:color w:val="auto"/>
        </w:rPr>
        <w:t>a</w:t>
      </w:r>
      <w:r w:rsidRPr="0060633C">
        <w:rPr>
          <w:color w:val="auto"/>
        </w:rPr>
        <w:t xml:space="preserve">lisation method, genetic operators </w:t>
      </w:r>
      <w:r w:rsidR="00BC2942" w:rsidRPr="0060633C">
        <w:rPr>
          <w:color w:val="auto"/>
        </w:rPr>
        <w:t>etc. The</w:t>
      </w:r>
      <w:r w:rsidRPr="0060633C">
        <w:rPr>
          <w:color w:val="auto"/>
        </w:rPr>
        <w:t xml:space="preserve"> difference is that it will be much simpler and possibl</w:t>
      </w:r>
      <w:r w:rsidR="00E160E5" w:rsidRPr="0060633C">
        <w:rPr>
          <w:color w:val="auto"/>
        </w:rPr>
        <w:t>y</w:t>
      </w:r>
      <w:r w:rsidRPr="0060633C">
        <w:rPr>
          <w:color w:val="auto"/>
        </w:rPr>
        <w:t xml:space="preserve"> less effective but more realistic to implement</w:t>
      </w:r>
      <w:r w:rsidR="005717A7">
        <w:rPr>
          <w:color w:val="auto"/>
        </w:rPr>
        <w:t xml:space="preserve">. We chose the Webots simulator as it performs the same as most other platforms while providing us with multiple already available robots and many successful implementations of GP’s within it. </w:t>
      </w:r>
      <w:r w:rsidR="00C17286">
        <w:rPr>
          <w:color w:val="auto"/>
        </w:rPr>
        <w:t>Some platforms are inferior to Webots in terms of Customisabilty and integration of GP testing (</w:t>
      </w:r>
      <w:r w:rsidR="00C17286" w:rsidRPr="0060633C">
        <w:rPr>
          <w:color w:val="auto"/>
        </w:rPr>
        <w:t>Microsoft Robotics Deveeloper Studio</w:t>
      </w:r>
      <w:r w:rsidR="00C17286">
        <w:rPr>
          <w:color w:val="auto"/>
        </w:rPr>
        <w:t xml:space="preserve">) . </w:t>
      </w:r>
      <w:r w:rsidR="005717A7">
        <w:rPr>
          <w:color w:val="auto"/>
        </w:rPr>
        <w:t>Other Platforms such as Gazebo are quite similar to Webots and would serve as a good backup but they lack the amount of prove</w:t>
      </w:r>
      <w:r w:rsidR="003C0214">
        <w:rPr>
          <w:color w:val="auto"/>
        </w:rPr>
        <w:t xml:space="preserve">n success in GP that Webots has </w:t>
      </w:r>
      <w:r w:rsidR="00362160">
        <w:rPr>
          <w:color w:val="auto"/>
        </w:rPr>
        <w:t>(See section 2.4.2)</w:t>
      </w:r>
      <w:r w:rsidR="003C0214">
        <w:rPr>
          <w:color w:val="auto"/>
        </w:rPr>
        <w:t>.</w:t>
      </w:r>
      <w:r w:rsidR="002878D8">
        <w:rPr>
          <w:color w:val="auto"/>
        </w:rPr>
        <w:t xml:space="preserve"> (add in why linear over tree)</w:t>
      </w:r>
    </w:p>
    <w:p w:rsidR="00CF7181" w:rsidRDefault="00CF7181" w:rsidP="00E42F78">
      <w:pPr>
        <w:pStyle w:val="Heading1"/>
        <w:spacing w:line="480" w:lineRule="auto"/>
      </w:pPr>
      <w:bookmarkStart w:id="25" w:name="_Toc24569136"/>
      <w:bookmarkStart w:id="26" w:name="_Toc24569137"/>
      <w:r>
        <w:lastRenderedPageBreak/>
        <w:t>5 Evaluation Strategy</w:t>
      </w:r>
      <w:bookmarkEnd w:id="25"/>
    </w:p>
    <w:p w:rsidR="00FB71E2" w:rsidRPr="007736CD" w:rsidRDefault="00B821EE" w:rsidP="00E42F78">
      <w:pPr>
        <w:spacing w:line="480" w:lineRule="auto"/>
        <w:rPr>
          <w:color w:val="auto"/>
        </w:rPr>
      </w:pPr>
      <w:r w:rsidRPr="007736CD">
        <w:rPr>
          <w:color w:val="auto"/>
        </w:rPr>
        <w:t xml:space="preserve">The two main training envoronments </w:t>
      </w:r>
      <w:r w:rsidR="007736CD">
        <w:rPr>
          <w:color w:val="auto"/>
        </w:rPr>
        <w:t xml:space="preserve">outlined in </w:t>
      </w:r>
      <w:r w:rsidR="007736CD" w:rsidRPr="004779E5">
        <w:rPr>
          <w:color w:val="auto"/>
          <w:shd w:val="clear" w:color="auto" w:fill="FFFFFF"/>
        </w:rPr>
        <w:t>Genetic Programming Applied to Biped Locomotion Control with Sensory Information</w:t>
      </w:r>
      <w:r w:rsidR="007736CD">
        <w:rPr>
          <w:color w:val="auto"/>
          <w:shd w:val="clear" w:color="auto" w:fill="FFFFFF"/>
        </w:rPr>
        <w:t xml:space="preserve"> (</w:t>
      </w:r>
      <w:r w:rsidR="007736CD" w:rsidRPr="004779E5">
        <w:rPr>
          <w:color w:val="auto"/>
          <w:shd w:val="clear" w:color="auto" w:fill="FFFFFF"/>
        </w:rPr>
        <w:t>Ferreira, C. et al., 2014</w:t>
      </w:r>
      <w:r w:rsidR="007736CD">
        <w:rPr>
          <w:color w:val="auto"/>
          <w:shd w:val="clear" w:color="auto" w:fill="FFFFFF"/>
        </w:rPr>
        <w:t xml:space="preserve"> [11]) are Flat ground and </w:t>
      </w:r>
      <w:r w:rsidR="006E158C">
        <w:rPr>
          <w:color w:val="auto"/>
          <w:shd w:val="clear" w:color="auto" w:fill="FFFFFF"/>
        </w:rPr>
        <w:t xml:space="preserve">Sloped ground. When </w:t>
      </w:r>
      <w:r w:rsidR="00E42F78">
        <w:rPr>
          <w:color w:val="auto"/>
          <w:shd w:val="clear" w:color="auto" w:fill="FFFFFF"/>
        </w:rPr>
        <w:t>training is complete we will test the robot on similar flat terrain but change the orientation and distance to the goal in evalua</w:t>
      </w:r>
      <w:r w:rsidR="004B3A3F">
        <w:rPr>
          <w:color w:val="auto"/>
          <w:shd w:val="clear" w:color="auto" w:fill="FFFFFF"/>
        </w:rPr>
        <w:t>tion. For the s</w:t>
      </w:r>
      <w:r w:rsidR="00E42F78">
        <w:rPr>
          <w:color w:val="auto"/>
          <w:shd w:val="clear" w:color="auto" w:fill="FFFFFF"/>
        </w:rPr>
        <w:t>loped situation we will change the angle of the slope and test the robot</w:t>
      </w:r>
      <w:r w:rsidR="004B3A3F">
        <w:rPr>
          <w:color w:val="auto"/>
          <w:shd w:val="clear" w:color="auto" w:fill="FFFFFF"/>
        </w:rPr>
        <w:t>’</w:t>
      </w:r>
      <w:r w:rsidR="00E42F78">
        <w:rPr>
          <w:color w:val="auto"/>
          <w:shd w:val="clear" w:color="auto" w:fill="FFFFFF"/>
        </w:rPr>
        <w:t xml:space="preserve">s climbing and descending of this slope. </w:t>
      </w:r>
      <w:r w:rsidR="004B3A3F">
        <w:rPr>
          <w:color w:val="auto"/>
          <w:shd w:val="clear" w:color="auto" w:fill="FFFFFF"/>
        </w:rPr>
        <w:t>We make these chages to show tha our GP isn’t constrained to evolving for one situation but can evolve for any situation with flat or sloped ground.</w:t>
      </w:r>
      <w:r w:rsidR="001760A9">
        <w:rPr>
          <w:color w:val="auto"/>
          <w:shd w:val="clear" w:color="auto" w:fill="FFFFFF"/>
        </w:rPr>
        <w:t xml:space="preserve"> We will show how the morphology of the robot has effected its training and constraints put on it. We will show how effective Push has been in implementing the robot by tracking its time to convergence, any anomalies that pop up during programming or training and how we got it to work. </w:t>
      </w:r>
    </w:p>
    <w:p w:rsidR="00383375" w:rsidRDefault="00C407C2" w:rsidP="005B1AA4">
      <w:pPr>
        <w:pStyle w:val="Heading1"/>
        <w:spacing w:line="480" w:lineRule="auto"/>
      </w:pPr>
      <w:r>
        <w:lastRenderedPageBreak/>
        <w:t xml:space="preserve">6 </w:t>
      </w:r>
      <w:r w:rsidR="00383375">
        <w:t>Project Management Plan</w:t>
      </w:r>
      <w:bookmarkEnd w:id="26"/>
    </w:p>
    <w:p w:rsidR="00383375" w:rsidRDefault="00C407C2" w:rsidP="005B1AA4">
      <w:pPr>
        <w:pStyle w:val="Heading2"/>
        <w:spacing w:line="480" w:lineRule="auto"/>
      </w:pPr>
      <w:bookmarkStart w:id="27" w:name="_Toc24569138"/>
      <w:r>
        <w:t xml:space="preserve">6.1 </w:t>
      </w:r>
      <w:r w:rsidR="00383375">
        <w:t>Timetable</w:t>
      </w:r>
      <w:bookmarkEnd w:id="27"/>
    </w:p>
    <w:p w:rsidR="008754FE" w:rsidRPr="008754FE" w:rsidRDefault="006B0299" w:rsidP="005B1AA4">
      <w:pPr>
        <w:spacing w:line="480" w:lineRule="auto"/>
      </w:pPr>
      <w:r>
        <w:rPr>
          <w:noProof/>
          <w:lang w:val="en-GB" w:eastAsia="en-GB"/>
        </w:rPr>
        <w:drawing>
          <wp:inline distT="0" distB="0" distL="0" distR="0">
            <wp:extent cx="6875591" cy="4295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time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06500" cy="4315087"/>
                    </a:xfrm>
                    <a:prstGeom prst="rect">
                      <a:avLst/>
                    </a:prstGeom>
                  </pic:spPr>
                </pic:pic>
              </a:graphicData>
            </a:graphic>
          </wp:inline>
        </w:drawing>
      </w:r>
    </w:p>
    <w:p w:rsidR="00383375" w:rsidRDefault="00C407C2" w:rsidP="005B1AA4">
      <w:pPr>
        <w:pStyle w:val="Heading2"/>
        <w:spacing w:line="480" w:lineRule="auto"/>
      </w:pPr>
      <w:bookmarkStart w:id="28" w:name="_Toc24569139"/>
      <w:r>
        <w:t xml:space="preserve">6.2 </w:t>
      </w:r>
      <w:r w:rsidR="00383375">
        <w:t>Risk Analysis</w:t>
      </w:r>
      <w:bookmarkEnd w:id="28"/>
    </w:p>
    <w:tbl>
      <w:tblPr>
        <w:tblStyle w:val="GridTable1Light"/>
        <w:tblW w:w="0" w:type="auto"/>
        <w:tblLook w:val="04A0" w:firstRow="1" w:lastRow="0" w:firstColumn="1" w:lastColumn="0" w:noHBand="0" w:noVBand="1"/>
      </w:tblPr>
      <w:tblGrid>
        <w:gridCol w:w="2533"/>
        <w:gridCol w:w="2436"/>
        <w:gridCol w:w="2408"/>
      </w:tblGrid>
      <w:tr w:rsidR="00D8157E" w:rsidRPr="0060633C" w:rsidTr="00D815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tcPr>
          <w:p w:rsidR="00D8157E" w:rsidRPr="0060633C" w:rsidRDefault="00D8157E" w:rsidP="005B1AA4">
            <w:pPr>
              <w:spacing w:line="480" w:lineRule="auto"/>
              <w:rPr>
                <w:color w:val="auto"/>
              </w:rPr>
            </w:pPr>
            <w:r w:rsidRPr="0060633C">
              <w:rPr>
                <w:color w:val="auto"/>
              </w:rPr>
              <w:t>Risk</w:t>
            </w:r>
          </w:p>
        </w:tc>
        <w:tc>
          <w:tcPr>
            <w:tcW w:w="2436" w:type="dxa"/>
          </w:tcPr>
          <w:p w:rsidR="00D8157E" w:rsidRPr="0060633C" w:rsidRDefault="00D8157E" w:rsidP="005B1AA4">
            <w:pPr>
              <w:spacing w:line="480" w:lineRule="auto"/>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Lik</w:t>
            </w:r>
            <w:r w:rsidR="00E160E5" w:rsidRPr="0060633C">
              <w:rPr>
                <w:color w:val="auto"/>
              </w:rPr>
              <w:t>eli</w:t>
            </w:r>
            <w:r w:rsidRPr="0060633C">
              <w:rPr>
                <w:color w:val="auto"/>
              </w:rPr>
              <w:t>hood/Impact</w:t>
            </w:r>
          </w:p>
        </w:tc>
        <w:tc>
          <w:tcPr>
            <w:tcW w:w="2408" w:type="dxa"/>
          </w:tcPr>
          <w:p w:rsidR="00D8157E" w:rsidRPr="0060633C" w:rsidRDefault="00D8157E" w:rsidP="005B1AA4">
            <w:pPr>
              <w:spacing w:line="480" w:lineRule="auto"/>
              <w:cnfStyle w:val="100000000000" w:firstRow="1" w:lastRow="0" w:firstColumn="0" w:lastColumn="0" w:oddVBand="0" w:evenVBand="0" w:oddHBand="0" w:evenHBand="0" w:firstRowFirstColumn="0" w:firstRowLastColumn="0" w:lastRowFirstColumn="0" w:lastRowLastColumn="0"/>
              <w:rPr>
                <w:color w:val="auto"/>
              </w:rPr>
            </w:pPr>
            <w:r w:rsidRPr="0060633C">
              <w:rPr>
                <w:color w:val="auto"/>
              </w:rPr>
              <w:t>Mitigation</w:t>
            </w:r>
          </w:p>
        </w:tc>
      </w:tr>
      <w:tr w:rsidR="00D8157E" w:rsidRPr="0060633C"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Pr="0060633C" w:rsidRDefault="00D8157E" w:rsidP="005B1AA4">
            <w:pPr>
              <w:spacing w:line="480" w:lineRule="auto"/>
              <w:rPr>
                <w:color w:val="auto"/>
              </w:rPr>
            </w:pPr>
            <w:r w:rsidRPr="0060633C">
              <w:rPr>
                <w:color w:val="auto"/>
              </w:rPr>
              <w:t>Task takes longer than expected</w:t>
            </w:r>
          </w:p>
        </w:tc>
        <w:tc>
          <w:tcPr>
            <w:tcW w:w="2436" w:type="dxa"/>
          </w:tcPr>
          <w:p w:rsidR="00D8157E" w:rsidRPr="0060633C" w:rsidRDefault="006B0299"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High</w:t>
            </w:r>
            <w:r w:rsidR="00D8157E" w:rsidRPr="0060633C">
              <w:rPr>
                <w:color w:val="auto"/>
              </w:rPr>
              <w:t>/Medium</w:t>
            </w:r>
          </w:p>
        </w:tc>
        <w:tc>
          <w:tcPr>
            <w:tcW w:w="2408" w:type="dxa"/>
          </w:tcPr>
          <w:p w:rsidR="00D8157E" w:rsidRPr="0060633C" w:rsidRDefault="00D8157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Meet with supervisor and discuss what to prio</w:t>
            </w:r>
            <w:r w:rsidR="002E6619" w:rsidRPr="0060633C">
              <w:rPr>
                <w:color w:val="auto"/>
              </w:rPr>
              <w:t>r</w:t>
            </w:r>
            <w:r w:rsidRPr="0060633C">
              <w:rPr>
                <w:color w:val="auto"/>
              </w:rPr>
              <w:t xml:space="preserve">itise </w:t>
            </w:r>
          </w:p>
        </w:tc>
      </w:tr>
      <w:tr w:rsidR="00D8157E" w:rsidRPr="0060633C"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Pr="0060633C" w:rsidRDefault="00D8157E" w:rsidP="005B1AA4">
            <w:pPr>
              <w:spacing w:line="480" w:lineRule="auto"/>
              <w:rPr>
                <w:color w:val="auto"/>
              </w:rPr>
            </w:pPr>
            <w:r w:rsidRPr="0060633C">
              <w:rPr>
                <w:color w:val="auto"/>
              </w:rPr>
              <w:lastRenderedPageBreak/>
              <w:t xml:space="preserve">Implemented GP can not find </w:t>
            </w:r>
            <w:r w:rsidR="00E160E5" w:rsidRPr="0060633C">
              <w:rPr>
                <w:color w:val="auto"/>
              </w:rPr>
              <w:t xml:space="preserve">a </w:t>
            </w:r>
            <w:r w:rsidRPr="0060633C">
              <w:rPr>
                <w:color w:val="auto"/>
              </w:rPr>
              <w:t>path to goal</w:t>
            </w:r>
          </w:p>
        </w:tc>
        <w:tc>
          <w:tcPr>
            <w:tcW w:w="2436" w:type="dxa"/>
          </w:tcPr>
          <w:p w:rsidR="00D8157E" w:rsidRPr="0060633C" w:rsidRDefault="00D8157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rsidR="00D8157E" w:rsidRPr="0060633C" w:rsidRDefault="00D8157E"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Readjust parameters </w:t>
            </w:r>
            <w:r w:rsidR="009C2480" w:rsidRPr="0060633C">
              <w:rPr>
                <w:color w:val="auto"/>
              </w:rPr>
              <w:t>and re</w:t>
            </w:r>
            <w:r w:rsidR="00E160E5" w:rsidRPr="0060633C">
              <w:rPr>
                <w:color w:val="auto"/>
              </w:rPr>
              <w:t>-</w:t>
            </w:r>
            <w:r w:rsidR="009C2480" w:rsidRPr="0060633C">
              <w:rPr>
                <w:color w:val="auto"/>
              </w:rPr>
              <w:t>run tests</w:t>
            </w:r>
            <w:r w:rsidR="00D27FFD" w:rsidRPr="0060633C">
              <w:rPr>
                <w:color w:val="auto"/>
              </w:rPr>
              <w:t xml:space="preserve"> or change </w:t>
            </w:r>
            <w:r w:rsidR="00E160E5" w:rsidRPr="0060633C">
              <w:rPr>
                <w:color w:val="auto"/>
              </w:rPr>
              <w:t>some</w:t>
            </w:r>
            <w:r w:rsidR="002E6619" w:rsidRPr="0060633C">
              <w:rPr>
                <w:color w:val="auto"/>
              </w:rPr>
              <w:t xml:space="preserve"> algorithms in the GP</w:t>
            </w:r>
          </w:p>
        </w:tc>
      </w:tr>
      <w:tr w:rsidR="00D8157E" w:rsidRPr="0060633C"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Pr="0060633C" w:rsidRDefault="000604F8" w:rsidP="005B1AA4">
            <w:pPr>
              <w:spacing w:line="480" w:lineRule="auto"/>
              <w:rPr>
                <w:color w:val="auto"/>
              </w:rPr>
            </w:pPr>
            <w:r w:rsidRPr="0060633C">
              <w:rPr>
                <w:color w:val="auto"/>
              </w:rPr>
              <w:t>GP is too complicated to implement</w:t>
            </w:r>
          </w:p>
        </w:tc>
        <w:tc>
          <w:tcPr>
            <w:tcW w:w="2436" w:type="dxa"/>
          </w:tcPr>
          <w:p w:rsidR="00D8157E" w:rsidRPr="0060633C" w:rsidRDefault="000604F8"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Medium/Medium</w:t>
            </w:r>
          </w:p>
        </w:tc>
        <w:tc>
          <w:tcPr>
            <w:tcW w:w="2408" w:type="dxa"/>
          </w:tcPr>
          <w:p w:rsidR="00D8157E" w:rsidRPr="0060633C" w:rsidRDefault="000604F8"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Write simpler GP </w:t>
            </w:r>
          </w:p>
        </w:tc>
      </w:tr>
      <w:tr w:rsidR="00D8157E" w:rsidRPr="0060633C"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Pr="0060633C" w:rsidRDefault="002E6619" w:rsidP="005B1AA4">
            <w:pPr>
              <w:spacing w:line="480" w:lineRule="auto"/>
              <w:rPr>
                <w:color w:val="auto"/>
              </w:rPr>
            </w:pPr>
            <w:r w:rsidRPr="0060633C">
              <w:rPr>
                <w:color w:val="auto"/>
              </w:rPr>
              <w:t>Unable to have a successful moving robot</w:t>
            </w:r>
          </w:p>
        </w:tc>
        <w:tc>
          <w:tcPr>
            <w:tcW w:w="2436" w:type="dxa"/>
          </w:tcPr>
          <w:p w:rsidR="00D8157E" w:rsidRPr="0060633C" w:rsidRDefault="002E6619"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rsidR="00D8157E" w:rsidRPr="0060633C" w:rsidRDefault="002E6619"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 xml:space="preserve">Change body used or look to fix </w:t>
            </w:r>
            <w:r w:rsidR="00E160E5" w:rsidRPr="0060633C">
              <w:rPr>
                <w:color w:val="auto"/>
              </w:rPr>
              <w:t xml:space="preserve">the </w:t>
            </w:r>
            <w:r w:rsidRPr="0060633C">
              <w:rPr>
                <w:color w:val="auto"/>
              </w:rPr>
              <w:t>current body</w:t>
            </w:r>
          </w:p>
        </w:tc>
      </w:tr>
      <w:tr w:rsidR="00D8157E" w:rsidRPr="0060633C"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Pr="0060633C" w:rsidRDefault="002E6619" w:rsidP="00B2079F">
            <w:pPr>
              <w:spacing w:line="480" w:lineRule="auto"/>
              <w:rPr>
                <w:color w:val="auto"/>
              </w:rPr>
            </w:pPr>
            <w:r w:rsidRPr="0060633C">
              <w:rPr>
                <w:color w:val="auto"/>
              </w:rPr>
              <w:t xml:space="preserve">Unable to </w:t>
            </w:r>
            <w:r w:rsidR="00B2079F">
              <w:rPr>
                <w:color w:val="auto"/>
              </w:rPr>
              <w:t>interface</w:t>
            </w:r>
            <w:r w:rsidRPr="0060633C">
              <w:rPr>
                <w:color w:val="auto"/>
              </w:rPr>
              <w:t xml:space="preserve"> PyshGP </w:t>
            </w:r>
            <w:r w:rsidR="00B2079F">
              <w:rPr>
                <w:color w:val="auto"/>
              </w:rPr>
              <w:t>with</w:t>
            </w:r>
            <w:r w:rsidRPr="0060633C">
              <w:rPr>
                <w:color w:val="auto"/>
              </w:rPr>
              <w:t xml:space="preserve"> </w:t>
            </w:r>
            <w:r w:rsidR="006B0299" w:rsidRPr="0060633C">
              <w:rPr>
                <w:color w:val="auto"/>
              </w:rPr>
              <w:t>Webots</w:t>
            </w:r>
          </w:p>
        </w:tc>
        <w:tc>
          <w:tcPr>
            <w:tcW w:w="2436" w:type="dxa"/>
          </w:tcPr>
          <w:p w:rsidR="00D8157E" w:rsidRPr="0060633C" w:rsidRDefault="006B0299"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Low/Medium</w:t>
            </w:r>
          </w:p>
        </w:tc>
        <w:tc>
          <w:tcPr>
            <w:tcW w:w="2408" w:type="dxa"/>
          </w:tcPr>
          <w:p w:rsidR="00D8157E" w:rsidRPr="0060633C" w:rsidRDefault="006B0299"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sidRPr="0060633C">
              <w:rPr>
                <w:color w:val="auto"/>
              </w:rPr>
              <w:t>Change to another version of Push or choose another testing environment</w:t>
            </w:r>
          </w:p>
        </w:tc>
      </w:tr>
      <w:tr w:rsidR="00D8157E" w:rsidRPr="0060633C" w:rsidTr="00D8157E">
        <w:tc>
          <w:tcPr>
            <w:cnfStyle w:val="001000000000" w:firstRow="0" w:lastRow="0" w:firstColumn="1" w:lastColumn="0" w:oddVBand="0" w:evenVBand="0" w:oddHBand="0" w:evenHBand="0" w:firstRowFirstColumn="0" w:firstRowLastColumn="0" w:lastRowFirstColumn="0" w:lastRowLastColumn="0"/>
            <w:tcW w:w="2533" w:type="dxa"/>
          </w:tcPr>
          <w:p w:rsidR="00D8157E" w:rsidRPr="0060633C" w:rsidRDefault="00B2079F" w:rsidP="005B1AA4">
            <w:pPr>
              <w:spacing w:line="480" w:lineRule="auto"/>
              <w:rPr>
                <w:color w:val="auto"/>
              </w:rPr>
            </w:pPr>
            <w:r>
              <w:rPr>
                <w:color w:val="auto"/>
              </w:rPr>
              <w:t xml:space="preserve">Unable to get Webots working </w:t>
            </w:r>
          </w:p>
        </w:tc>
        <w:tc>
          <w:tcPr>
            <w:tcW w:w="2436" w:type="dxa"/>
          </w:tcPr>
          <w:p w:rsidR="00D8157E" w:rsidRPr="0060633C" w:rsidRDefault="00B2079F"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Low/Low</w:t>
            </w:r>
          </w:p>
        </w:tc>
        <w:tc>
          <w:tcPr>
            <w:tcW w:w="2408" w:type="dxa"/>
          </w:tcPr>
          <w:p w:rsidR="00D8157E" w:rsidRPr="0060633C" w:rsidRDefault="00B2079F" w:rsidP="005B1AA4">
            <w:pPr>
              <w:spacing w:line="480" w:lineRule="auto"/>
              <w:cnfStyle w:val="000000000000" w:firstRow="0" w:lastRow="0" w:firstColumn="0" w:lastColumn="0" w:oddVBand="0" w:evenVBand="0" w:oddHBand="0" w:evenHBand="0" w:firstRowFirstColumn="0" w:firstRowLastColumn="0" w:lastRowFirstColumn="0" w:lastRowLastColumn="0"/>
              <w:rPr>
                <w:color w:val="auto"/>
              </w:rPr>
            </w:pPr>
            <w:r>
              <w:rPr>
                <w:color w:val="auto"/>
              </w:rPr>
              <w:t>Chage environments to another such as Gazebo</w:t>
            </w:r>
          </w:p>
        </w:tc>
      </w:tr>
    </w:tbl>
    <w:p w:rsidR="00D8157E" w:rsidRPr="0060633C" w:rsidRDefault="00D8157E" w:rsidP="005B1AA4">
      <w:pPr>
        <w:spacing w:line="480" w:lineRule="auto"/>
        <w:rPr>
          <w:color w:val="auto"/>
        </w:rPr>
      </w:pPr>
    </w:p>
    <w:p w:rsidR="00406BBE" w:rsidRDefault="00C407C2" w:rsidP="005B1AA4">
      <w:pPr>
        <w:pStyle w:val="Heading1"/>
        <w:spacing w:line="480" w:lineRule="auto"/>
      </w:pPr>
      <w:bookmarkStart w:id="29" w:name="_Toc24569140"/>
      <w:r>
        <w:t xml:space="preserve">7 </w:t>
      </w:r>
      <w:r w:rsidR="00406BBE">
        <w:t>References</w:t>
      </w:r>
      <w:bookmarkEnd w:id="29"/>
    </w:p>
    <w:p w:rsidR="0061736B" w:rsidRPr="004779E5" w:rsidRDefault="0061736B" w:rsidP="005B1AA4">
      <w:pPr>
        <w:spacing w:line="480" w:lineRule="auto"/>
        <w:rPr>
          <w:color w:val="auto"/>
          <w:shd w:val="clear" w:color="auto" w:fill="FFFFFF"/>
        </w:rPr>
      </w:pPr>
      <w:r w:rsidRPr="004779E5">
        <w:rPr>
          <w:color w:val="auto"/>
          <w:shd w:val="clear" w:color="auto" w:fill="FFFFFF"/>
        </w:rPr>
        <w:t xml:space="preserve">[1] Poli, R., Langdon, W., McPhee, N. </w:t>
      </w:r>
      <w:r w:rsidR="00783F3E" w:rsidRPr="004779E5">
        <w:rPr>
          <w:color w:val="auto"/>
          <w:shd w:val="clear" w:color="auto" w:fill="FFFFFF"/>
        </w:rPr>
        <w:t>&amp;</w:t>
      </w:r>
      <w:r w:rsidRPr="004779E5">
        <w:rPr>
          <w:color w:val="auto"/>
          <w:shd w:val="clear" w:color="auto" w:fill="FFFFFF"/>
        </w:rPr>
        <w:t xml:space="preserve"> Koza, J.</w:t>
      </w:r>
      <w:r w:rsidR="00E160E5" w:rsidRPr="004779E5">
        <w:rPr>
          <w:color w:val="auto"/>
          <w:shd w:val="clear" w:color="auto" w:fill="FFFFFF"/>
        </w:rPr>
        <w:t xml:space="preserve">, </w:t>
      </w:r>
      <w:r w:rsidRPr="004779E5">
        <w:rPr>
          <w:color w:val="auto"/>
          <w:shd w:val="clear" w:color="auto" w:fill="FFFFFF"/>
        </w:rPr>
        <w:t>2008. </w:t>
      </w:r>
      <w:r w:rsidRPr="004779E5">
        <w:rPr>
          <w:i/>
          <w:iCs/>
          <w:color w:val="auto"/>
          <w:shd w:val="clear" w:color="auto" w:fill="FFFFFF"/>
        </w:rPr>
        <w:t>A field guide to genetic programming</w:t>
      </w:r>
      <w:r w:rsidRPr="004779E5">
        <w:rPr>
          <w:color w:val="auto"/>
          <w:shd w:val="clear" w:color="auto" w:fill="FFFFFF"/>
        </w:rPr>
        <w:t>. [S.l.]: Lulu Press.</w:t>
      </w:r>
    </w:p>
    <w:p w:rsidR="007279CE" w:rsidRPr="004779E5" w:rsidRDefault="007279CE" w:rsidP="005B1AA4">
      <w:pPr>
        <w:spacing w:line="480" w:lineRule="auto"/>
        <w:rPr>
          <w:color w:val="auto"/>
          <w:shd w:val="clear" w:color="auto" w:fill="FFFFFF"/>
        </w:rPr>
      </w:pPr>
      <w:r w:rsidRPr="004779E5">
        <w:rPr>
          <w:color w:val="auto"/>
          <w:shd w:val="clear" w:color="auto" w:fill="FFFFFF"/>
        </w:rPr>
        <w:t>[2] Luke, S. (2015). Essentials of Metaheuristics.</w:t>
      </w:r>
    </w:p>
    <w:p w:rsidR="007279CE" w:rsidRPr="004779E5" w:rsidRDefault="007279CE" w:rsidP="005B1AA4">
      <w:pPr>
        <w:spacing w:line="480" w:lineRule="auto"/>
        <w:rPr>
          <w:color w:val="auto"/>
          <w:shd w:val="clear" w:color="auto" w:fill="FFFFFF"/>
        </w:rPr>
      </w:pPr>
      <w:r w:rsidRPr="004779E5">
        <w:rPr>
          <w:color w:val="auto"/>
          <w:shd w:val="clear" w:color="auto" w:fill="FFFFFF"/>
        </w:rPr>
        <w:lastRenderedPageBreak/>
        <w:t>[3] Spector, L., 2012. Assessment of problem modality by differential performance of lexicase selection in genetic programming. </w:t>
      </w:r>
      <w:r w:rsidRPr="004779E5">
        <w:rPr>
          <w:i/>
          <w:iCs/>
          <w:color w:val="auto"/>
        </w:rPr>
        <w:t>Proceedings of the fourteenth international conference on Genetic and evolutionary computation conference companion - GECCO Companion 12</w:t>
      </w:r>
      <w:r w:rsidRPr="004779E5">
        <w:rPr>
          <w:color w:val="auto"/>
          <w:shd w:val="clear" w:color="auto" w:fill="FFFFFF"/>
        </w:rPr>
        <w:t>.</w:t>
      </w:r>
    </w:p>
    <w:p w:rsidR="007279CE" w:rsidRPr="004779E5" w:rsidRDefault="007279CE" w:rsidP="005B1AA4">
      <w:pPr>
        <w:spacing w:line="480" w:lineRule="auto"/>
        <w:rPr>
          <w:color w:val="auto"/>
          <w:shd w:val="clear" w:color="auto" w:fill="FFFFFF"/>
        </w:rPr>
      </w:pPr>
      <w:r w:rsidRPr="004779E5">
        <w:rPr>
          <w:color w:val="auto"/>
          <w:shd w:val="clear" w:color="auto" w:fill="FFFFFF"/>
        </w:rPr>
        <w:t>[4] Cava, W.L., Spector, L. &amp; Danai, K., 2016. Epsilon-Lexicase Selection for Regression. </w:t>
      </w:r>
      <w:r w:rsidRPr="004779E5">
        <w:rPr>
          <w:i/>
          <w:iCs/>
          <w:color w:val="auto"/>
        </w:rPr>
        <w:t>Proceedings of the 2016 on Genetic and Evolutionary Computation Conference - GECCO 16</w:t>
      </w:r>
      <w:r w:rsidRPr="004779E5">
        <w:rPr>
          <w:color w:val="auto"/>
          <w:shd w:val="clear" w:color="auto" w:fill="FFFFFF"/>
        </w:rPr>
        <w:t>.</w:t>
      </w:r>
    </w:p>
    <w:p w:rsidR="007279CE" w:rsidRPr="004779E5" w:rsidRDefault="007279CE" w:rsidP="005B1AA4">
      <w:pPr>
        <w:spacing w:line="480" w:lineRule="auto"/>
        <w:rPr>
          <w:color w:val="auto"/>
        </w:rPr>
      </w:pPr>
      <w:r w:rsidRPr="004779E5">
        <w:rPr>
          <w:color w:val="auto"/>
          <w:shd w:val="clear" w:color="auto" w:fill="FFFFFF"/>
        </w:rPr>
        <w:t xml:space="preserve">[5] </w:t>
      </w:r>
      <w:r w:rsidRPr="004779E5">
        <w:rPr>
          <w:color w:val="auto"/>
        </w:rPr>
        <w:t>Spector, L</w:t>
      </w:r>
      <w:r w:rsidR="00783F3E" w:rsidRPr="004779E5">
        <w:rPr>
          <w:color w:val="auto"/>
        </w:rPr>
        <w:t>., 2001.</w:t>
      </w:r>
      <w:r w:rsidRPr="004779E5">
        <w:rPr>
          <w:color w:val="auto"/>
        </w:rPr>
        <w:t xml:space="preserve"> </w:t>
      </w:r>
      <w:r w:rsidR="00783F3E" w:rsidRPr="004779E5">
        <w:rPr>
          <w:color w:val="auto"/>
        </w:rPr>
        <w:t xml:space="preserve">Autoconstructive Evolution: Push, PushGP, and Pushpop </w:t>
      </w:r>
      <w:r w:rsidRPr="004779E5">
        <w:rPr>
          <w:color w:val="auto"/>
        </w:rPr>
        <w:t>Proceedings of the Genetic and Evolutionary Computation Conference</w:t>
      </w:r>
    </w:p>
    <w:p w:rsidR="00783F3E" w:rsidRPr="004779E5" w:rsidRDefault="00783F3E" w:rsidP="005B1AA4">
      <w:pPr>
        <w:spacing w:line="480" w:lineRule="auto"/>
        <w:rPr>
          <w:color w:val="auto"/>
          <w:shd w:val="clear" w:color="auto" w:fill="FFFFFF"/>
        </w:rPr>
      </w:pPr>
      <w:r w:rsidRPr="004779E5">
        <w:rPr>
          <w:color w:val="auto"/>
          <w:shd w:val="clear" w:color="auto" w:fill="FFFFFF"/>
        </w:rPr>
        <w:t>[6] Pantridge, E. &amp; Spector, L., 2017. PyshGP. </w:t>
      </w:r>
      <w:r w:rsidRPr="004779E5">
        <w:rPr>
          <w:i/>
          <w:iCs/>
          <w:color w:val="auto"/>
        </w:rPr>
        <w:t>Proceedings of the Genetic and Evolutionary Computation Conference Companion on - GECCO 17</w:t>
      </w:r>
      <w:r w:rsidRPr="004779E5">
        <w:rPr>
          <w:color w:val="auto"/>
          <w:shd w:val="clear" w:color="auto" w:fill="FFFFFF"/>
        </w:rPr>
        <w:t>.</w:t>
      </w:r>
    </w:p>
    <w:p w:rsidR="00783F3E" w:rsidRPr="004779E5" w:rsidRDefault="00783F3E" w:rsidP="005B1AA4">
      <w:pPr>
        <w:spacing w:line="480" w:lineRule="auto"/>
        <w:rPr>
          <w:color w:val="auto"/>
        </w:rPr>
      </w:pPr>
      <w:r w:rsidRPr="004779E5">
        <w:rPr>
          <w:color w:val="auto"/>
          <w:shd w:val="clear" w:color="auto" w:fill="FFFFFF"/>
        </w:rPr>
        <w:t xml:space="preserve">[7] Brameier, M., 2005. </w:t>
      </w:r>
      <w:r w:rsidRPr="004779E5">
        <w:rPr>
          <w:color w:val="auto"/>
        </w:rPr>
        <w:t>On Linear Genetic Programming. (maybe extra and another citation here)</w:t>
      </w:r>
    </w:p>
    <w:p w:rsidR="00783F3E" w:rsidRPr="004779E5" w:rsidRDefault="00783F3E" w:rsidP="005B1AA4">
      <w:pPr>
        <w:spacing w:line="480" w:lineRule="auto"/>
        <w:rPr>
          <w:color w:val="auto"/>
          <w:shd w:val="clear" w:color="auto" w:fill="FFFFFF"/>
        </w:rPr>
      </w:pPr>
      <w:r w:rsidRPr="004779E5">
        <w:rPr>
          <w:color w:val="auto"/>
        </w:rPr>
        <w:t>[8]</w:t>
      </w:r>
      <w:r w:rsidRPr="004779E5">
        <w:rPr>
          <w:color w:val="auto"/>
          <w:shd w:val="clear" w:color="auto" w:fill="FFFFFF"/>
        </w:rPr>
        <w:t xml:space="preserve"> Spector, L., 2003. </w:t>
      </w:r>
      <w:r w:rsidRPr="004779E5">
        <w:rPr>
          <w:i/>
          <w:iCs/>
          <w:color w:val="auto"/>
        </w:rPr>
        <w:t>Push 3.0 Programming Language Description</w:t>
      </w:r>
      <w:r w:rsidRPr="004779E5">
        <w:rPr>
          <w:color w:val="auto"/>
          <w:shd w:val="clear" w:color="auto" w:fill="FFFFFF"/>
        </w:rPr>
        <w:t>. Available at: http://faculty.hampshire.edu/lspector/push3-description.html [Accessed November 13, 2019].</w:t>
      </w:r>
    </w:p>
    <w:p w:rsidR="00B1312B" w:rsidRPr="004779E5" w:rsidRDefault="00697EBB" w:rsidP="005B1AA4">
      <w:pPr>
        <w:spacing w:line="480" w:lineRule="auto"/>
        <w:rPr>
          <w:color w:val="auto"/>
          <w:shd w:val="clear" w:color="auto" w:fill="FFFFFF"/>
        </w:rPr>
      </w:pPr>
      <w:r w:rsidRPr="004779E5">
        <w:rPr>
          <w:color w:val="auto"/>
          <w:shd w:val="clear" w:color="auto" w:fill="FFFFFF"/>
        </w:rPr>
        <w:t>[9] Spector, L., Klein, J. &amp; Keijzer, M., 2005. The Push3 execution stack and the evolution of control. </w:t>
      </w:r>
      <w:r w:rsidRPr="004779E5">
        <w:rPr>
          <w:i/>
          <w:iCs/>
          <w:color w:val="auto"/>
        </w:rPr>
        <w:t>Proceedings of the 2005 conference on Genetic and evolutionary computation - GECCO 05</w:t>
      </w:r>
      <w:r w:rsidRPr="004779E5">
        <w:rPr>
          <w:color w:val="auto"/>
          <w:shd w:val="clear" w:color="auto" w:fill="FFFFFF"/>
        </w:rPr>
        <w:t>.</w:t>
      </w:r>
    </w:p>
    <w:p w:rsidR="00697EBB" w:rsidRPr="004779E5" w:rsidRDefault="00697EBB" w:rsidP="005B1AA4">
      <w:pPr>
        <w:spacing w:line="480" w:lineRule="auto"/>
        <w:rPr>
          <w:color w:val="auto"/>
          <w:shd w:val="clear" w:color="auto" w:fill="FFFFFF"/>
        </w:rPr>
      </w:pPr>
      <w:r w:rsidRPr="004779E5">
        <w:rPr>
          <w:color w:val="auto"/>
          <w:shd w:val="clear" w:color="auto" w:fill="FFFFFF"/>
        </w:rPr>
        <w:t xml:space="preserve">[10] </w:t>
      </w:r>
      <w:r w:rsidR="00A609B8" w:rsidRPr="004779E5">
        <w:rPr>
          <w:color w:val="auto"/>
        </w:rPr>
        <w:t>Pratihar, D.</w:t>
      </w:r>
      <w:r w:rsidR="001F26DD" w:rsidRPr="004779E5">
        <w:rPr>
          <w:color w:val="auto"/>
          <w:shd w:val="clear" w:color="auto" w:fill="FFFFFF"/>
        </w:rPr>
        <w:t>, 2003. Evolutionary Robotics. </w:t>
      </w:r>
      <w:r w:rsidR="001F26DD" w:rsidRPr="004779E5">
        <w:rPr>
          <w:i/>
          <w:iCs/>
          <w:color w:val="auto"/>
        </w:rPr>
        <w:t>SpringerReference</w:t>
      </w:r>
      <w:r w:rsidR="001F26DD" w:rsidRPr="004779E5">
        <w:rPr>
          <w:color w:val="auto"/>
          <w:shd w:val="clear" w:color="auto" w:fill="FFFFFF"/>
        </w:rPr>
        <w:t>.</w:t>
      </w:r>
    </w:p>
    <w:p w:rsidR="00A609B8" w:rsidRPr="004779E5" w:rsidRDefault="00A609B8" w:rsidP="005B1AA4">
      <w:pPr>
        <w:spacing w:line="480" w:lineRule="auto"/>
        <w:rPr>
          <w:color w:val="auto"/>
          <w:shd w:val="clear" w:color="auto" w:fill="FFFFFF"/>
        </w:rPr>
      </w:pPr>
      <w:r w:rsidRPr="004779E5">
        <w:rPr>
          <w:color w:val="auto"/>
          <w:shd w:val="clear" w:color="auto" w:fill="FFFFFF"/>
        </w:rPr>
        <w:t>[11] Ferreira, C. et al., 2014. Genetic Programming Applied to Biped Locomotion Control with Sensory Information. </w:t>
      </w:r>
      <w:r w:rsidRPr="004779E5">
        <w:rPr>
          <w:i/>
          <w:iCs/>
          <w:color w:val="auto"/>
        </w:rPr>
        <w:t>Proceedings of the 11th International Conference on Informatics in Control, Automation and Robotics</w:t>
      </w:r>
      <w:r w:rsidRPr="004779E5">
        <w:rPr>
          <w:color w:val="auto"/>
          <w:shd w:val="clear" w:color="auto" w:fill="FFFFFF"/>
        </w:rPr>
        <w:t>.</w:t>
      </w:r>
    </w:p>
    <w:p w:rsidR="00A609B8" w:rsidRPr="004779E5" w:rsidRDefault="00A609B8" w:rsidP="005B1AA4">
      <w:pPr>
        <w:spacing w:line="480" w:lineRule="auto"/>
        <w:rPr>
          <w:color w:val="auto"/>
          <w:shd w:val="clear" w:color="auto" w:fill="FFFFFF"/>
        </w:rPr>
      </w:pPr>
      <w:r w:rsidRPr="004779E5">
        <w:rPr>
          <w:color w:val="auto"/>
          <w:shd w:val="clear" w:color="auto" w:fill="FFFFFF"/>
        </w:rPr>
        <w:t xml:space="preserve">[12] </w:t>
      </w:r>
      <w:r w:rsidR="00C679C6" w:rsidRPr="004779E5">
        <w:rPr>
          <w:color w:val="auto"/>
          <w:shd w:val="clear" w:color="auto" w:fill="FFFFFF"/>
        </w:rPr>
        <w:t>Silva, P. et al., 2014. Automatic generation of biped locomotion controllers using genetic programming. </w:t>
      </w:r>
      <w:r w:rsidR="00C679C6" w:rsidRPr="004779E5">
        <w:rPr>
          <w:i/>
          <w:iCs/>
          <w:color w:val="auto"/>
        </w:rPr>
        <w:t>Robotics and Autonomous Systems</w:t>
      </w:r>
      <w:r w:rsidR="00C679C6" w:rsidRPr="004779E5">
        <w:rPr>
          <w:color w:val="auto"/>
          <w:shd w:val="clear" w:color="auto" w:fill="FFFFFF"/>
        </w:rPr>
        <w:t>, 62(10), pp.1531–1548.</w:t>
      </w:r>
    </w:p>
    <w:p w:rsidR="004260FE" w:rsidRPr="004779E5" w:rsidRDefault="004260FE" w:rsidP="005B1AA4">
      <w:pPr>
        <w:spacing w:line="480" w:lineRule="auto"/>
        <w:rPr>
          <w:color w:val="auto"/>
          <w:shd w:val="clear" w:color="auto" w:fill="FFFFFF"/>
        </w:rPr>
      </w:pPr>
      <w:r w:rsidRPr="004779E5">
        <w:rPr>
          <w:color w:val="auto"/>
          <w:shd w:val="clear" w:color="auto" w:fill="FFFFFF"/>
        </w:rPr>
        <w:lastRenderedPageBreak/>
        <w:t xml:space="preserve">[13] </w:t>
      </w:r>
      <w:r w:rsidR="00CE779A" w:rsidRPr="004779E5">
        <w:rPr>
          <w:color w:val="auto"/>
          <w:shd w:val="clear" w:color="auto" w:fill="FFFFFF"/>
        </w:rPr>
        <w:t>Olivier, M.</w:t>
      </w:r>
      <w:r w:rsidRPr="004779E5">
        <w:rPr>
          <w:color w:val="auto"/>
          <w:shd w:val="clear" w:color="auto" w:fill="FFFFFF"/>
        </w:rPr>
        <w:t>, Cyberbotics Ltd. Webots™: Professional Mobile Robot</w:t>
      </w:r>
      <w:r w:rsidR="00E160E5" w:rsidRPr="004779E5">
        <w:rPr>
          <w:color w:val="auto"/>
          <w:shd w:val="clear" w:color="auto" w:fill="FFFFFF"/>
        </w:rPr>
        <w:t xml:space="preserve">. </w:t>
      </w:r>
      <w:r w:rsidRPr="004779E5">
        <w:rPr>
          <w:color w:val="auto"/>
          <w:shd w:val="clear" w:color="auto" w:fill="FFFFFF"/>
        </w:rPr>
        <w:t>Available at: https://journals.sagepub.com/doi/full/10.5772/5618 [Accessed November 13, 2019].</w:t>
      </w:r>
    </w:p>
    <w:p w:rsidR="00BC7479" w:rsidRPr="004779E5" w:rsidRDefault="00BC7479" w:rsidP="005B1AA4">
      <w:pPr>
        <w:spacing w:line="480" w:lineRule="auto"/>
        <w:rPr>
          <w:color w:val="auto"/>
          <w:shd w:val="clear" w:color="auto" w:fill="FFFFFF"/>
        </w:rPr>
      </w:pPr>
      <w:r w:rsidRPr="004779E5">
        <w:rPr>
          <w:color w:val="auto"/>
          <w:shd w:val="clear" w:color="auto" w:fill="FFFFFF"/>
        </w:rPr>
        <w:t>[14] Hohl, L. et al., 2006. Aibo and Webots: Simulation, wireless remote control and controller transfer. </w:t>
      </w:r>
      <w:r w:rsidRPr="004779E5">
        <w:rPr>
          <w:i/>
          <w:iCs/>
          <w:color w:val="auto"/>
        </w:rPr>
        <w:t>Robotics and Autonomous Systems</w:t>
      </w:r>
      <w:r w:rsidRPr="004779E5">
        <w:rPr>
          <w:color w:val="auto"/>
          <w:shd w:val="clear" w:color="auto" w:fill="FFFFFF"/>
        </w:rPr>
        <w:t>, 54(6), pp.472–485.</w:t>
      </w:r>
    </w:p>
    <w:p w:rsidR="00BC7479" w:rsidRPr="002909D5" w:rsidRDefault="00BC7479" w:rsidP="005B1AA4">
      <w:pPr>
        <w:spacing w:line="480" w:lineRule="auto"/>
        <w:rPr>
          <w:color w:val="auto"/>
          <w:shd w:val="clear" w:color="auto" w:fill="FFFFFF"/>
        </w:rPr>
      </w:pPr>
      <w:r w:rsidRPr="004779E5">
        <w:rPr>
          <w:color w:val="auto"/>
          <w:shd w:val="clear" w:color="auto" w:fill="FFFFFF"/>
        </w:rPr>
        <w:t xml:space="preserve">[15] </w:t>
      </w:r>
      <w:r w:rsidR="00B21E13" w:rsidRPr="004779E5">
        <w:rPr>
          <w:color w:val="auto"/>
          <w:shd w:val="clear" w:color="auto" w:fill="FFFFFF"/>
        </w:rPr>
        <w:t>Wolff, K. &amp; Nordin, P., 2003. Learning Biped Locomotion from First Principles on a Simulated Humanoid Robot Using Linear Genetic Programming. </w:t>
      </w:r>
      <w:r w:rsidR="00B21E13" w:rsidRPr="004779E5">
        <w:rPr>
          <w:i/>
          <w:iCs/>
          <w:color w:val="auto"/>
        </w:rPr>
        <w:t xml:space="preserve">Genetic and Evolutionary Computation — </w:t>
      </w:r>
      <w:r w:rsidR="00B21E13" w:rsidRPr="002909D5">
        <w:rPr>
          <w:i/>
          <w:iCs/>
          <w:color w:val="auto"/>
        </w:rPr>
        <w:t>GECCO 2003 Lecture Notes in Computer Science</w:t>
      </w:r>
      <w:r w:rsidR="00B21E13" w:rsidRPr="002909D5">
        <w:rPr>
          <w:color w:val="auto"/>
          <w:shd w:val="clear" w:color="auto" w:fill="FFFFFF"/>
        </w:rPr>
        <w:t>, pp.495–506.</w:t>
      </w:r>
    </w:p>
    <w:p w:rsidR="008E2150" w:rsidRPr="002909D5" w:rsidRDefault="00B21E13" w:rsidP="005B1AA4">
      <w:pPr>
        <w:spacing w:line="480" w:lineRule="auto"/>
        <w:rPr>
          <w:color w:val="auto"/>
          <w:lang w:val="en-GB"/>
        </w:rPr>
      </w:pPr>
      <w:r w:rsidRPr="002909D5">
        <w:rPr>
          <w:color w:val="auto"/>
          <w:shd w:val="clear" w:color="auto" w:fill="FFFFFF"/>
        </w:rPr>
        <w:t xml:space="preserve">[16] </w:t>
      </w:r>
      <w:r w:rsidR="00C12AD8" w:rsidRPr="002909D5">
        <w:rPr>
          <w:color w:val="auto"/>
          <w:shd w:val="clear" w:color="auto" w:fill="FFFFFF"/>
        </w:rPr>
        <w:t>Lee, W.-P., Hallam, J. &amp; Lund, H.,</w:t>
      </w:r>
      <w:r w:rsidR="00C12AD8" w:rsidRPr="002909D5">
        <w:rPr>
          <w:color w:val="auto"/>
          <w:shd w:val="clear" w:color="auto" w:fill="FFFFFF"/>
        </w:rPr>
        <w:t xml:space="preserve"> 1997. </w:t>
      </w:r>
      <w:r w:rsidR="00C12AD8" w:rsidRPr="002909D5">
        <w:rPr>
          <w:color w:val="auto"/>
          <w:shd w:val="clear" w:color="auto" w:fill="FFFFFF"/>
        </w:rPr>
        <w:t xml:space="preserve"> Applying genetic programming to evolve behavior primitives and arbitrators for mobile robots. </w:t>
      </w:r>
      <w:r w:rsidR="00C12AD8" w:rsidRPr="002909D5">
        <w:rPr>
          <w:i/>
          <w:iCs/>
          <w:color w:val="auto"/>
        </w:rPr>
        <w:t>Proceedings of 1997 IEEE International Conference on Evolutionary Computation (ICEC 97)</w:t>
      </w:r>
      <w:r w:rsidR="00C12AD8" w:rsidRPr="002909D5">
        <w:rPr>
          <w:color w:val="auto"/>
          <w:shd w:val="clear" w:color="auto" w:fill="FFFFFF"/>
        </w:rPr>
        <w:t>.</w:t>
      </w:r>
      <w:r w:rsidR="00C12AD8" w:rsidRPr="002909D5">
        <w:rPr>
          <w:color w:val="auto"/>
          <w:lang w:val="en-GB"/>
        </w:rPr>
        <w:t xml:space="preserve"> </w:t>
      </w:r>
    </w:p>
    <w:p w:rsidR="007F55AA" w:rsidRPr="004779E5" w:rsidRDefault="007F55AA" w:rsidP="005B1AA4">
      <w:pPr>
        <w:spacing w:line="480" w:lineRule="auto"/>
        <w:rPr>
          <w:color w:val="auto"/>
          <w:shd w:val="clear" w:color="auto" w:fill="FFFFFF"/>
        </w:rPr>
      </w:pPr>
      <w:r w:rsidRPr="004779E5">
        <w:rPr>
          <w:color w:val="auto"/>
          <w:lang w:val="en-GB"/>
        </w:rPr>
        <w:t>[17]</w:t>
      </w:r>
      <w:r w:rsidRPr="004779E5">
        <w:rPr>
          <w:rFonts w:ascii="Arial" w:hAnsi="Arial" w:cs="Arial"/>
          <w:color w:val="auto"/>
          <w:sz w:val="13"/>
          <w:szCs w:val="13"/>
          <w:shd w:val="clear" w:color="auto" w:fill="FFFFFF"/>
        </w:rPr>
        <w:t xml:space="preserve"> </w:t>
      </w:r>
      <w:r w:rsidRPr="004779E5">
        <w:rPr>
          <w:rFonts w:ascii="Arial" w:hAnsi="Arial" w:cs="Arial"/>
          <w:color w:val="auto"/>
          <w:shd w:val="clear" w:color="auto" w:fill="FFFFFF"/>
        </w:rPr>
        <w:t xml:space="preserve"> Baeck,</w:t>
      </w:r>
      <w:r w:rsidR="00B314C7" w:rsidRPr="004779E5">
        <w:rPr>
          <w:rFonts w:ascii="Arial" w:hAnsi="Arial" w:cs="Arial"/>
          <w:color w:val="auto"/>
          <w:shd w:val="clear" w:color="auto" w:fill="FFFFFF"/>
        </w:rPr>
        <w:t xml:space="preserve"> T.,</w:t>
      </w:r>
      <w:r w:rsidRPr="004779E5">
        <w:rPr>
          <w:rFonts w:ascii="Arial" w:hAnsi="Arial" w:cs="Arial"/>
          <w:color w:val="auto"/>
          <w:shd w:val="clear" w:color="auto" w:fill="FFFFFF"/>
        </w:rPr>
        <w:t xml:space="preserve"> Fogel</w:t>
      </w:r>
      <w:r w:rsidR="00B314C7" w:rsidRPr="004779E5">
        <w:rPr>
          <w:rFonts w:ascii="Arial" w:hAnsi="Arial" w:cs="Arial"/>
          <w:color w:val="auto"/>
          <w:shd w:val="clear" w:color="auto" w:fill="FFFFFF"/>
        </w:rPr>
        <w:t>, D.</w:t>
      </w:r>
      <w:r w:rsidRPr="004779E5">
        <w:rPr>
          <w:rFonts w:ascii="Arial" w:hAnsi="Arial" w:cs="Arial"/>
          <w:color w:val="auto"/>
          <w:shd w:val="clear" w:color="auto" w:fill="FFFFFF"/>
        </w:rPr>
        <w:t>,  Michalewicz</w:t>
      </w:r>
      <w:r w:rsidRPr="004779E5">
        <w:rPr>
          <w:color w:val="auto"/>
          <w:shd w:val="clear" w:color="auto" w:fill="FFFFFF"/>
        </w:rPr>
        <w:t>,</w:t>
      </w:r>
      <w:r w:rsidR="00B314C7" w:rsidRPr="004779E5">
        <w:rPr>
          <w:color w:val="auto"/>
          <w:shd w:val="clear" w:color="auto" w:fill="FFFFFF"/>
        </w:rPr>
        <w:t xml:space="preserve"> Z.</w:t>
      </w:r>
      <w:r w:rsidRPr="004779E5">
        <w:rPr>
          <w:color w:val="auto"/>
          <w:shd w:val="clear" w:color="auto" w:fill="FFFFFF"/>
        </w:rPr>
        <w:t xml:space="preserve"> 2017. </w:t>
      </w:r>
      <w:r w:rsidRPr="004779E5">
        <w:rPr>
          <w:i/>
          <w:iCs/>
          <w:color w:val="auto"/>
        </w:rPr>
        <w:t>EVOLUTIONARY COMPUTATION 1: basic algorithms and operators</w:t>
      </w:r>
      <w:r w:rsidRPr="004779E5">
        <w:rPr>
          <w:color w:val="auto"/>
          <w:shd w:val="clear" w:color="auto" w:fill="FFFFFF"/>
        </w:rPr>
        <w:t>, Place of publication not identified: CRC Press.</w:t>
      </w:r>
    </w:p>
    <w:p w:rsidR="00EC7F88" w:rsidRPr="004779E5" w:rsidRDefault="00EC7F88" w:rsidP="005B1AA4">
      <w:pPr>
        <w:spacing w:line="480" w:lineRule="auto"/>
        <w:rPr>
          <w:color w:val="auto"/>
          <w:shd w:val="clear" w:color="auto" w:fill="FFFFFF"/>
        </w:rPr>
      </w:pPr>
      <w:r w:rsidRPr="004779E5">
        <w:rPr>
          <w:color w:val="auto"/>
          <w:shd w:val="clear" w:color="auto" w:fill="FFFFFF"/>
        </w:rPr>
        <w:t>[18] Holland, J.H., 1973. Genetic Algorithms and the Optimal Allocation of Trials. </w:t>
      </w:r>
      <w:r w:rsidRPr="004779E5">
        <w:rPr>
          <w:i/>
          <w:iCs/>
          <w:color w:val="auto"/>
        </w:rPr>
        <w:t>SIAM Journal on Computing</w:t>
      </w:r>
      <w:r w:rsidRPr="004779E5">
        <w:rPr>
          <w:color w:val="auto"/>
          <w:shd w:val="clear" w:color="auto" w:fill="FFFFFF"/>
        </w:rPr>
        <w:t>, 2(2), pp.88–105.</w:t>
      </w:r>
    </w:p>
    <w:p w:rsidR="005B1AA4" w:rsidRPr="004779E5" w:rsidRDefault="00087C28" w:rsidP="00087C28">
      <w:pPr>
        <w:spacing w:line="480" w:lineRule="auto"/>
        <w:rPr>
          <w:color w:val="auto"/>
          <w:shd w:val="clear" w:color="auto" w:fill="FFFFFF"/>
        </w:rPr>
      </w:pPr>
      <w:r w:rsidRPr="004779E5">
        <w:rPr>
          <w:color w:val="auto"/>
          <w:shd w:val="clear" w:color="auto" w:fill="FFFFFF"/>
        </w:rPr>
        <w:t xml:space="preserve">[19] </w:t>
      </w:r>
      <w:r w:rsidRPr="004779E5">
        <w:rPr>
          <w:color w:val="auto"/>
          <w:shd w:val="clear" w:color="auto" w:fill="FFFFFF"/>
        </w:rPr>
        <w:t>Koza, J.R., 1992. </w:t>
      </w:r>
      <w:r w:rsidRPr="004779E5">
        <w:rPr>
          <w:i/>
          <w:iCs/>
          <w:color w:val="auto"/>
        </w:rPr>
        <w:t>Genetic programming: on the programming of computers by means of natural selection</w:t>
      </w:r>
      <w:r w:rsidRPr="004779E5">
        <w:rPr>
          <w:color w:val="auto"/>
          <w:shd w:val="clear" w:color="auto" w:fill="FFFFFF"/>
        </w:rPr>
        <w:t>, Cambridge, MA: Mit press.</w:t>
      </w:r>
    </w:p>
    <w:p w:rsidR="00087C28" w:rsidRDefault="00087C28" w:rsidP="00087C28">
      <w:pPr>
        <w:spacing w:line="480" w:lineRule="auto"/>
        <w:rPr>
          <w:color w:val="auto"/>
          <w:spacing w:val="4"/>
          <w:shd w:val="clear" w:color="auto" w:fill="FCFCFC"/>
        </w:rPr>
      </w:pPr>
      <w:r w:rsidRPr="004779E5">
        <w:rPr>
          <w:color w:val="auto"/>
          <w:shd w:val="clear" w:color="auto" w:fill="FFFFFF"/>
        </w:rPr>
        <w:t>[20]</w:t>
      </w:r>
      <w:r w:rsidR="00687C26" w:rsidRPr="004779E5">
        <w:rPr>
          <w:rFonts w:ascii="Helvetica" w:hAnsi="Helvetica"/>
          <w:color w:val="auto"/>
          <w:spacing w:val="4"/>
          <w:sz w:val="21"/>
          <w:szCs w:val="21"/>
          <w:shd w:val="clear" w:color="auto" w:fill="FCFCFC"/>
        </w:rPr>
        <w:t xml:space="preserve"> </w:t>
      </w:r>
      <w:r w:rsidR="00687C26" w:rsidRPr="004779E5">
        <w:rPr>
          <w:color w:val="auto"/>
          <w:spacing w:val="4"/>
          <w:shd w:val="clear" w:color="auto" w:fill="FCFCFC"/>
        </w:rPr>
        <w:t>Poli R., Langdon W.B. (1998) Genetic Programming with One-Point Crossover. In: Chawdhry P.K., Roy R., Pant R.K. (eds) Soft Computing in Engineering Design and Manufacturing. Springer, London</w:t>
      </w:r>
    </w:p>
    <w:p w:rsidR="005E310A" w:rsidRDefault="005E310A" w:rsidP="00087C28">
      <w:pPr>
        <w:spacing w:line="480" w:lineRule="auto"/>
        <w:rPr>
          <w:color w:val="333333"/>
          <w:shd w:val="clear" w:color="auto" w:fill="FFFFFF"/>
        </w:rPr>
      </w:pPr>
      <w:r>
        <w:rPr>
          <w:color w:val="auto"/>
          <w:spacing w:val="4"/>
          <w:shd w:val="clear" w:color="auto" w:fill="FCFCFC"/>
        </w:rPr>
        <w:t xml:space="preserve">[21] </w:t>
      </w:r>
      <w:r>
        <w:rPr>
          <w:color w:val="333333"/>
          <w:shd w:val="clear" w:color="auto" w:fill="FFFFFF"/>
        </w:rPr>
        <w:t>Helmuth, T. et al., 2018. Linear Genomes for Structured Programs. </w:t>
      </w:r>
      <w:r>
        <w:rPr>
          <w:i/>
          <w:iCs/>
          <w:color w:val="333333"/>
        </w:rPr>
        <w:t>Genetic and Evolutionary Computation Genetic Programming Theory and Practice XIV</w:t>
      </w:r>
      <w:r>
        <w:rPr>
          <w:color w:val="333333"/>
          <w:shd w:val="clear" w:color="auto" w:fill="FFFFFF"/>
        </w:rPr>
        <w:t>, pp.85–100.</w:t>
      </w:r>
    </w:p>
    <w:p w:rsidR="00C02615" w:rsidRDefault="00C02615" w:rsidP="00087C28">
      <w:pPr>
        <w:spacing w:line="480" w:lineRule="auto"/>
        <w:rPr>
          <w:color w:val="333333"/>
          <w:spacing w:val="4"/>
          <w:shd w:val="clear" w:color="auto" w:fill="FCFCFC"/>
        </w:rPr>
      </w:pPr>
      <w:r>
        <w:rPr>
          <w:color w:val="333333"/>
          <w:shd w:val="clear" w:color="auto" w:fill="FFFFFF"/>
        </w:rPr>
        <w:lastRenderedPageBreak/>
        <w:t xml:space="preserve">[22] </w:t>
      </w:r>
      <w:r w:rsidRPr="00C02615">
        <w:rPr>
          <w:color w:val="333333"/>
          <w:spacing w:val="4"/>
          <w:shd w:val="clear" w:color="auto" w:fill="FCFCFC"/>
        </w:rPr>
        <w:t>Pitonakova L., Giuliani M., Pipe A., Winfield A. (2018) Feature and Performance Comparison of the V-REP, Gazebo and ARGoS Robot Simulators. In: Giuliani M., Assaf T., Giannaccini M. (eds) Towards Autonomous Robotic Systems. TAROS 2018. Lecture Notes in Computer Science, vol 10965. Springer, Cham</w:t>
      </w:r>
    </w:p>
    <w:p w:rsidR="00C02615" w:rsidRDefault="00C02615" w:rsidP="00087C28">
      <w:pPr>
        <w:spacing w:line="480" w:lineRule="auto"/>
        <w:rPr>
          <w:color w:val="333333"/>
          <w:shd w:val="clear" w:color="auto" w:fill="FFFFFF"/>
        </w:rPr>
      </w:pPr>
      <w:r>
        <w:rPr>
          <w:color w:val="333333"/>
          <w:spacing w:val="4"/>
          <w:shd w:val="clear" w:color="auto" w:fill="FCFCFC"/>
        </w:rPr>
        <w:t xml:space="preserve">[23] </w:t>
      </w:r>
      <w:r>
        <w:rPr>
          <w:color w:val="333333"/>
          <w:shd w:val="clear" w:color="auto" w:fill="FFFFFF"/>
        </w:rPr>
        <w:t>Microsoft</w:t>
      </w:r>
      <w:r>
        <w:rPr>
          <w:color w:val="333333"/>
          <w:shd w:val="clear" w:color="auto" w:fill="FFFFFF"/>
        </w:rPr>
        <w:t>, </w:t>
      </w:r>
      <w:r>
        <w:rPr>
          <w:i/>
          <w:iCs/>
          <w:color w:val="333333"/>
        </w:rPr>
        <w:t>User Guide</w:t>
      </w:r>
      <w:r>
        <w:rPr>
          <w:color w:val="333333"/>
          <w:shd w:val="clear" w:color="auto" w:fill="FFFFFF"/>
        </w:rPr>
        <w:t>. Available at: https://msdn.microsoft.com/en-us/library/dd936006.aspx [Accessed November 17, 2019].</w:t>
      </w:r>
    </w:p>
    <w:p w:rsidR="00C02615" w:rsidRDefault="00C02615" w:rsidP="00087C28">
      <w:pPr>
        <w:spacing w:line="480" w:lineRule="auto"/>
        <w:rPr>
          <w:color w:val="333333"/>
          <w:shd w:val="clear" w:color="auto" w:fill="FFFFFF"/>
        </w:rPr>
      </w:pPr>
      <w:r>
        <w:rPr>
          <w:color w:val="333333"/>
          <w:shd w:val="clear" w:color="auto" w:fill="FFFFFF"/>
        </w:rPr>
        <w:t>[24]</w:t>
      </w:r>
      <w:r>
        <w:rPr>
          <w:color w:val="333333"/>
          <w:shd w:val="clear" w:color="auto" w:fill="FFFFFF"/>
        </w:rPr>
        <w:t xml:space="preserve"> Robot Virtual Worlds: ROBOTC: VEX &amp; NXT Simulator. </w:t>
      </w:r>
      <w:r>
        <w:rPr>
          <w:i/>
          <w:iCs/>
          <w:color w:val="333333"/>
        </w:rPr>
        <w:t>Robot Virtual Worlds | ROBOTC | VEX &amp; NXT Simulator</w:t>
      </w:r>
      <w:r>
        <w:rPr>
          <w:color w:val="333333"/>
          <w:shd w:val="clear" w:color="auto" w:fill="FFFFFF"/>
        </w:rPr>
        <w:t>. Available at: http://www.robotvirtualworlds.com/rvwtools/ [Accessed November 17, 2019].</w:t>
      </w:r>
    </w:p>
    <w:p w:rsidR="00C02615" w:rsidRDefault="00C02615" w:rsidP="00087C28">
      <w:pPr>
        <w:spacing w:line="480" w:lineRule="auto"/>
        <w:rPr>
          <w:color w:val="333333"/>
          <w:shd w:val="clear" w:color="auto" w:fill="FFFFFF"/>
        </w:rPr>
      </w:pPr>
      <w:r>
        <w:rPr>
          <w:color w:val="333333"/>
          <w:shd w:val="clear" w:color="auto" w:fill="FFFFFF"/>
        </w:rPr>
        <w:t xml:space="preserve">[25] </w:t>
      </w:r>
      <w:r>
        <w:rPr>
          <w:color w:val="333333"/>
          <w:shd w:val="clear" w:color="auto" w:fill="FFFFFF"/>
        </w:rPr>
        <w:t>Osrf, Why Gazebo? </w:t>
      </w:r>
      <w:r>
        <w:rPr>
          <w:i/>
          <w:iCs/>
          <w:color w:val="333333"/>
        </w:rPr>
        <w:t>gazebo</w:t>
      </w:r>
      <w:r>
        <w:rPr>
          <w:color w:val="333333"/>
          <w:shd w:val="clear" w:color="auto" w:fill="FFFFFF"/>
        </w:rPr>
        <w:t>. Available at: http://gazebosim.org/ [Accessed November 17, 2019].</w:t>
      </w:r>
    </w:p>
    <w:p w:rsidR="003407D7" w:rsidRPr="00F64C93" w:rsidRDefault="003407D7" w:rsidP="00087C28">
      <w:pPr>
        <w:spacing w:line="480" w:lineRule="auto"/>
        <w:rPr>
          <w:color w:val="333333"/>
          <w:shd w:val="clear" w:color="auto" w:fill="FFFFFF"/>
        </w:rPr>
      </w:pPr>
      <w:r w:rsidRPr="00F64C93">
        <w:rPr>
          <w:color w:val="333333"/>
          <w:shd w:val="clear" w:color="auto" w:fill="FFFFFF"/>
        </w:rPr>
        <w:t xml:space="preserve">[26] </w:t>
      </w:r>
      <w:r w:rsidRPr="00F64C93">
        <w:rPr>
          <w:color w:val="333333"/>
          <w:shd w:val="clear" w:color="auto" w:fill="FFFFFF"/>
        </w:rPr>
        <w:t>Kala, R., 2012. Multi-robot path planning using co-evolutionary genetic programming. </w:t>
      </w:r>
      <w:r w:rsidRPr="00F64C93">
        <w:rPr>
          <w:i/>
          <w:iCs/>
          <w:color w:val="333333"/>
        </w:rPr>
        <w:t>Expert Systems with Applications</w:t>
      </w:r>
      <w:r w:rsidRPr="00F64C93">
        <w:rPr>
          <w:color w:val="333333"/>
          <w:shd w:val="clear" w:color="auto" w:fill="FFFFFF"/>
        </w:rPr>
        <w:t>, 39(3), pp.3817–3831.</w:t>
      </w:r>
    </w:p>
    <w:p w:rsidR="00355D95" w:rsidRDefault="00355D95" w:rsidP="00087C28">
      <w:pPr>
        <w:spacing w:line="480" w:lineRule="auto"/>
        <w:rPr>
          <w:rFonts w:ascii="Arial" w:hAnsi="Arial" w:cs="Arial"/>
          <w:color w:val="222222"/>
          <w:sz w:val="20"/>
          <w:szCs w:val="20"/>
          <w:shd w:val="clear" w:color="auto" w:fill="FFFFFF"/>
        </w:rPr>
      </w:pPr>
      <w:r w:rsidRPr="00F64C93">
        <w:rPr>
          <w:color w:val="333333"/>
          <w:shd w:val="clear" w:color="auto" w:fill="FFFFFF"/>
        </w:rPr>
        <w:t>[27]</w:t>
      </w:r>
      <w:r w:rsidRPr="00F64C93">
        <w:rPr>
          <w:rFonts w:cs="Arial"/>
          <w:color w:val="222222"/>
          <w:shd w:val="clear" w:color="auto" w:fill="FFFFFF"/>
        </w:rPr>
        <w:t xml:space="preserve"> </w:t>
      </w:r>
      <w:r w:rsidRPr="00F64C93">
        <w:rPr>
          <w:rFonts w:cs="Arial"/>
          <w:color w:val="222222"/>
          <w:shd w:val="clear" w:color="auto" w:fill="FFFFFF"/>
        </w:rPr>
        <w:t>Lazarus, C. and Hu, H., 2001, April. Using genetic programming to evolve robot behaviours. In </w:t>
      </w:r>
      <w:r w:rsidRPr="00F64C93">
        <w:rPr>
          <w:rFonts w:cs="Arial"/>
          <w:i/>
          <w:iCs/>
          <w:color w:val="222222"/>
          <w:shd w:val="clear" w:color="auto" w:fill="FFFFFF"/>
        </w:rPr>
        <w:t>Proceedings of the 3rd British Conference on Autonomous Mobile Robotics &amp; Autonomous Systems</w:t>
      </w:r>
      <w:r w:rsidRPr="00F64C93">
        <w:rPr>
          <w:rFonts w:cs="Arial"/>
          <w:color w:val="222222"/>
          <w:shd w:val="clear" w:color="auto" w:fill="FFFFFF"/>
        </w:rPr>
        <w:t> (Vol. 5</w:t>
      </w:r>
      <w:r>
        <w:rPr>
          <w:rFonts w:ascii="Arial" w:hAnsi="Arial" w:cs="Arial"/>
          <w:color w:val="222222"/>
          <w:sz w:val="20"/>
          <w:szCs w:val="20"/>
          <w:shd w:val="clear" w:color="auto" w:fill="FFFFFF"/>
        </w:rPr>
        <w:t>).</w:t>
      </w:r>
    </w:p>
    <w:p w:rsidR="00E95FA7" w:rsidRDefault="00E95FA7" w:rsidP="00087C28">
      <w:pPr>
        <w:spacing w:line="480" w:lineRule="auto"/>
        <w:rPr>
          <w:color w:val="333333"/>
          <w:shd w:val="clear" w:color="auto" w:fill="FFFFFF"/>
        </w:rPr>
      </w:pPr>
      <w:r>
        <w:rPr>
          <w:rFonts w:ascii="Arial" w:hAnsi="Arial" w:cs="Arial"/>
          <w:color w:val="222222"/>
          <w:sz w:val="20"/>
          <w:szCs w:val="20"/>
          <w:shd w:val="clear" w:color="auto" w:fill="FFFFFF"/>
        </w:rPr>
        <w:t xml:space="preserve">[28] </w:t>
      </w:r>
      <w:r>
        <w:rPr>
          <w:color w:val="333333"/>
          <w:shd w:val="clear" w:color="auto" w:fill="FFFFFF"/>
        </w:rPr>
        <w:t>Perez, A.L.F., Bittencourt, G. &amp; Roisenberg, M., 2008. Embodied Evolution with a New Genetic Programming Variation Algorithm. </w:t>
      </w:r>
      <w:r>
        <w:rPr>
          <w:i/>
          <w:iCs/>
          <w:color w:val="333333"/>
        </w:rPr>
        <w:t>Fourth International Conference on Autonomic and Autonomous Systems (ICAS08)</w:t>
      </w:r>
      <w:r>
        <w:rPr>
          <w:color w:val="333333"/>
          <w:shd w:val="clear" w:color="auto" w:fill="FFFFFF"/>
        </w:rPr>
        <w:t>.</w:t>
      </w:r>
    </w:p>
    <w:p w:rsidR="00A65FD9" w:rsidRPr="004779E5" w:rsidRDefault="00A65FD9" w:rsidP="00087C28">
      <w:pPr>
        <w:spacing w:line="480" w:lineRule="auto"/>
        <w:rPr>
          <w:color w:val="auto"/>
          <w:shd w:val="clear" w:color="auto" w:fill="FFFFFF"/>
        </w:rPr>
      </w:pPr>
      <w:r>
        <w:rPr>
          <w:color w:val="333333"/>
          <w:shd w:val="clear" w:color="auto" w:fill="FFFFFF"/>
        </w:rPr>
        <w:t xml:space="preserve">[29] </w:t>
      </w:r>
      <w:r>
        <w:rPr>
          <w:color w:val="333333"/>
          <w:shd w:val="clear" w:color="auto" w:fill="FFFFFF"/>
        </w:rPr>
        <w:t>Sharabi, S. &amp; Sipper, M., 2006. GP-Sumo: Using genetic programming to evolve sumobots. </w:t>
      </w:r>
      <w:r>
        <w:rPr>
          <w:i/>
          <w:iCs/>
          <w:color w:val="333333"/>
        </w:rPr>
        <w:t>Genetic Programming and Evolvable Machines</w:t>
      </w:r>
      <w:r>
        <w:rPr>
          <w:color w:val="333333"/>
          <w:shd w:val="clear" w:color="auto" w:fill="FFFFFF"/>
        </w:rPr>
        <w:t>, 7(3), pp.211–230.</w:t>
      </w:r>
    </w:p>
    <w:sectPr w:rsidR="00A65FD9" w:rsidRPr="004779E5" w:rsidSect="00D3599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9E9" w:rsidRDefault="00E139E9" w:rsidP="00C6554A">
      <w:pPr>
        <w:spacing w:before="0" w:after="0" w:line="240" w:lineRule="auto"/>
      </w:pPr>
      <w:r>
        <w:separator/>
      </w:r>
    </w:p>
  </w:endnote>
  <w:endnote w:type="continuationSeparator" w:id="0">
    <w:p w:rsidR="00E139E9" w:rsidRDefault="00E139E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F88" w:rsidRDefault="00EC7F88">
    <w:pPr>
      <w:pStyle w:val="Footer"/>
    </w:pPr>
    <w:r>
      <w:t xml:space="preserve">Page </w:t>
    </w:r>
    <w:r>
      <w:fldChar w:fldCharType="begin"/>
    </w:r>
    <w:r>
      <w:instrText xml:space="preserve"> PAGE  \* Arabic  \* MERGEFORMAT </w:instrText>
    </w:r>
    <w:r>
      <w:fldChar w:fldCharType="separate"/>
    </w:r>
    <w:r w:rsidR="00355E4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9E9" w:rsidRDefault="00E139E9" w:rsidP="00C6554A">
      <w:pPr>
        <w:spacing w:before="0" w:after="0" w:line="240" w:lineRule="auto"/>
      </w:pPr>
      <w:r>
        <w:separator/>
      </w:r>
    </w:p>
  </w:footnote>
  <w:footnote w:type="continuationSeparator" w:id="0">
    <w:p w:rsidR="00E139E9" w:rsidRDefault="00E139E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9C4528"/>
    <w:lvl w:ilvl="0">
      <w:start w:val="1"/>
      <w:numFmt w:val="bullet"/>
      <w:pStyle w:val="ListBullet"/>
      <w:lvlText w:val="−"/>
      <w:lvlJc w:val="left"/>
      <w:pPr>
        <w:ind w:left="785" w:hanging="360"/>
      </w:pPr>
      <w:rPr>
        <w:rFonts w:ascii="Century Gothic" w:hAnsi="Century Gothic" w:hint="default"/>
        <w:color w:val="0D0D0D" w:themeColor="text1" w:themeTint="F2"/>
      </w:rPr>
    </w:lvl>
  </w:abstractNum>
  <w:abstractNum w:abstractNumId="10" w15:restartNumberingAfterBreak="0">
    <w:nsid w:val="00B96985"/>
    <w:multiLevelType w:val="hybridMultilevel"/>
    <w:tmpl w:val="D7904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58C7D80"/>
    <w:multiLevelType w:val="hybridMultilevel"/>
    <w:tmpl w:val="EF4A96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CA30975"/>
    <w:multiLevelType w:val="hybridMultilevel"/>
    <w:tmpl w:val="1D2A19BE"/>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4" w15:restartNumberingAfterBreak="0">
    <w:nsid w:val="0CE43BF5"/>
    <w:multiLevelType w:val="hybridMultilevel"/>
    <w:tmpl w:val="CFE2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04A0E20"/>
    <w:multiLevelType w:val="hybridMultilevel"/>
    <w:tmpl w:val="030671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26E00666"/>
    <w:multiLevelType w:val="hybridMultilevel"/>
    <w:tmpl w:val="EAC2A078"/>
    <w:lvl w:ilvl="0" w:tplc="B100C28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AA36255"/>
    <w:multiLevelType w:val="hybridMultilevel"/>
    <w:tmpl w:val="23EC7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3B408F"/>
    <w:multiLevelType w:val="hybridMultilevel"/>
    <w:tmpl w:val="DD78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766E54"/>
    <w:multiLevelType w:val="multilevel"/>
    <w:tmpl w:val="DBD869A6"/>
    <w:lvl w:ilvl="0">
      <w:start w:val="1"/>
      <w:numFmt w:val="decimal"/>
      <w:lvlText w:val="%1"/>
      <w:lvlJc w:val="left"/>
      <w:pPr>
        <w:ind w:left="360" w:hanging="360"/>
      </w:pPr>
      <w:rPr>
        <w:rFonts w:hint="default"/>
      </w:rPr>
    </w:lvl>
    <w:lvl w:ilvl="1">
      <w:start w:val="1"/>
      <w:numFmt w:val="decimal"/>
      <w:lvlText w:val="%1.%2"/>
      <w:lvlJc w:val="left"/>
      <w:pPr>
        <w:ind w:left="1805" w:hanging="360"/>
      </w:pPr>
      <w:rPr>
        <w:rFonts w:hint="default"/>
      </w:rPr>
    </w:lvl>
    <w:lvl w:ilvl="2">
      <w:start w:val="1"/>
      <w:numFmt w:val="decimal"/>
      <w:lvlText w:val="%1.%2.%3"/>
      <w:lvlJc w:val="left"/>
      <w:pPr>
        <w:ind w:left="3610" w:hanging="720"/>
      </w:pPr>
      <w:rPr>
        <w:rFonts w:hint="default"/>
      </w:rPr>
    </w:lvl>
    <w:lvl w:ilvl="3">
      <w:start w:val="1"/>
      <w:numFmt w:val="decimal"/>
      <w:lvlText w:val="%1.%2.%3.%4"/>
      <w:lvlJc w:val="left"/>
      <w:pPr>
        <w:ind w:left="5055" w:hanging="720"/>
      </w:pPr>
      <w:rPr>
        <w:rFonts w:hint="default"/>
      </w:rPr>
    </w:lvl>
    <w:lvl w:ilvl="4">
      <w:start w:val="1"/>
      <w:numFmt w:val="decimal"/>
      <w:lvlText w:val="%1.%2.%3.%4.%5"/>
      <w:lvlJc w:val="left"/>
      <w:pPr>
        <w:ind w:left="6860" w:hanging="1080"/>
      </w:pPr>
      <w:rPr>
        <w:rFonts w:hint="default"/>
      </w:rPr>
    </w:lvl>
    <w:lvl w:ilvl="5">
      <w:start w:val="1"/>
      <w:numFmt w:val="decimal"/>
      <w:lvlText w:val="%1.%2.%3.%4.%5.%6"/>
      <w:lvlJc w:val="left"/>
      <w:pPr>
        <w:ind w:left="8305" w:hanging="1080"/>
      </w:pPr>
      <w:rPr>
        <w:rFonts w:hint="default"/>
      </w:rPr>
    </w:lvl>
    <w:lvl w:ilvl="6">
      <w:start w:val="1"/>
      <w:numFmt w:val="decimal"/>
      <w:lvlText w:val="%1.%2.%3.%4.%5.%6.%7"/>
      <w:lvlJc w:val="left"/>
      <w:pPr>
        <w:ind w:left="10110" w:hanging="1440"/>
      </w:pPr>
      <w:rPr>
        <w:rFonts w:hint="default"/>
      </w:rPr>
    </w:lvl>
    <w:lvl w:ilvl="7">
      <w:start w:val="1"/>
      <w:numFmt w:val="decimal"/>
      <w:lvlText w:val="%1.%2.%3.%4.%5.%6.%7.%8"/>
      <w:lvlJc w:val="left"/>
      <w:pPr>
        <w:ind w:left="11555" w:hanging="1440"/>
      </w:pPr>
      <w:rPr>
        <w:rFonts w:hint="default"/>
      </w:rPr>
    </w:lvl>
    <w:lvl w:ilvl="8">
      <w:start w:val="1"/>
      <w:numFmt w:val="decimal"/>
      <w:lvlText w:val="%1.%2.%3.%4.%5.%6.%7.%8.%9"/>
      <w:lvlJc w:val="left"/>
      <w:pPr>
        <w:ind w:left="13360" w:hanging="1800"/>
      </w:pPr>
      <w:rPr>
        <w:rFonts w:hint="default"/>
      </w:rPr>
    </w:lvl>
  </w:abstractNum>
  <w:abstractNum w:abstractNumId="21" w15:restartNumberingAfterBreak="0">
    <w:nsid w:val="3E185E19"/>
    <w:multiLevelType w:val="hybridMultilevel"/>
    <w:tmpl w:val="6450DBF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2" w15:restartNumberingAfterBreak="0">
    <w:nsid w:val="465151DE"/>
    <w:multiLevelType w:val="hybridMultilevel"/>
    <w:tmpl w:val="06D81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4131B"/>
    <w:multiLevelType w:val="multilevel"/>
    <w:tmpl w:val="3E0EF53E"/>
    <w:lvl w:ilvl="0">
      <w:start w:val="2"/>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5" w15:restartNumberingAfterBreak="0">
    <w:nsid w:val="615843CC"/>
    <w:multiLevelType w:val="multilevel"/>
    <w:tmpl w:val="9FEA8604"/>
    <w:lvl w:ilvl="0">
      <w:start w:val="1"/>
      <w:numFmt w:val="decimal"/>
      <w:lvlText w:val="%1."/>
      <w:lvlJc w:val="left"/>
      <w:pPr>
        <w:ind w:left="720" w:hanging="360"/>
      </w:pPr>
    </w:lvl>
    <w:lvl w:ilvl="1">
      <w:start w:val="4"/>
      <w:numFmt w:val="decimal"/>
      <w:isLgl/>
      <w:lvlText w:val="%1.%2"/>
      <w:lvlJc w:val="left"/>
      <w:pPr>
        <w:ind w:left="870" w:hanging="51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28E1FE2"/>
    <w:multiLevelType w:val="hybridMultilevel"/>
    <w:tmpl w:val="A6045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167260"/>
    <w:multiLevelType w:val="hybridMultilevel"/>
    <w:tmpl w:val="26F27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F03779"/>
    <w:multiLevelType w:val="multilevel"/>
    <w:tmpl w:val="C9344FC8"/>
    <w:lvl w:ilvl="0">
      <w:start w:val="1"/>
      <w:numFmt w:val="decimal"/>
      <w:lvlText w:val="%1."/>
      <w:lvlJc w:val="left"/>
      <w:pPr>
        <w:ind w:left="720" w:hanging="360"/>
      </w:p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3A7257E"/>
    <w:multiLevelType w:val="multilevel"/>
    <w:tmpl w:val="FAFE64E8"/>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15:restartNumberingAfterBreak="0">
    <w:nsid w:val="7ECF0DCF"/>
    <w:multiLevelType w:val="multilevel"/>
    <w:tmpl w:val="74F2FC98"/>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num w:numId="1">
    <w:abstractNumId w:val="9"/>
  </w:num>
  <w:num w:numId="2">
    <w:abstractNumId w:val="8"/>
  </w:num>
  <w:num w:numId="3">
    <w:abstractNumId w:val="8"/>
  </w:num>
  <w:num w:numId="4">
    <w:abstractNumId w:val="9"/>
  </w:num>
  <w:num w:numId="5">
    <w:abstractNumId w:val="23"/>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0"/>
  </w:num>
  <w:num w:numId="17">
    <w:abstractNumId w:val="17"/>
  </w:num>
  <w:num w:numId="18">
    <w:abstractNumId w:val="29"/>
  </w:num>
  <w:num w:numId="19">
    <w:abstractNumId w:val="24"/>
  </w:num>
  <w:num w:numId="20">
    <w:abstractNumId w:val="20"/>
  </w:num>
  <w:num w:numId="21">
    <w:abstractNumId w:val="12"/>
  </w:num>
  <w:num w:numId="22">
    <w:abstractNumId w:val="18"/>
  </w:num>
  <w:num w:numId="23">
    <w:abstractNumId w:val="22"/>
  </w:num>
  <w:num w:numId="24">
    <w:abstractNumId w:val="28"/>
  </w:num>
  <w:num w:numId="25">
    <w:abstractNumId w:val="25"/>
  </w:num>
  <w:num w:numId="26">
    <w:abstractNumId w:val="26"/>
  </w:num>
  <w:num w:numId="27">
    <w:abstractNumId w:val="10"/>
  </w:num>
  <w:num w:numId="28">
    <w:abstractNumId w:val="21"/>
  </w:num>
  <w:num w:numId="29">
    <w:abstractNumId w:val="14"/>
  </w:num>
  <w:num w:numId="30">
    <w:abstractNumId w:val="13"/>
  </w:num>
  <w:num w:numId="31">
    <w:abstractNumId w:val="16"/>
  </w:num>
  <w:num w:numId="32">
    <w:abstractNumId w:val="1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1NjM2MDUxMDc2MTRS0lEKTi0uzszPAykwtKgFAJEGTHQtAAAA"/>
  </w:docVars>
  <w:rsids>
    <w:rsidRoot w:val="0000750F"/>
    <w:rsid w:val="00001814"/>
    <w:rsid w:val="00004109"/>
    <w:rsid w:val="0000589A"/>
    <w:rsid w:val="0000750F"/>
    <w:rsid w:val="00013996"/>
    <w:rsid w:val="0002140D"/>
    <w:rsid w:val="00023CE5"/>
    <w:rsid w:val="000301C0"/>
    <w:rsid w:val="00033EE5"/>
    <w:rsid w:val="00040C8D"/>
    <w:rsid w:val="00046909"/>
    <w:rsid w:val="00047590"/>
    <w:rsid w:val="00051741"/>
    <w:rsid w:val="000604F8"/>
    <w:rsid w:val="00062359"/>
    <w:rsid w:val="00063DE9"/>
    <w:rsid w:val="00065A1B"/>
    <w:rsid w:val="000677A6"/>
    <w:rsid w:val="00082620"/>
    <w:rsid w:val="00087C28"/>
    <w:rsid w:val="0009488E"/>
    <w:rsid w:val="000A696E"/>
    <w:rsid w:val="000A6ED6"/>
    <w:rsid w:val="000B17E9"/>
    <w:rsid w:val="000C445F"/>
    <w:rsid w:val="000C79B3"/>
    <w:rsid w:val="001138EE"/>
    <w:rsid w:val="00113FEB"/>
    <w:rsid w:val="0011559E"/>
    <w:rsid w:val="00126511"/>
    <w:rsid w:val="001269D7"/>
    <w:rsid w:val="00126F29"/>
    <w:rsid w:val="0013396A"/>
    <w:rsid w:val="001343F3"/>
    <w:rsid w:val="001356FF"/>
    <w:rsid w:val="001446D6"/>
    <w:rsid w:val="00144F1D"/>
    <w:rsid w:val="00146C80"/>
    <w:rsid w:val="00151300"/>
    <w:rsid w:val="001533AB"/>
    <w:rsid w:val="00155E4E"/>
    <w:rsid w:val="00164CA6"/>
    <w:rsid w:val="00164D9E"/>
    <w:rsid w:val="00165DAF"/>
    <w:rsid w:val="00172C9D"/>
    <w:rsid w:val="00174FA7"/>
    <w:rsid w:val="001760A9"/>
    <w:rsid w:val="00180B0B"/>
    <w:rsid w:val="00183176"/>
    <w:rsid w:val="00197870"/>
    <w:rsid w:val="001A225B"/>
    <w:rsid w:val="001B5B5B"/>
    <w:rsid w:val="001B6568"/>
    <w:rsid w:val="001E0A17"/>
    <w:rsid w:val="001E133C"/>
    <w:rsid w:val="001E1D8C"/>
    <w:rsid w:val="001E2267"/>
    <w:rsid w:val="001F26DD"/>
    <w:rsid w:val="001F603E"/>
    <w:rsid w:val="00205F6C"/>
    <w:rsid w:val="002126B2"/>
    <w:rsid w:val="00215EA5"/>
    <w:rsid w:val="00223800"/>
    <w:rsid w:val="00225B6F"/>
    <w:rsid w:val="0023328A"/>
    <w:rsid w:val="00241465"/>
    <w:rsid w:val="002554CD"/>
    <w:rsid w:val="00263D36"/>
    <w:rsid w:val="00264D35"/>
    <w:rsid w:val="00264EAB"/>
    <w:rsid w:val="0026570D"/>
    <w:rsid w:val="00267756"/>
    <w:rsid w:val="00273D27"/>
    <w:rsid w:val="0027638D"/>
    <w:rsid w:val="00277EBA"/>
    <w:rsid w:val="002810D4"/>
    <w:rsid w:val="002878D8"/>
    <w:rsid w:val="00287A38"/>
    <w:rsid w:val="00287E5A"/>
    <w:rsid w:val="002909D5"/>
    <w:rsid w:val="00293B83"/>
    <w:rsid w:val="0029666E"/>
    <w:rsid w:val="002A1800"/>
    <w:rsid w:val="002B005F"/>
    <w:rsid w:val="002B4294"/>
    <w:rsid w:val="002B51D7"/>
    <w:rsid w:val="002B75E9"/>
    <w:rsid w:val="002C04CE"/>
    <w:rsid w:val="002D0A65"/>
    <w:rsid w:val="002D59D1"/>
    <w:rsid w:val="002D5B29"/>
    <w:rsid w:val="002D6058"/>
    <w:rsid w:val="002D6719"/>
    <w:rsid w:val="002E6619"/>
    <w:rsid w:val="002E67B2"/>
    <w:rsid w:val="002F2F4E"/>
    <w:rsid w:val="00301100"/>
    <w:rsid w:val="00302B0A"/>
    <w:rsid w:val="00313223"/>
    <w:rsid w:val="00313BDA"/>
    <w:rsid w:val="00320D42"/>
    <w:rsid w:val="00327A8B"/>
    <w:rsid w:val="00333513"/>
    <w:rsid w:val="00333D0D"/>
    <w:rsid w:val="0033489A"/>
    <w:rsid w:val="00335FA8"/>
    <w:rsid w:val="003407D7"/>
    <w:rsid w:val="00341F17"/>
    <w:rsid w:val="0034275D"/>
    <w:rsid w:val="00345BCE"/>
    <w:rsid w:val="003529A9"/>
    <w:rsid w:val="00355D95"/>
    <w:rsid w:val="00355E4E"/>
    <w:rsid w:val="00356AAC"/>
    <w:rsid w:val="00360E2B"/>
    <w:rsid w:val="00361806"/>
    <w:rsid w:val="00362160"/>
    <w:rsid w:val="00371452"/>
    <w:rsid w:val="003724DE"/>
    <w:rsid w:val="003761D9"/>
    <w:rsid w:val="00383375"/>
    <w:rsid w:val="00384A27"/>
    <w:rsid w:val="003A0BDE"/>
    <w:rsid w:val="003A2E8E"/>
    <w:rsid w:val="003A3522"/>
    <w:rsid w:val="003A37AC"/>
    <w:rsid w:val="003A407E"/>
    <w:rsid w:val="003A5BB5"/>
    <w:rsid w:val="003B305C"/>
    <w:rsid w:val="003B6535"/>
    <w:rsid w:val="003C0214"/>
    <w:rsid w:val="003C5BF2"/>
    <w:rsid w:val="003C74F7"/>
    <w:rsid w:val="003D0B33"/>
    <w:rsid w:val="003D42F7"/>
    <w:rsid w:val="003D5D97"/>
    <w:rsid w:val="003D5E9D"/>
    <w:rsid w:val="003E7CE7"/>
    <w:rsid w:val="003F07B1"/>
    <w:rsid w:val="003F6979"/>
    <w:rsid w:val="00406480"/>
    <w:rsid w:val="00406BBE"/>
    <w:rsid w:val="00406E98"/>
    <w:rsid w:val="004142E4"/>
    <w:rsid w:val="004260FE"/>
    <w:rsid w:val="00427899"/>
    <w:rsid w:val="004300F9"/>
    <w:rsid w:val="0043352A"/>
    <w:rsid w:val="004453B5"/>
    <w:rsid w:val="00445409"/>
    <w:rsid w:val="00462402"/>
    <w:rsid w:val="0046292A"/>
    <w:rsid w:val="004700E2"/>
    <w:rsid w:val="00472105"/>
    <w:rsid w:val="00475433"/>
    <w:rsid w:val="00475A53"/>
    <w:rsid w:val="004763FD"/>
    <w:rsid w:val="004779E5"/>
    <w:rsid w:val="004807CE"/>
    <w:rsid w:val="004853AF"/>
    <w:rsid w:val="00491803"/>
    <w:rsid w:val="00491C7F"/>
    <w:rsid w:val="0049746B"/>
    <w:rsid w:val="004A3B7B"/>
    <w:rsid w:val="004A709C"/>
    <w:rsid w:val="004B1634"/>
    <w:rsid w:val="004B1679"/>
    <w:rsid w:val="004B2F13"/>
    <w:rsid w:val="004B3A3F"/>
    <w:rsid w:val="004B5F36"/>
    <w:rsid w:val="004B7278"/>
    <w:rsid w:val="004C049F"/>
    <w:rsid w:val="004D5B1D"/>
    <w:rsid w:val="004F0962"/>
    <w:rsid w:val="005000E2"/>
    <w:rsid w:val="0050400C"/>
    <w:rsid w:val="005048E0"/>
    <w:rsid w:val="00504DCB"/>
    <w:rsid w:val="0052267A"/>
    <w:rsid w:val="00525958"/>
    <w:rsid w:val="00535581"/>
    <w:rsid w:val="005535F8"/>
    <w:rsid w:val="005556B8"/>
    <w:rsid w:val="0056557F"/>
    <w:rsid w:val="00566B3B"/>
    <w:rsid w:val="005717A7"/>
    <w:rsid w:val="00580536"/>
    <w:rsid w:val="00595E88"/>
    <w:rsid w:val="005972D8"/>
    <w:rsid w:val="00597D67"/>
    <w:rsid w:val="005A5B2E"/>
    <w:rsid w:val="005B0FFF"/>
    <w:rsid w:val="005B1AA4"/>
    <w:rsid w:val="005B474F"/>
    <w:rsid w:val="005D2E8F"/>
    <w:rsid w:val="005D4021"/>
    <w:rsid w:val="005D4593"/>
    <w:rsid w:val="005D48AA"/>
    <w:rsid w:val="005D6057"/>
    <w:rsid w:val="005E06EC"/>
    <w:rsid w:val="005E26EC"/>
    <w:rsid w:val="005E310A"/>
    <w:rsid w:val="005E6A14"/>
    <w:rsid w:val="005E7E13"/>
    <w:rsid w:val="005F5DA8"/>
    <w:rsid w:val="006015B3"/>
    <w:rsid w:val="0060633C"/>
    <w:rsid w:val="0061189D"/>
    <w:rsid w:val="00612817"/>
    <w:rsid w:val="0061736B"/>
    <w:rsid w:val="00620E9F"/>
    <w:rsid w:val="006211FD"/>
    <w:rsid w:val="006268AA"/>
    <w:rsid w:val="0063272E"/>
    <w:rsid w:val="0064555A"/>
    <w:rsid w:val="00664577"/>
    <w:rsid w:val="00665E7F"/>
    <w:rsid w:val="00667D36"/>
    <w:rsid w:val="0067273D"/>
    <w:rsid w:val="00677AA4"/>
    <w:rsid w:val="00687C26"/>
    <w:rsid w:val="00687CC9"/>
    <w:rsid w:val="0069428E"/>
    <w:rsid w:val="00696B8E"/>
    <w:rsid w:val="00697645"/>
    <w:rsid w:val="00697EBB"/>
    <w:rsid w:val="006A0A48"/>
    <w:rsid w:val="006A240E"/>
    <w:rsid w:val="006A3CE7"/>
    <w:rsid w:val="006B0299"/>
    <w:rsid w:val="006C4DAF"/>
    <w:rsid w:val="006D1A03"/>
    <w:rsid w:val="006D2788"/>
    <w:rsid w:val="006D2D07"/>
    <w:rsid w:val="006D60E0"/>
    <w:rsid w:val="006D77B3"/>
    <w:rsid w:val="006E158C"/>
    <w:rsid w:val="006E19C7"/>
    <w:rsid w:val="006E77B8"/>
    <w:rsid w:val="006F0837"/>
    <w:rsid w:val="00700312"/>
    <w:rsid w:val="00702EDE"/>
    <w:rsid w:val="00703223"/>
    <w:rsid w:val="00704B22"/>
    <w:rsid w:val="00715F66"/>
    <w:rsid w:val="00720B08"/>
    <w:rsid w:val="007225CB"/>
    <w:rsid w:val="007235C1"/>
    <w:rsid w:val="00724998"/>
    <w:rsid w:val="007263B5"/>
    <w:rsid w:val="007279CE"/>
    <w:rsid w:val="00731C01"/>
    <w:rsid w:val="00732BBC"/>
    <w:rsid w:val="00737777"/>
    <w:rsid w:val="0074703D"/>
    <w:rsid w:val="00752595"/>
    <w:rsid w:val="00755926"/>
    <w:rsid w:val="0076403F"/>
    <w:rsid w:val="007654F4"/>
    <w:rsid w:val="007736CD"/>
    <w:rsid w:val="00783F3E"/>
    <w:rsid w:val="00791BDD"/>
    <w:rsid w:val="00792855"/>
    <w:rsid w:val="00794273"/>
    <w:rsid w:val="0079586E"/>
    <w:rsid w:val="007A00BF"/>
    <w:rsid w:val="007A1F36"/>
    <w:rsid w:val="007C06D3"/>
    <w:rsid w:val="007D1A29"/>
    <w:rsid w:val="007E2DB5"/>
    <w:rsid w:val="007F0516"/>
    <w:rsid w:val="007F55AA"/>
    <w:rsid w:val="007F7647"/>
    <w:rsid w:val="00800DDD"/>
    <w:rsid w:val="00805811"/>
    <w:rsid w:val="00822EA3"/>
    <w:rsid w:val="00824650"/>
    <w:rsid w:val="00831F31"/>
    <w:rsid w:val="00847F45"/>
    <w:rsid w:val="00860443"/>
    <w:rsid w:val="008754FE"/>
    <w:rsid w:val="008811B8"/>
    <w:rsid w:val="008877C7"/>
    <w:rsid w:val="008907BE"/>
    <w:rsid w:val="008B391A"/>
    <w:rsid w:val="008B6693"/>
    <w:rsid w:val="008C1F78"/>
    <w:rsid w:val="008C3ECD"/>
    <w:rsid w:val="008C6535"/>
    <w:rsid w:val="008D7B6D"/>
    <w:rsid w:val="008D7D82"/>
    <w:rsid w:val="008E2150"/>
    <w:rsid w:val="008E45DA"/>
    <w:rsid w:val="008E6E4F"/>
    <w:rsid w:val="008F225E"/>
    <w:rsid w:val="008F4BAA"/>
    <w:rsid w:val="009032DE"/>
    <w:rsid w:val="009061C5"/>
    <w:rsid w:val="00906E02"/>
    <w:rsid w:val="009079AC"/>
    <w:rsid w:val="009116E4"/>
    <w:rsid w:val="009158F8"/>
    <w:rsid w:val="00920051"/>
    <w:rsid w:val="00920BD2"/>
    <w:rsid w:val="00922586"/>
    <w:rsid w:val="00924A50"/>
    <w:rsid w:val="009274B4"/>
    <w:rsid w:val="009313FC"/>
    <w:rsid w:val="00932678"/>
    <w:rsid w:val="009374B1"/>
    <w:rsid w:val="00944042"/>
    <w:rsid w:val="00946341"/>
    <w:rsid w:val="00946EE0"/>
    <w:rsid w:val="0095012D"/>
    <w:rsid w:val="00953077"/>
    <w:rsid w:val="00957A6B"/>
    <w:rsid w:val="00960C68"/>
    <w:rsid w:val="00965B32"/>
    <w:rsid w:val="00966993"/>
    <w:rsid w:val="009720DA"/>
    <w:rsid w:val="00973D0F"/>
    <w:rsid w:val="00974904"/>
    <w:rsid w:val="00976D8E"/>
    <w:rsid w:val="009779D7"/>
    <w:rsid w:val="009831CD"/>
    <w:rsid w:val="009849CC"/>
    <w:rsid w:val="0099023D"/>
    <w:rsid w:val="00992078"/>
    <w:rsid w:val="009927CA"/>
    <w:rsid w:val="00994F68"/>
    <w:rsid w:val="00995930"/>
    <w:rsid w:val="009A587B"/>
    <w:rsid w:val="009A6107"/>
    <w:rsid w:val="009A6717"/>
    <w:rsid w:val="009B228F"/>
    <w:rsid w:val="009B29C4"/>
    <w:rsid w:val="009C037E"/>
    <w:rsid w:val="009C1138"/>
    <w:rsid w:val="009C2480"/>
    <w:rsid w:val="009C31C6"/>
    <w:rsid w:val="009C52CF"/>
    <w:rsid w:val="009C64BD"/>
    <w:rsid w:val="009C7398"/>
    <w:rsid w:val="009D328C"/>
    <w:rsid w:val="009E0912"/>
    <w:rsid w:val="009E2291"/>
    <w:rsid w:val="009E52A0"/>
    <w:rsid w:val="009E5DA0"/>
    <w:rsid w:val="009F1483"/>
    <w:rsid w:val="009F2172"/>
    <w:rsid w:val="009F2B63"/>
    <w:rsid w:val="00A15FE6"/>
    <w:rsid w:val="00A25381"/>
    <w:rsid w:val="00A262EC"/>
    <w:rsid w:val="00A36075"/>
    <w:rsid w:val="00A43A63"/>
    <w:rsid w:val="00A45F0D"/>
    <w:rsid w:val="00A5008D"/>
    <w:rsid w:val="00A55156"/>
    <w:rsid w:val="00A609B8"/>
    <w:rsid w:val="00A65FD9"/>
    <w:rsid w:val="00A75AFE"/>
    <w:rsid w:val="00A83270"/>
    <w:rsid w:val="00A85890"/>
    <w:rsid w:val="00A86628"/>
    <w:rsid w:val="00A9003C"/>
    <w:rsid w:val="00A92DA3"/>
    <w:rsid w:val="00A934D9"/>
    <w:rsid w:val="00A965F3"/>
    <w:rsid w:val="00AA4A18"/>
    <w:rsid w:val="00AB0C24"/>
    <w:rsid w:val="00AB1C52"/>
    <w:rsid w:val="00AC3532"/>
    <w:rsid w:val="00AC7617"/>
    <w:rsid w:val="00AE23B7"/>
    <w:rsid w:val="00AE32F8"/>
    <w:rsid w:val="00AE7A5A"/>
    <w:rsid w:val="00AF2687"/>
    <w:rsid w:val="00AF2FB9"/>
    <w:rsid w:val="00AF58D1"/>
    <w:rsid w:val="00B12072"/>
    <w:rsid w:val="00B1312B"/>
    <w:rsid w:val="00B13758"/>
    <w:rsid w:val="00B1695D"/>
    <w:rsid w:val="00B2079F"/>
    <w:rsid w:val="00B21E13"/>
    <w:rsid w:val="00B2439D"/>
    <w:rsid w:val="00B314C7"/>
    <w:rsid w:val="00B33B4F"/>
    <w:rsid w:val="00B40BD4"/>
    <w:rsid w:val="00B433D7"/>
    <w:rsid w:val="00B45CD4"/>
    <w:rsid w:val="00B469EC"/>
    <w:rsid w:val="00B47D4A"/>
    <w:rsid w:val="00B5253B"/>
    <w:rsid w:val="00B57D39"/>
    <w:rsid w:val="00B65C25"/>
    <w:rsid w:val="00B7371F"/>
    <w:rsid w:val="00B76D70"/>
    <w:rsid w:val="00B821EE"/>
    <w:rsid w:val="00B84187"/>
    <w:rsid w:val="00B9367A"/>
    <w:rsid w:val="00B93DFF"/>
    <w:rsid w:val="00BA0F07"/>
    <w:rsid w:val="00BA6BC0"/>
    <w:rsid w:val="00BA709A"/>
    <w:rsid w:val="00BB1687"/>
    <w:rsid w:val="00BB2F0D"/>
    <w:rsid w:val="00BB5674"/>
    <w:rsid w:val="00BC2942"/>
    <w:rsid w:val="00BC3233"/>
    <w:rsid w:val="00BC7234"/>
    <w:rsid w:val="00BC7479"/>
    <w:rsid w:val="00BD2E54"/>
    <w:rsid w:val="00BD4543"/>
    <w:rsid w:val="00BE608D"/>
    <w:rsid w:val="00BF1C4E"/>
    <w:rsid w:val="00C02615"/>
    <w:rsid w:val="00C03742"/>
    <w:rsid w:val="00C060FB"/>
    <w:rsid w:val="00C12AD8"/>
    <w:rsid w:val="00C14FCC"/>
    <w:rsid w:val="00C17286"/>
    <w:rsid w:val="00C17C7D"/>
    <w:rsid w:val="00C20999"/>
    <w:rsid w:val="00C24243"/>
    <w:rsid w:val="00C259D6"/>
    <w:rsid w:val="00C259F8"/>
    <w:rsid w:val="00C407C2"/>
    <w:rsid w:val="00C4288D"/>
    <w:rsid w:val="00C544C5"/>
    <w:rsid w:val="00C54BE1"/>
    <w:rsid w:val="00C55BF7"/>
    <w:rsid w:val="00C62D4C"/>
    <w:rsid w:val="00C6554A"/>
    <w:rsid w:val="00C679C6"/>
    <w:rsid w:val="00C74225"/>
    <w:rsid w:val="00C745C8"/>
    <w:rsid w:val="00C8317D"/>
    <w:rsid w:val="00C8713E"/>
    <w:rsid w:val="00CA4B61"/>
    <w:rsid w:val="00CB10BC"/>
    <w:rsid w:val="00CC42EF"/>
    <w:rsid w:val="00CC5F1D"/>
    <w:rsid w:val="00CC672C"/>
    <w:rsid w:val="00CC74F6"/>
    <w:rsid w:val="00CD33CB"/>
    <w:rsid w:val="00CD38D7"/>
    <w:rsid w:val="00CD7C8C"/>
    <w:rsid w:val="00CE0817"/>
    <w:rsid w:val="00CE15A8"/>
    <w:rsid w:val="00CE1CC2"/>
    <w:rsid w:val="00CE2B70"/>
    <w:rsid w:val="00CE779A"/>
    <w:rsid w:val="00CF2E2E"/>
    <w:rsid w:val="00CF5D0B"/>
    <w:rsid w:val="00CF6EC2"/>
    <w:rsid w:val="00CF7181"/>
    <w:rsid w:val="00D05FA9"/>
    <w:rsid w:val="00D07804"/>
    <w:rsid w:val="00D12756"/>
    <w:rsid w:val="00D1365A"/>
    <w:rsid w:val="00D13859"/>
    <w:rsid w:val="00D15703"/>
    <w:rsid w:val="00D16728"/>
    <w:rsid w:val="00D24390"/>
    <w:rsid w:val="00D244D0"/>
    <w:rsid w:val="00D27FFD"/>
    <w:rsid w:val="00D34E4A"/>
    <w:rsid w:val="00D3599D"/>
    <w:rsid w:val="00D4277F"/>
    <w:rsid w:val="00D473CD"/>
    <w:rsid w:val="00D53F55"/>
    <w:rsid w:val="00D554CB"/>
    <w:rsid w:val="00D55DC6"/>
    <w:rsid w:val="00D74C46"/>
    <w:rsid w:val="00D770E9"/>
    <w:rsid w:val="00D8157E"/>
    <w:rsid w:val="00DA5491"/>
    <w:rsid w:val="00DB4540"/>
    <w:rsid w:val="00DC1F1C"/>
    <w:rsid w:val="00DD0E03"/>
    <w:rsid w:val="00DE075A"/>
    <w:rsid w:val="00DE36E4"/>
    <w:rsid w:val="00DE41BD"/>
    <w:rsid w:val="00DF5196"/>
    <w:rsid w:val="00DF6B71"/>
    <w:rsid w:val="00DF7454"/>
    <w:rsid w:val="00E013A7"/>
    <w:rsid w:val="00E05EC5"/>
    <w:rsid w:val="00E12C6A"/>
    <w:rsid w:val="00E139E9"/>
    <w:rsid w:val="00E160E5"/>
    <w:rsid w:val="00E20B61"/>
    <w:rsid w:val="00E24CD0"/>
    <w:rsid w:val="00E27C53"/>
    <w:rsid w:val="00E32B81"/>
    <w:rsid w:val="00E35A57"/>
    <w:rsid w:val="00E37A6E"/>
    <w:rsid w:val="00E42F78"/>
    <w:rsid w:val="00E43A6C"/>
    <w:rsid w:val="00E475F8"/>
    <w:rsid w:val="00E47853"/>
    <w:rsid w:val="00E51E5F"/>
    <w:rsid w:val="00E56692"/>
    <w:rsid w:val="00E64B4A"/>
    <w:rsid w:val="00E664E6"/>
    <w:rsid w:val="00E77C5F"/>
    <w:rsid w:val="00E80567"/>
    <w:rsid w:val="00E873DB"/>
    <w:rsid w:val="00E95FA7"/>
    <w:rsid w:val="00EA6A33"/>
    <w:rsid w:val="00EA7395"/>
    <w:rsid w:val="00EB4D44"/>
    <w:rsid w:val="00EB6C41"/>
    <w:rsid w:val="00EC7F88"/>
    <w:rsid w:val="00ED2EA6"/>
    <w:rsid w:val="00ED7C44"/>
    <w:rsid w:val="00EE20DA"/>
    <w:rsid w:val="00EE49D4"/>
    <w:rsid w:val="00EE5EF8"/>
    <w:rsid w:val="00EE69F2"/>
    <w:rsid w:val="00EE7D3F"/>
    <w:rsid w:val="00EF640F"/>
    <w:rsid w:val="00EF651A"/>
    <w:rsid w:val="00F009B9"/>
    <w:rsid w:val="00F00A0A"/>
    <w:rsid w:val="00F0449A"/>
    <w:rsid w:val="00F06B58"/>
    <w:rsid w:val="00F11C68"/>
    <w:rsid w:val="00F13C04"/>
    <w:rsid w:val="00F13D22"/>
    <w:rsid w:val="00F201B9"/>
    <w:rsid w:val="00F20C69"/>
    <w:rsid w:val="00F23EF9"/>
    <w:rsid w:val="00F35AF8"/>
    <w:rsid w:val="00F35EFD"/>
    <w:rsid w:val="00F367D6"/>
    <w:rsid w:val="00F36DF2"/>
    <w:rsid w:val="00F37AF5"/>
    <w:rsid w:val="00F438C3"/>
    <w:rsid w:val="00F43F0F"/>
    <w:rsid w:val="00F52970"/>
    <w:rsid w:val="00F55941"/>
    <w:rsid w:val="00F64C93"/>
    <w:rsid w:val="00F669FC"/>
    <w:rsid w:val="00F6770A"/>
    <w:rsid w:val="00F71DBC"/>
    <w:rsid w:val="00F72F7B"/>
    <w:rsid w:val="00F77E5E"/>
    <w:rsid w:val="00F84BC6"/>
    <w:rsid w:val="00FA1B6C"/>
    <w:rsid w:val="00FA2180"/>
    <w:rsid w:val="00FB5DB6"/>
    <w:rsid w:val="00FB7076"/>
    <w:rsid w:val="00FB71E2"/>
    <w:rsid w:val="00FC09EF"/>
    <w:rsid w:val="00FC7E27"/>
    <w:rsid w:val="00FD07D4"/>
    <w:rsid w:val="00FD15D6"/>
    <w:rsid w:val="00FE4E41"/>
    <w:rsid w:val="00FE5E65"/>
    <w:rsid w:val="00FF19FC"/>
    <w:rsid w:val="00FF1F8E"/>
    <w:rsid w:val="00FF3613"/>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5A207"/>
  <w15:chartTrackingRefBased/>
  <w15:docId w15:val="{133CDA93-1257-49B7-8A58-935D3C10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1570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15703"/>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A934D9"/>
    <w:pPr>
      <w:ind w:left="720"/>
      <w:contextualSpacing/>
    </w:pPr>
  </w:style>
  <w:style w:type="character" w:customStyle="1" w:styleId="Heading4Char">
    <w:name w:val="Heading 4 Char"/>
    <w:basedOn w:val="DefaultParagraphFont"/>
    <w:link w:val="Heading4"/>
    <w:uiPriority w:val="9"/>
    <w:rsid w:val="00D15703"/>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15703"/>
    <w:rPr>
      <w:rFonts w:asciiTheme="majorHAnsi" w:eastAsiaTheme="majorEastAsia" w:hAnsiTheme="majorHAnsi" w:cstheme="majorBidi"/>
      <w:color w:val="007789" w:themeColor="accent1" w:themeShade="BF"/>
    </w:rPr>
  </w:style>
  <w:style w:type="character" w:customStyle="1" w:styleId="authors-info">
    <w:name w:val="authors-info"/>
    <w:basedOn w:val="DefaultParagraphFont"/>
    <w:rsid w:val="007A1F36"/>
  </w:style>
  <w:style w:type="character" w:customStyle="1" w:styleId="blue-tooltip">
    <w:name w:val="blue-tooltip"/>
    <w:basedOn w:val="DefaultParagraphFont"/>
    <w:rsid w:val="007A1F36"/>
  </w:style>
  <w:style w:type="table" w:styleId="TableGrid">
    <w:name w:val="Table Grid"/>
    <w:basedOn w:val="TableNormal"/>
    <w:uiPriority w:val="39"/>
    <w:rsid w:val="009C31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3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E45DA"/>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E45DA"/>
    <w:pPr>
      <w:spacing w:after="100"/>
    </w:pPr>
  </w:style>
  <w:style w:type="paragraph" w:styleId="TOC2">
    <w:name w:val="toc 2"/>
    <w:basedOn w:val="Normal"/>
    <w:next w:val="Normal"/>
    <w:autoRedefine/>
    <w:uiPriority w:val="39"/>
    <w:unhideWhenUsed/>
    <w:rsid w:val="008E45DA"/>
    <w:pPr>
      <w:spacing w:after="100"/>
      <w:ind w:left="220"/>
    </w:pPr>
  </w:style>
  <w:style w:type="paragraph" w:styleId="TOC3">
    <w:name w:val="toc 3"/>
    <w:basedOn w:val="Normal"/>
    <w:next w:val="Normal"/>
    <w:autoRedefine/>
    <w:uiPriority w:val="39"/>
    <w:unhideWhenUsed/>
    <w:rsid w:val="00994F68"/>
    <w:pPr>
      <w:tabs>
        <w:tab w:val="right" w:leader="dot" w:pos="9350"/>
      </w:tabs>
      <w:spacing w:after="100" w:line="480" w:lineRule="auto"/>
      <w:ind w:left="440"/>
    </w:pPr>
  </w:style>
  <w:style w:type="table" w:styleId="GridTable3">
    <w:name w:val="Grid Table 3"/>
    <w:basedOn w:val="TableNormal"/>
    <w:uiPriority w:val="48"/>
    <w:rsid w:val="00702E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332955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0672565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uthor/3866754890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author/37719072600" TargetMode="External"/><Relationship Id="rId4" Type="http://schemas.openxmlformats.org/officeDocument/2006/relationships/settings" Target="settings.xml"/><Relationship Id="rId9" Type="http://schemas.openxmlformats.org/officeDocument/2006/relationships/hyperlink" Target="https://ieeexplore.ieee.org/author/37085378197" TargetMode="External"/><Relationship Id="rId14" Type="http://schemas.openxmlformats.org/officeDocument/2006/relationships/image" Target="media/image2.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C9FBA-C92D-4D89-B7D2-7A3609F1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21334068</Template>
  <TotalTime>1526</TotalTime>
  <Pages>34</Pages>
  <Words>7141</Words>
  <Characters>40704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Cooper, Jacob</cp:lastModifiedBy>
  <cp:revision>211</cp:revision>
  <dcterms:created xsi:type="dcterms:W3CDTF">2019-11-11T18:15:00Z</dcterms:created>
  <dcterms:modified xsi:type="dcterms:W3CDTF">2019-11-17T20:49:00Z</dcterms:modified>
</cp:coreProperties>
</file>